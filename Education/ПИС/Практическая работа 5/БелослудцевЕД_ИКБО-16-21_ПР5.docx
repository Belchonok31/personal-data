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2CD" w14:textId="0CBA0E4F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19831A1D" wp14:editId="558D92D7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54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237CAB4B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0C41A7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7E370B6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0BCA07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7F65EAB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760BCA" w:rsidRPr="00D016E0" w14:paraId="7EA3720E" w14:textId="77777777" w:rsidTr="00F853F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3EB8D96" w14:textId="77777777" w:rsidR="00760BCA" w:rsidRPr="00D016E0" w:rsidRDefault="00760BCA" w:rsidP="00F853F6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F5B76A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52E2B58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5E5C1C3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EB27D9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87B728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8A5C1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FAA64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1C900A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72AD5D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15B7F44" w14:textId="47C19670" w:rsidR="00760BCA" w:rsidRPr="007267D3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 w:rsidR="0049560E">
        <w:rPr>
          <w:b/>
          <w:color w:val="auto"/>
          <w:kern w:val="2"/>
          <w:sz w:val="32"/>
          <w:szCs w:val="24"/>
          <w14:ligatures w14:val="standardContextual"/>
        </w:rPr>
        <w:t>5</w:t>
      </w:r>
    </w:p>
    <w:p w14:paraId="1E2E1079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683AB158" w14:textId="6D54FFE6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EB2706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E902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B73FF0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C0ACAFD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51A2EE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885B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D09674A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CC3117" w14:textId="65E3C806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D97086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D97086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. </w:t>
      </w:r>
      <w:r w:rsidR="00D97086">
        <w:rPr>
          <w:color w:val="auto"/>
          <w:kern w:val="2"/>
          <w:sz w:val="24"/>
          <w:szCs w:val="24"/>
          <w14:ligatures w14:val="standardContextual"/>
        </w:rPr>
        <w:t>Д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</w:p>
    <w:p w14:paraId="10840378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385CA57" w14:textId="2CE4FC2D" w:rsidR="00760BCA" w:rsidRPr="00D016E0" w:rsidRDefault="00760BCA" w:rsidP="00760BCA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B137F2">
        <w:rPr>
          <w:color w:val="auto"/>
          <w:kern w:val="2"/>
          <w:sz w:val="24"/>
          <w:szCs w:val="24"/>
          <w14:ligatures w14:val="standardContextual"/>
        </w:rPr>
        <w:t>Литвинов В. В.</w:t>
      </w:r>
    </w:p>
    <w:p w14:paraId="2EB04AD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C33EEC6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2F5C0583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784C356C" w14:textId="77777777" w:rsidR="00760BCA" w:rsidRPr="00D016E0" w:rsidRDefault="00760BCA" w:rsidP="00760BCA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1EAA7157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0BCAC8E3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7D895B5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 xml:space="preserve">4 </w:t>
      </w:r>
    </w:p>
    <w:p w14:paraId="68451DCB" w14:textId="77777777" w:rsidR="00910D04" w:rsidRDefault="00910D04" w:rsidP="00910D04">
      <w:pPr>
        <w:pStyle w:val="Centered"/>
      </w:pPr>
      <w:r>
        <w:lastRenderedPageBreak/>
        <w:t>СОДЕРЖАНИЕ</w:t>
      </w:r>
    </w:p>
    <w:p w14:paraId="04E64CED" w14:textId="4803547E" w:rsidR="00466E1C" w:rsidRDefault="00466E1C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2964890" w:history="1">
        <w:r w:rsidRPr="00516C3B">
          <w:rPr>
            <w:rStyle w:val="a5"/>
            <w:noProof/>
          </w:rPr>
          <w:t>ЗАДАНИЕ НА ПРАКТИЧЕСКУЮ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_Toc162964890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1DFCA" w14:textId="523F2F8C" w:rsidR="00466E1C" w:rsidRDefault="00D42C9F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64891" w:history="1">
        <w:r w:rsidR="00466E1C" w:rsidRPr="00516C3B">
          <w:rPr>
            <w:rStyle w:val="a5"/>
            <w:noProof/>
          </w:rPr>
          <w:t>ВВЕДЕНИЕ</w:t>
        </w:r>
        <w:r w:rsidR="00466E1C">
          <w:rPr>
            <w:noProof/>
            <w:webHidden/>
          </w:rPr>
          <w:tab/>
        </w:r>
        <w:r w:rsidR="00466E1C">
          <w:rPr>
            <w:noProof/>
            <w:webHidden/>
          </w:rPr>
          <w:fldChar w:fldCharType="begin"/>
        </w:r>
        <w:r w:rsidR="00466E1C">
          <w:rPr>
            <w:noProof/>
            <w:webHidden/>
          </w:rPr>
          <w:instrText xml:space="preserve"> PAGEREF _Toc162964891 \h </w:instrText>
        </w:r>
        <w:r w:rsidR="00466E1C">
          <w:rPr>
            <w:noProof/>
            <w:webHidden/>
          </w:rPr>
        </w:r>
        <w:r w:rsidR="00466E1C">
          <w:rPr>
            <w:noProof/>
            <w:webHidden/>
          </w:rPr>
          <w:fldChar w:fldCharType="separate"/>
        </w:r>
        <w:r w:rsidR="00466E1C">
          <w:rPr>
            <w:noProof/>
            <w:webHidden/>
          </w:rPr>
          <w:t>4</w:t>
        </w:r>
        <w:r w:rsidR="00466E1C">
          <w:rPr>
            <w:noProof/>
            <w:webHidden/>
          </w:rPr>
          <w:fldChar w:fldCharType="end"/>
        </w:r>
      </w:hyperlink>
    </w:p>
    <w:p w14:paraId="38930AFF" w14:textId="60712717" w:rsidR="00466E1C" w:rsidRDefault="00D42C9F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64892" w:history="1">
        <w:r w:rsidR="00466E1C" w:rsidRPr="00516C3B">
          <w:rPr>
            <w:rStyle w:val="a5"/>
            <w:noProof/>
          </w:rPr>
          <w:t>ХОД РАБОТЫ</w:t>
        </w:r>
        <w:r w:rsidR="00466E1C">
          <w:rPr>
            <w:noProof/>
            <w:webHidden/>
          </w:rPr>
          <w:tab/>
        </w:r>
        <w:r w:rsidR="00466E1C">
          <w:rPr>
            <w:noProof/>
            <w:webHidden/>
          </w:rPr>
          <w:fldChar w:fldCharType="begin"/>
        </w:r>
        <w:r w:rsidR="00466E1C">
          <w:rPr>
            <w:noProof/>
            <w:webHidden/>
          </w:rPr>
          <w:instrText xml:space="preserve"> PAGEREF _Toc162964892 \h </w:instrText>
        </w:r>
        <w:r w:rsidR="00466E1C">
          <w:rPr>
            <w:noProof/>
            <w:webHidden/>
          </w:rPr>
        </w:r>
        <w:r w:rsidR="00466E1C">
          <w:rPr>
            <w:noProof/>
            <w:webHidden/>
          </w:rPr>
          <w:fldChar w:fldCharType="separate"/>
        </w:r>
        <w:r w:rsidR="00466E1C">
          <w:rPr>
            <w:noProof/>
            <w:webHidden/>
          </w:rPr>
          <w:t>5</w:t>
        </w:r>
        <w:r w:rsidR="00466E1C">
          <w:rPr>
            <w:noProof/>
            <w:webHidden/>
          </w:rPr>
          <w:fldChar w:fldCharType="end"/>
        </w:r>
      </w:hyperlink>
    </w:p>
    <w:p w14:paraId="7C199E77" w14:textId="713EE128" w:rsidR="00466E1C" w:rsidRDefault="00D42C9F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64893" w:history="1">
        <w:r w:rsidR="00466E1C" w:rsidRPr="00516C3B">
          <w:rPr>
            <w:rStyle w:val="a5"/>
            <w:noProof/>
          </w:rPr>
          <w:t>ЗАКЛЮЧЕНИЕ</w:t>
        </w:r>
        <w:r w:rsidR="00466E1C">
          <w:rPr>
            <w:noProof/>
            <w:webHidden/>
          </w:rPr>
          <w:tab/>
        </w:r>
        <w:r w:rsidR="00466E1C">
          <w:rPr>
            <w:noProof/>
            <w:webHidden/>
          </w:rPr>
          <w:fldChar w:fldCharType="begin"/>
        </w:r>
        <w:r w:rsidR="00466E1C">
          <w:rPr>
            <w:noProof/>
            <w:webHidden/>
          </w:rPr>
          <w:instrText xml:space="preserve"> PAGEREF _Toc162964893 \h </w:instrText>
        </w:r>
        <w:r w:rsidR="00466E1C">
          <w:rPr>
            <w:noProof/>
            <w:webHidden/>
          </w:rPr>
        </w:r>
        <w:r w:rsidR="00466E1C">
          <w:rPr>
            <w:noProof/>
            <w:webHidden/>
          </w:rPr>
          <w:fldChar w:fldCharType="separate"/>
        </w:r>
        <w:r w:rsidR="00466E1C">
          <w:rPr>
            <w:noProof/>
            <w:webHidden/>
          </w:rPr>
          <w:t>8</w:t>
        </w:r>
        <w:r w:rsidR="00466E1C">
          <w:rPr>
            <w:noProof/>
            <w:webHidden/>
          </w:rPr>
          <w:fldChar w:fldCharType="end"/>
        </w:r>
      </w:hyperlink>
    </w:p>
    <w:p w14:paraId="0F65DF35" w14:textId="7DE14685" w:rsidR="00910D04" w:rsidRDefault="00466E1C" w:rsidP="00910D04">
      <w:pPr>
        <w:rPr>
          <w:rFonts w:eastAsiaTheme="minorHAnsi"/>
        </w:rPr>
      </w:pPr>
      <w:r>
        <w:rPr>
          <w:szCs w:val="28"/>
        </w:rPr>
        <w:fldChar w:fldCharType="end"/>
      </w:r>
      <w:r w:rsidR="00910D04">
        <w:br w:type="page"/>
      </w:r>
    </w:p>
    <w:p w14:paraId="0E5C8412" w14:textId="5D270A0C" w:rsidR="0049560E" w:rsidRDefault="0049560E" w:rsidP="0049560E">
      <w:pPr>
        <w:pStyle w:val="10"/>
      </w:pPr>
      <w:bookmarkStart w:id="0" w:name="_Toc162964890"/>
      <w:bookmarkStart w:id="1" w:name="_Toc162792697"/>
      <w:bookmarkStart w:id="2" w:name="_Toc162955132"/>
      <w:r>
        <w:lastRenderedPageBreak/>
        <w:t>ЗАДАНИЕ НА ПРАКТИЧЕСКУЮ РАБОТУ</w:t>
      </w:r>
      <w:bookmarkEnd w:id="0"/>
    </w:p>
    <w:p w14:paraId="3DB95ADB" w14:textId="61574153" w:rsidR="0049560E" w:rsidRDefault="000559FE" w:rsidP="0049560E">
      <w:r>
        <w:t>Основная цель работы - декомпозировать функциональную модель проектируемой системы в нотации IDEF0, создать декомпозиции как минимум двух уровней. Допустимо декомпозировать один, наиболее значимый для проектируемой системы, функциональный блок на каждом уровне. Добавить описание функциональных блоков и потоков данных, а также выводы к работе.</w:t>
      </w:r>
    </w:p>
    <w:p w14:paraId="0DFEF5B2" w14:textId="77777777" w:rsidR="000559FE" w:rsidRDefault="000559FE" w:rsidP="000559FE">
      <w:r>
        <w:t>В качестве проектируемой системы выбрана информационная система «Математический справочник школьника».</w:t>
      </w:r>
    </w:p>
    <w:p w14:paraId="6B71F633" w14:textId="77777777" w:rsidR="000559FE" w:rsidRPr="0049560E" w:rsidRDefault="000559FE" w:rsidP="0049560E">
      <w:pPr>
        <w:rPr>
          <w:rFonts w:eastAsiaTheme="majorEastAsia"/>
        </w:rPr>
      </w:pPr>
    </w:p>
    <w:p w14:paraId="3625E2B1" w14:textId="77777777" w:rsidR="0049560E" w:rsidRDefault="0049560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30F8362" w14:textId="0ADF5E00" w:rsidR="002F7E5D" w:rsidRDefault="00903B2F" w:rsidP="002F7E5D">
      <w:pPr>
        <w:pStyle w:val="10"/>
      </w:pPr>
      <w:bookmarkStart w:id="3" w:name="_Toc162964891"/>
      <w:r>
        <w:lastRenderedPageBreak/>
        <w:t>ВВЕДЕНИЕ</w:t>
      </w:r>
      <w:bookmarkEnd w:id="1"/>
      <w:bookmarkEnd w:id="2"/>
      <w:bookmarkEnd w:id="3"/>
    </w:p>
    <w:p w14:paraId="4EF0B9A0" w14:textId="77777777" w:rsidR="000559FE" w:rsidRDefault="002F7E5D" w:rsidP="00FF4873">
      <w:r>
        <w:t>В нашей эпохе, где доступ к информации играет ключевую роль в обучении и саморазвитии, создание надежного и удобного математического справочника для школьников становится неотъемлемой частью образовательного процесса. Математика, будучи фундаментальным камнем в освоении многих наук, требует систематизации и доступности информации для успешного усвоения. Наша информационная система "Математический справочник школьника" разработана с целью предоставить учащимся всестороннюю помощь в учебном процессе. Она объединяет в себе разнообразные математические концепции, формулы, примеры и упражнения, обеспечивая простой и быстрый доступ к необходимой информации. Созданная для поддержки учебной деятельности, эта система направлена на повышение интереса школьников к математике и облегчение их учебной нагрузки.</w:t>
      </w:r>
      <w:bookmarkStart w:id="4" w:name="_Toc159334257"/>
    </w:p>
    <w:p w14:paraId="0D2FCEF2" w14:textId="77777777" w:rsidR="000559FE" w:rsidRDefault="000559F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A396F77" w14:textId="77777777" w:rsidR="000559FE" w:rsidRDefault="000559FE" w:rsidP="000559FE">
      <w:pPr>
        <w:pStyle w:val="10"/>
      </w:pPr>
      <w:bookmarkStart w:id="5" w:name="_Toc162964892"/>
      <w:r>
        <w:lastRenderedPageBreak/>
        <w:t>ХОД РАБОТЫ</w:t>
      </w:r>
      <w:bookmarkEnd w:id="5"/>
    </w:p>
    <w:p w14:paraId="694F380B" w14:textId="4B1A87D2" w:rsidR="000559FE" w:rsidRDefault="000559FE" w:rsidP="000559FE">
      <w:pPr>
        <w:ind w:firstLine="708"/>
        <w:rPr>
          <w:szCs w:val="32"/>
        </w:rPr>
      </w:pPr>
      <w:r>
        <w:rPr>
          <w:szCs w:val="32"/>
        </w:rPr>
        <w:t xml:space="preserve">Контекстная диаграмма была декомпозирована на </w:t>
      </w:r>
      <w:r w:rsidR="00870B70">
        <w:rPr>
          <w:szCs w:val="32"/>
        </w:rPr>
        <w:t>3</w:t>
      </w:r>
      <w:r>
        <w:rPr>
          <w:szCs w:val="32"/>
        </w:rPr>
        <w:t xml:space="preserve"> функциональных блока:</w:t>
      </w:r>
    </w:p>
    <w:p w14:paraId="75189AB4" w14:textId="56935388" w:rsidR="000559FE" w:rsidRPr="00355BB5" w:rsidRDefault="00355BB5" w:rsidP="00355BB5">
      <w:pPr>
        <w:pStyle w:val="ad"/>
        <w:numPr>
          <w:ilvl w:val="0"/>
          <w:numId w:val="11"/>
        </w:numPr>
        <w:ind w:left="0" w:firstLine="709"/>
        <w:rPr>
          <w:szCs w:val="32"/>
        </w:rPr>
      </w:pPr>
      <w:r>
        <w:rPr>
          <w:szCs w:val="32"/>
        </w:rPr>
        <w:t>Авторизация клиента на сайте (</w:t>
      </w:r>
      <w:r>
        <w:rPr>
          <w:szCs w:val="32"/>
          <w:lang w:val="en-US"/>
        </w:rPr>
        <w:t>A</w:t>
      </w:r>
      <w:r w:rsidRPr="00355BB5">
        <w:rPr>
          <w:szCs w:val="32"/>
        </w:rPr>
        <w:t>1</w:t>
      </w:r>
      <w:r>
        <w:rPr>
          <w:szCs w:val="32"/>
        </w:rPr>
        <w:t>)</w:t>
      </w:r>
      <w:r w:rsidRPr="00355BB5">
        <w:rPr>
          <w:szCs w:val="32"/>
        </w:rPr>
        <w:t>;</w:t>
      </w:r>
    </w:p>
    <w:p w14:paraId="6CF85967" w14:textId="3A94FE55" w:rsidR="00355BB5" w:rsidRDefault="00355BB5" w:rsidP="00355BB5">
      <w:pPr>
        <w:pStyle w:val="ad"/>
        <w:numPr>
          <w:ilvl w:val="0"/>
          <w:numId w:val="11"/>
        </w:numPr>
        <w:ind w:left="0" w:firstLine="709"/>
        <w:rPr>
          <w:szCs w:val="32"/>
        </w:rPr>
      </w:pPr>
      <w:r>
        <w:rPr>
          <w:szCs w:val="32"/>
        </w:rPr>
        <w:t>Просмотр учебных материалов (</w:t>
      </w:r>
      <w:r>
        <w:rPr>
          <w:szCs w:val="32"/>
          <w:lang w:val="en-US"/>
        </w:rPr>
        <w:t>A2</w:t>
      </w:r>
      <w:r>
        <w:rPr>
          <w:szCs w:val="32"/>
        </w:rPr>
        <w:t>)</w:t>
      </w:r>
      <w:r>
        <w:rPr>
          <w:szCs w:val="32"/>
          <w:lang w:val="en-US"/>
        </w:rPr>
        <w:t>;</w:t>
      </w:r>
    </w:p>
    <w:p w14:paraId="236CE32F" w14:textId="40E469DF" w:rsidR="00355BB5" w:rsidRDefault="00355BB5" w:rsidP="00355BB5">
      <w:pPr>
        <w:pStyle w:val="ad"/>
        <w:numPr>
          <w:ilvl w:val="0"/>
          <w:numId w:val="11"/>
        </w:numPr>
        <w:ind w:left="0" w:firstLine="709"/>
        <w:rPr>
          <w:szCs w:val="32"/>
        </w:rPr>
      </w:pPr>
      <w:r>
        <w:rPr>
          <w:szCs w:val="32"/>
        </w:rPr>
        <w:t>Закрепление полученных знаний</w:t>
      </w:r>
      <w:r>
        <w:rPr>
          <w:szCs w:val="32"/>
          <w:lang w:val="en-US"/>
        </w:rPr>
        <w:t xml:space="preserve"> (A3);</w:t>
      </w:r>
    </w:p>
    <w:p w14:paraId="15BE5F5D" w14:textId="58A9B842" w:rsidR="00355BB5" w:rsidRDefault="00355BB5" w:rsidP="00355BB5">
      <w:pPr>
        <w:ind w:left="708" w:firstLine="0"/>
        <w:rPr>
          <w:szCs w:val="32"/>
        </w:rPr>
      </w:pPr>
      <w:r>
        <w:rPr>
          <w:szCs w:val="32"/>
        </w:rPr>
        <w:t>Функциональные блоки описаны в Таблице 1.</w:t>
      </w:r>
    </w:p>
    <w:p w14:paraId="020E9778" w14:textId="43BF7D3F" w:rsidR="00355BB5" w:rsidRDefault="00355BB5" w:rsidP="00F4282A">
      <w:pPr>
        <w:spacing w:after="100" w:afterAutospacing="1" w:line="240" w:lineRule="auto"/>
        <w:ind w:firstLine="0"/>
        <w:rPr>
          <w:szCs w:val="32"/>
        </w:rPr>
      </w:pPr>
      <w:r>
        <w:rPr>
          <w:szCs w:val="32"/>
        </w:rPr>
        <w:t xml:space="preserve">Таблица 1 – Описание функциональных блоков декомпозиции процесса «Поиск </w:t>
      </w:r>
      <w:r w:rsidR="00291AAD">
        <w:rPr>
          <w:szCs w:val="32"/>
        </w:rPr>
        <w:t xml:space="preserve">учебной </w:t>
      </w:r>
      <w:r>
        <w:rPr>
          <w:szCs w:val="32"/>
        </w:rPr>
        <w:t>информации на интернет-п</w:t>
      </w:r>
      <w:r w:rsidR="00291AAD">
        <w:rPr>
          <w:szCs w:val="32"/>
        </w:rPr>
        <w:t>ортале математического справочника школьника</w:t>
      </w:r>
      <w:r>
        <w:rPr>
          <w:szCs w:val="32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"/>
        <w:gridCol w:w="1466"/>
        <w:gridCol w:w="1771"/>
        <w:gridCol w:w="1775"/>
        <w:gridCol w:w="1912"/>
        <w:gridCol w:w="1855"/>
      </w:tblGrid>
      <w:tr w:rsidR="002920D2" w14:paraId="6D222298" w14:textId="77777777" w:rsidTr="00291AAD">
        <w:tc>
          <w:tcPr>
            <w:tcW w:w="1604" w:type="dxa"/>
          </w:tcPr>
          <w:p w14:paraId="5E428871" w14:textId="4E060123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 w:rsidRPr="00291AAD">
              <w:rPr>
                <w:sz w:val="24"/>
                <w:szCs w:val="24"/>
              </w:rPr>
              <w:t>Номер блока</w:t>
            </w:r>
          </w:p>
        </w:tc>
        <w:tc>
          <w:tcPr>
            <w:tcW w:w="1604" w:type="dxa"/>
          </w:tcPr>
          <w:p w14:paraId="3979486B" w14:textId="05F78A51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604" w:type="dxa"/>
          </w:tcPr>
          <w:p w14:paraId="7CDC03E3" w14:textId="3E7A7ECA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Входы</w:t>
            </w:r>
          </w:p>
        </w:tc>
        <w:tc>
          <w:tcPr>
            <w:tcW w:w="1605" w:type="dxa"/>
          </w:tcPr>
          <w:p w14:paraId="1F8E258F" w14:textId="093C76A2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Выходы</w:t>
            </w:r>
          </w:p>
        </w:tc>
        <w:tc>
          <w:tcPr>
            <w:tcW w:w="1605" w:type="dxa"/>
          </w:tcPr>
          <w:p w14:paraId="2B43AFCC" w14:textId="14391EF4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1605" w:type="dxa"/>
          </w:tcPr>
          <w:p w14:paraId="5EBBFE92" w14:textId="65A74B56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Механизмы</w:t>
            </w:r>
          </w:p>
        </w:tc>
      </w:tr>
      <w:tr w:rsidR="002920D2" w14:paraId="370DA643" w14:textId="77777777" w:rsidTr="00291AAD">
        <w:tc>
          <w:tcPr>
            <w:tcW w:w="1604" w:type="dxa"/>
          </w:tcPr>
          <w:p w14:paraId="51960F36" w14:textId="562029B8" w:rsidR="00291AAD" w:rsidRPr="00291AAD" w:rsidRDefault="00291AAD" w:rsidP="00355BB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604" w:type="dxa"/>
          </w:tcPr>
          <w:p w14:paraId="04D27D56" w14:textId="3C6B73E2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клиента на сайте</w:t>
            </w:r>
          </w:p>
        </w:tc>
        <w:tc>
          <w:tcPr>
            <w:tcW w:w="1604" w:type="dxa"/>
          </w:tcPr>
          <w:p w14:paraId="1A1F033E" w14:textId="6D7E5336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 w:rsidRPr="00291AAD">
              <w:rPr>
                <w:sz w:val="24"/>
                <w:szCs w:val="24"/>
              </w:rPr>
              <w:t>Данные клиента для авторизации</w:t>
            </w:r>
          </w:p>
        </w:tc>
        <w:tc>
          <w:tcPr>
            <w:tcW w:w="1605" w:type="dxa"/>
          </w:tcPr>
          <w:p w14:paraId="32CC2170" w14:textId="3C73DDBC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 w:rsidRPr="00291AAD">
              <w:rPr>
                <w:sz w:val="24"/>
                <w:szCs w:val="24"/>
              </w:rPr>
              <w:t>Информация об авторизованном пользователе</w:t>
            </w:r>
          </w:p>
        </w:tc>
        <w:tc>
          <w:tcPr>
            <w:tcW w:w="1605" w:type="dxa"/>
          </w:tcPr>
          <w:p w14:paraId="5C2B9D34" w14:textId="31A62E2D" w:rsidR="00291AAD" w:rsidRPr="00291AAD" w:rsidRDefault="00291AAD" w:rsidP="00291AA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 о персональных данных, политика интернет-платформы, пользовательское соглашение</w:t>
            </w:r>
          </w:p>
        </w:tc>
        <w:tc>
          <w:tcPr>
            <w:tcW w:w="1605" w:type="dxa"/>
          </w:tcPr>
          <w:p w14:paraId="103AB3BA" w14:textId="0F4AA1D2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</w:tr>
      <w:tr w:rsidR="002920D2" w14:paraId="50DEEF0F" w14:textId="77777777" w:rsidTr="00291AAD">
        <w:tc>
          <w:tcPr>
            <w:tcW w:w="1604" w:type="dxa"/>
          </w:tcPr>
          <w:p w14:paraId="21B01AF4" w14:textId="6C3885B2" w:rsidR="00291AAD" w:rsidRPr="00291AAD" w:rsidRDefault="00291AAD" w:rsidP="00355BB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604" w:type="dxa"/>
          </w:tcPr>
          <w:p w14:paraId="7C06C878" w14:textId="0BCC1991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учебных материалов</w:t>
            </w:r>
          </w:p>
        </w:tc>
        <w:tc>
          <w:tcPr>
            <w:tcW w:w="1604" w:type="dxa"/>
          </w:tcPr>
          <w:p w14:paraId="2B45AEE3" w14:textId="7AE7E14A" w:rsidR="00291AAD" w:rsidRPr="00291AAD" w:rsidRDefault="00291AAD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</w:t>
            </w:r>
            <w:r w:rsidR="002920D2">
              <w:rPr>
                <w:sz w:val="24"/>
                <w:szCs w:val="24"/>
              </w:rPr>
              <w:t>клиента</w:t>
            </w:r>
          </w:p>
        </w:tc>
        <w:tc>
          <w:tcPr>
            <w:tcW w:w="1605" w:type="dxa"/>
          </w:tcPr>
          <w:p w14:paraId="2B5307B8" w14:textId="0988B5AF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Незакреплённая информации об учебных материалах</w:t>
            </w:r>
          </w:p>
        </w:tc>
        <w:tc>
          <w:tcPr>
            <w:tcW w:w="1605" w:type="dxa"/>
          </w:tcPr>
          <w:p w14:paraId="2B5BDBBC" w14:textId="3BCD2936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 о персональных данных, политика интернет-платформы, пользовательское соглашение</w:t>
            </w:r>
          </w:p>
        </w:tc>
        <w:tc>
          <w:tcPr>
            <w:tcW w:w="1605" w:type="dxa"/>
          </w:tcPr>
          <w:p w14:paraId="7E09967B" w14:textId="4C26E1CF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Авторизованный пользователь</w:t>
            </w:r>
          </w:p>
        </w:tc>
      </w:tr>
      <w:tr w:rsidR="002920D2" w14:paraId="3709874D" w14:textId="77777777" w:rsidTr="002920D2">
        <w:trPr>
          <w:trHeight w:val="954"/>
        </w:trPr>
        <w:tc>
          <w:tcPr>
            <w:tcW w:w="1604" w:type="dxa"/>
          </w:tcPr>
          <w:p w14:paraId="4CE26027" w14:textId="44DCF701" w:rsidR="00291AAD" w:rsidRPr="00291AAD" w:rsidRDefault="00291AAD" w:rsidP="00355BB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A3</w:t>
            </w:r>
          </w:p>
        </w:tc>
        <w:tc>
          <w:tcPr>
            <w:tcW w:w="1604" w:type="dxa"/>
          </w:tcPr>
          <w:p w14:paraId="238F94DB" w14:textId="3355994B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 w:rsidRPr="002920D2">
              <w:rPr>
                <w:sz w:val="24"/>
                <w:szCs w:val="24"/>
              </w:rPr>
              <w:t>Закрепление полученных знаний</w:t>
            </w:r>
          </w:p>
        </w:tc>
        <w:tc>
          <w:tcPr>
            <w:tcW w:w="1604" w:type="dxa"/>
          </w:tcPr>
          <w:p w14:paraId="564E637C" w14:textId="026B48B7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Незакреплённая информации об учебных материалах</w:t>
            </w:r>
          </w:p>
        </w:tc>
        <w:tc>
          <w:tcPr>
            <w:tcW w:w="1605" w:type="dxa"/>
          </w:tcPr>
          <w:p w14:paraId="184B624B" w14:textId="632DAFB8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Закрепленная информация об учебных материалах</w:t>
            </w:r>
          </w:p>
        </w:tc>
        <w:tc>
          <w:tcPr>
            <w:tcW w:w="1605" w:type="dxa"/>
          </w:tcPr>
          <w:p w14:paraId="1F068D59" w14:textId="7FB44DB8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 о персональных данных, политика интернет-платформы, пользовательское соглашение</w:t>
            </w:r>
          </w:p>
        </w:tc>
        <w:tc>
          <w:tcPr>
            <w:tcW w:w="1605" w:type="dxa"/>
          </w:tcPr>
          <w:p w14:paraId="5969485A" w14:textId="74B7756D" w:rsidR="00291AAD" w:rsidRPr="00291AAD" w:rsidRDefault="002920D2" w:rsidP="00355BB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Авторизованный пользователь</w:t>
            </w:r>
          </w:p>
        </w:tc>
      </w:tr>
    </w:tbl>
    <w:p w14:paraId="41E4C113" w14:textId="40384390" w:rsidR="000559FE" w:rsidRDefault="000559FE" w:rsidP="000559FE"/>
    <w:p w14:paraId="4984CE25" w14:textId="4202C9E3" w:rsidR="002920D2" w:rsidRDefault="002920D2" w:rsidP="000559FE">
      <w:r>
        <w:t xml:space="preserve">Полученная декомпозиция представлена на рисунке </w:t>
      </w:r>
      <w:r w:rsidR="00CC53C1">
        <w:t>1.</w:t>
      </w:r>
    </w:p>
    <w:p w14:paraId="53A96EED" w14:textId="3CAB8E0B" w:rsidR="00000263" w:rsidRDefault="00F23633" w:rsidP="00000263">
      <w:pPr>
        <w:keepNext/>
        <w:ind w:firstLine="0"/>
      </w:pPr>
      <w:r w:rsidRPr="00F23633">
        <w:rPr>
          <w:noProof/>
        </w:rPr>
        <w:lastRenderedPageBreak/>
        <w:drawing>
          <wp:inline distT="0" distB="0" distL="0" distR="0" wp14:anchorId="1C7502A8" wp14:editId="0C9CDDF3">
            <wp:extent cx="6119495" cy="4277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8A1" w14:textId="4818BEE0" w:rsidR="00000263" w:rsidRDefault="00000263" w:rsidP="00000263">
      <w:pPr>
        <w:spacing w:line="240" w:lineRule="auto"/>
        <w:ind w:firstLine="0"/>
        <w:jc w:val="center"/>
        <w:rPr>
          <w:szCs w:val="32"/>
        </w:rPr>
      </w:pPr>
      <w:r w:rsidRPr="00000263">
        <w:rPr>
          <w:szCs w:val="32"/>
        </w:rPr>
        <w:t xml:space="preserve">Рисунок </w:t>
      </w:r>
      <w:r w:rsidRPr="00000263">
        <w:rPr>
          <w:szCs w:val="32"/>
        </w:rPr>
        <w:fldChar w:fldCharType="begin"/>
      </w:r>
      <w:r w:rsidRPr="00000263">
        <w:rPr>
          <w:szCs w:val="32"/>
        </w:rPr>
        <w:instrText xml:space="preserve"> SEQ Рисунок \* ARABIC </w:instrText>
      </w:r>
      <w:r w:rsidRPr="00000263">
        <w:rPr>
          <w:szCs w:val="32"/>
        </w:rPr>
        <w:fldChar w:fldCharType="separate"/>
      </w:r>
      <w:r w:rsidRPr="00000263">
        <w:rPr>
          <w:szCs w:val="32"/>
        </w:rPr>
        <w:t>1</w:t>
      </w:r>
      <w:r w:rsidRPr="00000263">
        <w:rPr>
          <w:szCs w:val="32"/>
        </w:rPr>
        <w:fldChar w:fldCharType="end"/>
      </w:r>
      <w:r w:rsidRPr="00000263">
        <w:rPr>
          <w:szCs w:val="32"/>
        </w:rPr>
        <w:t xml:space="preserve"> – Декомпозиция</w:t>
      </w:r>
      <w:r>
        <w:rPr>
          <w:i/>
          <w:iCs/>
          <w:szCs w:val="28"/>
        </w:rPr>
        <w:t xml:space="preserve"> </w:t>
      </w:r>
      <w:r>
        <w:rPr>
          <w:szCs w:val="32"/>
        </w:rPr>
        <w:t>процесса «Поиск учебной информации на интернет-портале математического справочника школьника»</w:t>
      </w:r>
    </w:p>
    <w:p w14:paraId="785F807F" w14:textId="0575DF23" w:rsidR="00000263" w:rsidRDefault="00000263" w:rsidP="00000263">
      <w:pPr>
        <w:spacing w:before="240"/>
        <w:rPr>
          <w:szCs w:val="32"/>
        </w:rPr>
      </w:pPr>
      <w:r>
        <w:rPr>
          <w:szCs w:val="32"/>
        </w:rPr>
        <w:t>Подпроцесс «</w:t>
      </w:r>
      <w:r w:rsidRPr="00000263">
        <w:rPr>
          <w:szCs w:val="32"/>
        </w:rPr>
        <w:t>Просмотр</w:t>
      </w:r>
      <w:r>
        <w:rPr>
          <w:szCs w:val="32"/>
        </w:rPr>
        <w:t xml:space="preserve"> у</w:t>
      </w:r>
      <w:r w:rsidRPr="00000263">
        <w:rPr>
          <w:szCs w:val="32"/>
        </w:rPr>
        <w:t>чебных</w:t>
      </w:r>
      <w:r>
        <w:rPr>
          <w:szCs w:val="32"/>
        </w:rPr>
        <w:t xml:space="preserve"> </w:t>
      </w:r>
      <w:r w:rsidRPr="00000263">
        <w:rPr>
          <w:szCs w:val="32"/>
        </w:rPr>
        <w:t>материалов</w:t>
      </w:r>
      <w:r>
        <w:rPr>
          <w:szCs w:val="32"/>
        </w:rPr>
        <w:t>» был декомпозирован на 3 функциональных блока:</w:t>
      </w:r>
    </w:p>
    <w:p w14:paraId="15FE012F" w14:textId="7BDF5542" w:rsidR="00000263" w:rsidRDefault="00F4282A" w:rsidP="00000263">
      <w:pPr>
        <w:pStyle w:val="ad"/>
        <w:numPr>
          <w:ilvl w:val="0"/>
          <w:numId w:val="12"/>
        </w:numPr>
        <w:ind w:left="0" w:firstLine="709"/>
        <w:rPr>
          <w:szCs w:val="32"/>
        </w:rPr>
      </w:pPr>
      <w:r>
        <w:rPr>
          <w:szCs w:val="32"/>
        </w:rPr>
        <w:t>Фильтрация данных (</w:t>
      </w:r>
      <w:r>
        <w:rPr>
          <w:szCs w:val="32"/>
          <w:lang w:val="en-US"/>
        </w:rPr>
        <w:t>A21</w:t>
      </w:r>
      <w:r>
        <w:rPr>
          <w:szCs w:val="32"/>
        </w:rPr>
        <w:t>)</w:t>
      </w:r>
      <w:r>
        <w:rPr>
          <w:szCs w:val="32"/>
          <w:lang w:val="en-US"/>
        </w:rPr>
        <w:t>;</w:t>
      </w:r>
    </w:p>
    <w:p w14:paraId="1A0CA911" w14:textId="3C39F44B" w:rsidR="00F4282A" w:rsidRPr="00F4282A" w:rsidRDefault="00F4282A" w:rsidP="00000263">
      <w:pPr>
        <w:pStyle w:val="ad"/>
        <w:numPr>
          <w:ilvl w:val="0"/>
          <w:numId w:val="12"/>
        </w:numPr>
        <w:ind w:left="0" w:firstLine="709"/>
        <w:rPr>
          <w:szCs w:val="32"/>
        </w:rPr>
      </w:pPr>
      <w:r>
        <w:rPr>
          <w:szCs w:val="32"/>
        </w:rPr>
        <w:t>Выбор подходящего материала (</w:t>
      </w:r>
      <w:r>
        <w:rPr>
          <w:szCs w:val="32"/>
          <w:lang w:val="en-US"/>
        </w:rPr>
        <w:t>A22</w:t>
      </w:r>
      <w:r>
        <w:rPr>
          <w:szCs w:val="32"/>
        </w:rPr>
        <w:t>)</w:t>
      </w:r>
      <w:r>
        <w:rPr>
          <w:szCs w:val="32"/>
          <w:lang w:val="en-US"/>
        </w:rPr>
        <w:t>;</w:t>
      </w:r>
    </w:p>
    <w:p w14:paraId="165DA5A9" w14:textId="456377B1" w:rsidR="00F4282A" w:rsidRDefault="00F4282A" w:rsidP="00000263">
      <w:pPr>
        <w:pStyle w:val="ad"/>
        <w:numPr>
          <w:ilvl w:val="0"/>
          <w:numId w:val="12"/>
        </w:numPr>
        <w:ind w:left="0" w:firstLine="709"/>
        <w:rPr>
          <w:szCs w:val="32"/>
        </w:rPr>
      </w:pPr>
      <w:r>
        <w:rPr>
          <w:szCs w:val="32"/>
        </w:rPr>
        <w:t>Ознакомление с учебных материалом (</w:t>
      </w:r>
      <w:r>
        <w:rPr>
          <w:szCs w:val="32"/>
          <w:lang w:val="en-US"/>
        </w:rPr>
        <w:t>A</w:t>
      </w:r>
      <w:r w:rsidRPr="00F4282A">
        <w:rPr>
          <w:szCs w:val="32"/>
        </w:rPr>
        <w:t>23</w:t>
      </w:r>
      <w:r>
        <w:rPr>
          <w:szCs w:val="32"/>
        </w:rPr>
        <w:t>)</w:t>
      </w:r>
      <w:r w:rsidRPr="00F4282A">
        <w:rPr>
          <w:szCs w:val="32"/>
        </w:rPr>
        <w:t>;</w:t>
      </w:r>
    </w:p>
    <w:p w14:paraId="13F3AD80" w14:textId="2D3BB9D3" w:rsidR="00F4282A" w:rsidRDefault="00F4282A" w:rsidP="00F4282A">
      <w:pPr>
        <w:rPr>
          <w:szCs w:val="32"/>
        </w:rPr>
      </w:pPr>
      <w:r>
        <w:rPr>
          <w:szCs w:val="32"/>
        </w:rPr>
        <w:t>Функциональные блоки описаны в Таблицу 2.</w:t>
      </w:r>
    </w:p>
    <w:p w14:paraId="1D6E53D8" w14:textId="7758DCEA" w:rsidR="00F4282A" w:rsidRDefault="00F4282A" w:rsidP="00F4282A">
      <w:pPr>
        <w:spacing w:after="100" w:afterAutospacing="1" w:line="240" w:lineRule="auto"/>
        <w:ind w:firstLine="0"/>
        <w:rPr>
          <w:szCs w:val="32"/>
        </w:rPr>
      </w:pPr>
      <w:r>
        <w:rPr>
          <w:szCs w:val="32"/>
        </w:rPr>
        <w:t>Таблица 2 – Описание функциональных блоков декомпозиции подпроцесса «Просмотр учебных материалов»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1440"/>
        <w:gridCol w:w="1547"/>
        <w:gridCol w:w="1471"/>
        <w:gridCol w:w="2365"/>
        <w:gridCol w:w="1928"/>
      </w:tblGrid>
      <w:tr w:rsidR="009916F5" w14:paraId="35C7C0A4" w14:textId="77777777" w:rsidTr="00234A9F">
        <w:tc>
          <w:tcPr>
            <w:tcW w:w="876" w:type="dxa"/>
          </w:tcPr>
          <w:p w14:paraId="1CC4131D" w14:textId="33E7ABF7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 w:rsidRPr="00F4282A">
              <w:rPr>
                <w:sz w:val="24"/>
                <w:szCs w:val="24"/>
              </w:rPr>
              <w:t>Номер блока</w:t>
            </w:r>
          </w:p>
        </w:tc>
        <w:tc>
          <w:tcPr>
            <w:tcW w:w="1440" w:type="dxa"/>
          </w:tcPr>
          <w:p w14:paraId="291DFE40" w14:textId="3F43141B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547" w:type="dxa"/>
          </w:tcPr>
          <w:p w14:paraId="7EAFB85C" w14:textId="237E7888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Входы</w:t>
            </w:r>
          </w:p>
        </w:tc>
        <w:tc>
          <w:tcPr>
            <w:tcW w:w="1471" w:type="dxa"/>
          </w:tcPr>
          <w:p w14:paraId="36409CD4" w14:textId="4181F789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Выходы</w:t>
            </w:r>
          </w:p>
        </w:tc>
        <w:tc>
          <w:tcPr>
            <w:tcW w:w="2365" w:type="dxa"/>
          </w:tcPr>
          <w:p w14:paraId="67CD5126" w14:textId="085E229F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1928" w:type="dxa"/>
          </w:tcPr>
          <w:p w14:paraId="4AAEFA5E" w14:textId="6D75BD5A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Механизмы</w:t>
            </w:r>
          </w:p>
        </w:tc>
      </w:tr>
      <w:tr w:rsidR="009916F5" w14:paraId="19750BD8" w14:textId="77777777" w:rsidTr="00234A9F">
        <w:tc>
          <w:tcPr>
            <w:tcW w:w="876" w:type="dxa"/>
          </w:tcPr>
          <w:p w14:paraId="4B361AE9" w14:textId="0E8E7C4E" w:rsidR="00F4282A" w:rsidRPr="00F4282A" w:rsidRDefault="00F4282A" w:rsidP="00F4282A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A21</w:t>
            </w:r>
          </w:p>
        </w:tc>
        <w:tc>
          <w:tcPr>
            <w:tcW w:w="1440" w:type="dxa"/>
          </w:tcPr>
          <w:p w14:paraId="75B3337C" w14:textId="03799018" w:rsidR="00F4282A" w:rsidRPr="00F4282A" w:rsidRDefault="009916F5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 w:rsidRPr="009916F5">
              <w:rPr>
                <w:sz w:val="24"/>
                <w:szCs w:val="24"/>
              </w:rPr>
              <w:t>Фильтрация данных</w:t>
            </w:r>
          </w:p>
        </w:tc>
        <w:tc>
          <w:tcPr>
            <w:tcW w:w="1547" w:type="dxa"/>
          </w:tcPr>
          <w:p w14:paraId="76CB09E4" w14:textId="7760F6BD" w:rsidR="00F4282A" w:rsidRPr="009916F5" w:rsidRDefault="009916F5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пользователя и доступ к учебным материалам</w:t>
            </w:r>
          </w:p>
        </w:tc>
        <w:tc>
          <w:tcPr>
            <w:tcW w:w="1471" w:type="dxa"/>
          </w:tcPr>
          <w:p w14:paraId="664754C1" w14:textId="40F0AF54" w:rsidR="00F4282A" w:rsidRPr="00F4282A" w:rsidRDefault="009916F5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подходящих учебных материалов</w:t>
            </w:r>
          </w:p>
        </w:tc>
        <w:tc>
          <w:tcPr>
            <w:tcW w:w="2365" w:type="dxa"/>
          </w:tcPr>
          <w:p w14:paraId="598B63BA" w14:textId="7C1AF30E" w:rsidR="00F4282A" w:rsidRPr="00F4282A" w:rsidRDefault="009916F5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 w:rsidRPr="009916F5">
              <w:rPr>
                <w:sz w:val="24"/>
                <w:szCs w:val="24"/>
              </w:rPr>
              <w:t>Политика конфиденциальности и обработки персональных данных</w:t>
            </w:r>
          </w:p>
        </w:tc>
        <w:tc>
          <w:tcPr>
            <w:tcW w:w="1928" w:type="dxa"/>
          </w:tcPr>
          <w:p w14:paraId="537DBAD3" w14:textId="69CC784C" w:rsidR="00F4282A" w:rsidRPr="00F4282A" w:rsidRDefault="009916F5" w:rsidP="00F4282A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Авторизованный пользователь</w:t>
            </w:r>
          </w:p>
        </w:tc>
      </w:tr>
    </w:tbl>
    <w:p w14:paraId="016890D9" w14:textId="77777777" w:rsidR="00234A9F" w:rsidRDefault="00234A9F" w:rsidP="009916F5">
      <w:pPr>
        <w:spacing w:after="100" w:afterAutospacing="1" w:line="240" w:lineRule="auto"/>
        <w:ind w:firstLine="0"/>
        <w:rPr>
          <w:szCs w:val="32"/>
        </w:rPr>
      </w:pPr>
    </w:p>
    <w:p w14:paraId="5296CD2F" w14:textId="238972BB" w:rsidR="009916F5" w:rsidRDefault="00234A9F" w:rsidP="009916F5">
      <w:pPr>
        <w:spacing w:after="100" w:afterAutospacing="1" w:line="240" w:lineRule="auto"/>
        <w:ind w:firstLine="0"/>
        <w:rPr>
          <w:szCs w:val="32"/>
        </w:rPr>
      </w:pPr>
      <w:r>
        <w:rPr>
          <w:szCs w:val="32"/>
        </w:rPr>
        <w:lastRenderedPageBreak/>
        <w:t>Продолжение Таблицы 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1418"/>
        <w:gridCol w:w="2363"/>
        <w:gridCol w:w="1882"/>
      </w:tblGrid>
      <w:tr w:rsidR="00234A9F" w14:paraId="170D49D3" w14:textId="77777777" w:rsidTr="00386E0F">
        <w:tc>
          <w:tcPr>
            <w:tcW w:w="846" w:type="dxa"/>
          </w:tcPr>
          <w:p w14:paraId="07AE8718" w14:textId="05EEBDB1" w:rsidR="00234A9F" w:rsidRPr="009916F5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A22</w:t>
            </w:r>
          </w:p>
        </w:tc>
        <w:tc>
          <w:tcPr>
            <w:tcW w:w="1559" w:type="dxa"/>
          </w:tcPr>
          <w:p w14:paraId="4D816AD3" w14:textId="32EFED58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Выбор подходящего материала</w:t>
            </w:r>
          </w:p>
        </w:tc>
        <w:tc>
          <w:tcPr>
            <w:tcW w:w="1559" w:type="dxa"/>
          </w:tcPr>
          <w:p w14:paraId="78EC08F3" w14:textId="39710BBB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Список подходящих учебных материалов</w:t>
            </w:r>
          </w:p>
        </w:tc>
        <w:tc>
          <w:tcPr>
            <w:tcW w:w="1418" w:type="dxa"/>
          </w:tcPr>
          <w:p w14:paraId="12204C7D" w14:textId="40DBD8B4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Выбранный учебных материал</w:t>
            </w:r>
          </w:p>
        </w:tc>
        <w:tc>
          <w:tcPr>
            <w:tcW w:w="2363" w:type="dxa"/>
          </w:tcPr>
          <w:p w14:paraId="7C2314C6" w14:textId="4D154E14" w:rsidR="00234A9F" w:rsidRPr="00F23633" w:rsidRDefault="00234A9F" w:rsidP="00234A9F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 w:rsidRPr="009916F5">
              <w:rPr>
                <w:sz w:val="24"/>
                <w:szCs w:val="24"/>
              </w:rPr>
              <w:t>Политика конфиденциальности и обработки персональных данных</w:t>
            </w:r>
          </w:p>
        </w:tc>
        <w:tc>
          <w:tcPr>
            <w:tcW w:w="1882" w:type="dxa"/>
          </w:tcPr>
          <w:p w14:paraId="68E0E710" w14:textId="45612331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Авторизованный пользователь</w:t>
            </w:r>
          </w:p>
        </w:tc>
      </w:tr>
      <w:tr w:rsidR="00234A9F" w14:paraId="5BE0E4EF" w14:textId="77777777" w:rsidTr="00386E0F">
        <w:tc>
          <w:tcPr>
            <w:tcW w:w="846" w:type="dxa"/>
          </w:tcPr>
          <w:p w14:paraId="1ABEC079" w14:textId="4620C690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r w:rsidRPr="009916F5">
              <w:rPr>
                <w:sz w:val="24"/>
                <w:szCs w:val="24"/>
                <w:lang w:val="en-US"/>
              </w:rPr>
              <w:t>A2</w:t>
            </w:r>
            <w:r w:rsidRPr="00386E0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22EA9AE8" w14:textId="5B6F1605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86E0F">
              <w:rPr>
                <w:sz w:val="24"/>
                <w:szCs w:val="24"/>
                <w:lang w:val="en-US"/>
              </w:rPr>
              <w:t>Ознакомление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учебным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материалом</w:t>
            </w:r>
            <w:proofErr w:type="spellEnd"/>
          </w:p>
        </w:tc>
        <w:tc>
          <w:tcPr>
            <w:tcW w:w="1559" w:type="dxa"/>
          </w:tcPr>
          <w:p w14:paraId="1D456B8F" w14:textId="7C058082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86E0F">
              <w:rPr>
                <w:sz w:val="24"/>
                <w:szCs w:val="24"/>
                <w:lang w:val="en-US"/>
              </w:rPr>
              <w:t>Выбранный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учебных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материал</w:t>
            </w:r>
            <w:proofErr w:type="spellEnd"/>
          </w:p>
        </w:tc>
        <w:tc>
          <w:tcPr>
            <w:tcW w:w="1418" w:type="dxa"/>
          </w:tcPr>
          <w:p w14:paraId="0B3C060C" w14:textId="1C4448F5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86E0F">
              <w:rPr>
                <w:sz w:val="24"/>
                <w:szCs w:val="24"/>
                <w:lang w:val="en-US"/>
              </w:rPr>
              <w:t>Просмотренный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учебный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материал</w:t>
            </w:r>
            <w:proofErr w:type="spellEnd"/>
          </w:p>
        </w:tc>
        <w:tc>
          <w:tcPr>
            <w:tcW w:w="2363" w:type="dxa"/>
          </w:tcPr>
          <w:p w14:paraId="18C0BD93" w14:textId="24A88858" w:rsidR="00234A9F" w:rsidRPr="00F23633" w:rsidRDefault="00234A9F" w:rsidP="00234A9F">
            <w:pPr>
              <w:spacing w:after="100" w:afterAutospacing="1"/>
              <w:ind w:firstLine="0"/>
              <w:rPr>
                <w:sz w:val="24"/>
                <w:szCs w:val="24"/>
              </w:rPr>
            </w:pPr>
            <w:r w:rsidRPr="00F23633">
              <w:rPr>
                <w:sz w:val="24"/>
                <w:szCs w:val="24"/>
              </w:rPr>
              <w:t>Политика конфиденциальности и обработки персональных данных</w:t>
            </w:r>
          </w:p>
        </w:tc>
        <w:tc>
          <w:tcPr>
            <w:tcW w:w="1882" w:type="dxa"/>
          </w:tcPr>
          <w:p w14:paraId="35356142" w14:textId="206266E4" w:rsidR="00234A9F" w:rsidRPr="00386E0F" w:rsidRDefault="00234A9F" w:rsidP="00234A9F">
            <w:pPr>
              <w:spacing w:after="100" w:afterAutospacing="1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86E0F">
              <w:rPr>
                <w:sz w:val="24"/>
                <w:szCs w:val="24"/>
                <w:lang w:val="en-US"/>
              </w:rPr>
              <w:t>Авторизованный</w:t>
            </w:r>
            <w:proofErr w:type="spellEnd"/>
            <w:r w:rsidRPr="00386E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6E0F">
              <w:rPr>
                <w:sz w:val="24"/>
                <w:szCs w:val="24"/>
                <w:lang w:val="en-US"/>
              </w:rPr>
              <w:t>пользователь</w:t>
            </w:r>
            <w:proofErr w:type="spellEnd"/>
          </w:p>
        </w:tc>
      </w:tr>
    </w:tbl>
    <w:p w14:paraId="3036BB75" w14:textId="244D244D" w:rsidR="009916F5" w:rsidRDefault="009916F5" w:rsidP="009916F5">
      <w:pPr>
        <w:spacing w:after="100" w:afterAutospacing="1" w:line="240" w:lineRule="auto"/>
        <w:ind w:firstLine="0"/>
        <w:rPr>
          <w:szCs w:val="32"/>
        </w:rPr>
      </w:pPr>
    </w:p>
    <w:p w14:paraId="3E766FB8" w14:textId="044488D3" w:rsidR="00386E0F" w:rsidRDefault="00386E0F" w:rsidP="00386E0F">
      <w:pPr>
        <w:rPr>
          <w:szCs w:val="32"/>
        </w:rPr>
      </w:pPr>
      <w:r>
        <w:rPr>
          <w:szCs w:val="32"/>
        </w:rPr>
        <w:t>Полученная декомпозиция подпроцесса представлена на рисунке 2.</w:t>
      </w:r>
    </w:p>
    <w:p w14:paraId="5441C6DD" w14:textId="18A236C7" w:rsidR="00386E0F" w:rsidRDefault="002166D0" w:rsidP="00466E1C">
      <w:pPr>
        <w:ind w:firstLine="0"/>
        <w:rPr>
          <w:szCs w:val="32"/>
        </w:rPr>
      </w:pPr>
      <w:r w:rsidRPr="002166D0">
        <w:rPr>
          <w:noProof/>
          <w:szCs w:val="32"/>
        </w:rPr>
        <w:drawing>
          <wp:inline distT="0" distB="0" distL="0" distR="0" wp14:anchorId="221C1D07" wp14:editId="4A460E52">
            <wp:extent cx="6119495" cy="4260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AF5" w14:textId="1EAC13C6" w:rsidR="002166D0" w:rsidRDefault="002166D0" w:rsidP="002166D0">
      <w:pPr>
        <w:spacing w:line="240" w:lineRule="auto"/>
        <w:ind w:firstLine="0"/>
        <w:jc w:val="center"/>
        <w:rPr>
          <w:szCs w:val="32"/>
        </w:rPr>
      </w:pPr>
      <w:r w:rsidRPr="00000263">
        <w:rPr>
          <w:szCs w:val="32"/>
        </w:rPr>
        <w:t xml:space="preserve">Рисунок </w:t>
      </w:r>
      <w:r w:rsidRPr="002166D0">
        <w:rPr>
          <w:szCs w:val="32"/>
        </w:rPr>
        <w:t>2</w:t>
      </w:r>
      <w:r w:rsidRPr="00000263">
        <w:rPr>
          <w:szCs w:val="32"/>
        </w:rPr>
        <w:t xml:space="preserve"> – Декомпозиция</w:t>
      </w:r>
      <w:r>
        <w:rPr>
          <w:i/>
          <w:iCs/>
          <w:szCs w:val="28"/>
        </w:rPr>
        <w:t xml:space="preserve"> </w:t>
      </w:r>
      <w:r w:rsidRPr="00234A9F">
        <w:rPr>
          <w:szCs w:val="28"/>
        </w:rPr>
        <w:t>п</w:t>
      </w:r>
      <w:r w:rsidR="00234A9F">
        <w:rPr>
          <w:szCs w:val="28"/>
        </w:rPr>
        <w:t>од</w:t>
      </w:r>
      <w:r w:rsidRPr="00234A9F">
        <w:rPr>
          <w:szCs w:val="32"/>
        </w:rPr>
        <w:t>процесса</w:t>
      </w:r>
      <w:r>
        <w:rPr>
          <w:szCs w:val="32"/>
        </w:rPr>
        <w:t xml:space="preserve"> «</w:t>
      </w:r>
      <w:r w:rsidR="00234A9F">
        <w:rPr>
          <w:szCs w:val="32"/>
        </w:rPr>
        <w:t>Просмотр учебных материалов</w:t>
      </w:r>
      <w:r>
        <w:rPr>
          <w:szCs w:val="32"/>
        </w:rPr>
        <w:t>»</w:t>
      </w:r>
    </w:p>
    <w:p w14:paraId="61FD5F3F" w14:textId="77777777" w:rsidR="00466E1C" w:rsidRDefault="00466E1C" w:rsidP="00466E1C">
      <w:pPr>
        <w:spacing w:after="100" w:afterAutospacing="1"/>
        <w:ind w:firstLine="0"/>
        <w:rPr>
          <w:szCs w:val="32"/>
        </w:rPr>
      </w:pPr>
    </w:p>
    <w:p w14:paraId="271FFEDC" w14:textId="77777777" w:rsidR="00F4282A" w:rsidRDefault="00F4282A" w:rsidP="00F4282A">
      <w:pPr>
        <w:spacing w:after="100" w:afterAutospacing="1" w:line="240" w:lineRule="auto"/>
        <w:ind w:firstLine="0"/>
        <w:rPr>
          <w:szCs w:val="32"/>
        </w:rPr>
      </w:pPr>
    </w:p>
    <w:p w14:paraId="675491D7" w14:textId="77777777" w:rsidR="00F4282A" w:rsidRPr="00F4282A" w:rsidRDefault="00F4282A" w:rsidP="00F4282A">
      <w:pPr>
        <w:ind w:firstLine="0"/>
        <w:rPr>
          <w:szCs w:val="32"/>
        </w:rPr>
      </w:pPr>
    </w:p>
    <w:p w14:paraId="0007D84B" w14:textId="634232CF" w:rsidR="00000263" w:rsidRPr="00000263" w:rsidRDefault="00000263" w:rsidP="00000263">
      <w:pPr>
        <w:pStyle w:val="af2"/>
        <w:rPr>
          <w:i w:val="0"/>
          <w:iCs w:val="0"/>
          <w:sz w:val="28"/>
          <w:szCs w:val="28"/>
        </w:rPr>
      </w:pPr>
    </w:p>
    <w:p w14:paraId="324940D6" w14:textId="57DC88B7" w:rsidR="00FF4873" w:rsidRPr="008613A6" w:rsidRDefault="00FF4873" w:rsidP="000559FE"/>
    <w:p w14:paraId="54C21D44" w14:textId="2BE46352" w:rsidR="00EE2C87" w:rsidRPr="008613A6" w:rsidRDefault="00EE2C87" w:rsidP="008613A6">
      <w:pPr>
        <w:pStyle w:val="10"/>
      </w:pPr>
      <w:bookmarkStart w:id="6" w:name="_Toc162792703"/>
      <w:bookmarkStart w:id="7" w:name="_Toc162955138"/>
      <w:bookmarkStart w:id="8" w:name="_Toc162964893"/>
      <w:r w:rsidRPr="008613A6">
        <w:lastRenderedPageBreak/>
        <w:t>ЗАКЛЮЧЕНИЕ</w:t>
      </w:r>
      <w:bookmarkEnd w:id="4"/>
      <w:bookmarkEnd w:id="6"/>
      <w:bookmarkEnd w:id="7"/>
      <w:bookmarkEnd w:id="8"/>
    </w:p>
    <w:p w14:paraId="12782080" w14:textId="726C7F25" w:rsidR="003B18D1" w:rsidRPr="003B18D1" w:rsidRDefault="00466E1C" w:rsidP="00F03A92">
      <w:r>
        <w:t xml:space="preserve">В ходе выполнения работы было осуществлено </w:t>
      </w:r>
      <w:r w:rsidRPr="00466E1C">
        <w:t xml:space="preserve">продолжение проектирования функциональной модели выбранной информационной системы, моделирование как минимум двух уровней декомпозиции в нотации IDEF0 и составление текстового описания проектируемых модулей на уровнях декомпозиции. В ходе выполнения работы была разработана контекстная диаграмма A-0 в нотации IDEF0, которая позволяет визуализировать общую структуру информационной системы и ее взаимодействие с внешними сущностями. Далее были проведены два уровня декомпозиции основного процесса, что позволило более детально изучить его функциональные аспекты. Каждый модуль был описан </w:t>
      </w:r>
      <w:proofErr w:type="spellStart"/>
      <w:r w:rsidRPr="00466E1C">
        <w:t>текстово</w:t>
      </w:r>
      <w:proofErr w:type="spellEnd"/>
      <w:r w:rsidRPr="00466E1C">
        <w:t>, что дало полное представление о его задачах, входах, выходах и механизмах управления. В результате работы получили надежную основу для дальнейшего проектирования и разработки информационной системы, что способствует ее более эффективной реализации и использованию.</w:t>
      </w:r>
    </w:p>
    <w:sectPr w:rsidR="003B18D1" w:rsidRPr="003B18D1" w:rsidSect="00901355">
      <w:footerReference w:type="default" r:id="rId11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DCED" w14:textId="77777777" w:rsidR="00D42C9F" w:rsidRDefault="00D42C9F" w:rsidP="00055DD7">
      <w:pPr>
        <w:spacing w:line="240" w:lineRule="auto"/>
      </w:pPr>
      <w:r>
        <w:separator/>
      </w:r>
    </w:p>
  </w:endnote>
  <w:endnote w:type="continuationSeparator" w:id="0">
    <w:p w14:paraId="59CE9FD1" w14:textId="77777777" w:rsidR="00D42C9F" w:rsidRDefault="00D42C9F" w:rsidP="00055DD7">
      <w:pPr>
        <w:spacing w:line="240" w:lineRule="auto"/>
      </w:pPr>
      <w:r>
        <w:continuationSeparator/>
      </w:r>
    </w:p>
  </w:endnote>
  <w:endnote w:type="continuationNotice" w:id="1">
    <w:p w14:paraId="3C7FB579" w14:textId="77777777" w:rsidR="00D42C9F" w:rsidRDefault="00D42C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Page Numbers (Bottom of Page)"/>
        <w:docPartUnique/>
      </w:docPartObj>
    </w:sdtPr>
    <w:sdtEndPr/>
    <w:sdtContent>
      <w:p w14:paraId="1D1C955E" w14:textId="77777777" w:rsidR="00055DD7" w:rsidRDefault="00055DD7" w:rsidP="00B26AE5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AEC6C" w14:textId="77777777" w:rsidR="00055DD7" w:rsidRDefault="00055D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92C3" w14:textId="77777777" w:rsidR="00D42C9F" w:rsidRDefault="00D42C9F" w:rsidP="00055DD7">
      <w:pPr>
        <w:spacing w:line="240" w:lineRule="auto"/>
      </w:pPr>
      <w:r>
        <w:separator/>
      </w:r>
    </w:p>
  </w:footnote>
  <w:footnote w:type="continuationSeparator" w:id="0">
    <w:p w14:paraId="145D9465" w14:textId="77777777" w:rsidR="00D42C9F" w:rsidRDefault="00D42C9F" w:rsidP="00055DD7">
      <w:pPr>
        <w:spacing w:line="240" w:lineRule="auto"/>
      </w:pPr>
      <w:r>
        <w:continuationSeparator/>
      </w:r>
    </w:p>
  </w:footnote>
  <w:footnote w:type="continuationNotice" w:id="1">
    <w:p w14:paraId="160D3128" w14:textId="77777777" w:rsidR="00D42C9F" w:rsidRDefault="00D42C9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444"/>
    <w:multiLevelType w:val="hybridMultilevel"/>
    <w:tmpl w:val="C374E176"/>
    <w:lvl w:ilvl="0" w:tplc="D9BC90FC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37DD46E9"/>
    <w:multiLevelType w:val="hybridMultilevel"/>
    <w:tmpl w:val="4DC4CDC0"/>
    <w:lvl w:ilvl="0" w:tplc="65D287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AB7D69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625D20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692554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5E5D06"/>
    <w:multiLevelType w:val="hybridMultilevel"/>
    <w:tmpl w:val="F8AEB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8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0" w15:restartNumberingAfterBreak="0">
    <w:nsid w:val="682F2661"/>
    <w:multiLevelType w:val="hybridMultilevel"/>
    <w:tmpl w:val="9EC431C6"/>
    <w:lvl w:ilvl="0" w:tplc="D9BC90F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CFB6BA2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A"/>
    <w:rsid w:val="00000263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CAA"/>
    <w:rsid w:val="00041B92"/>
    <w:rsid w:val="0004312A"/>
    <w:rsid w:val="00045114"/>
    <w:rsid w:val="00045D7D"/>
    <w:rsid w:val="0005037B"/>
    <w:rsid w:val="000510DD"/>
    <w:rsid w:val="00051AFE"/>
    <w:rsid w:val="000555B3"/>
    <w:rsid w:val="000559FE"/>
    <w:rsid w:val="00055C9A"/>
    <w:rsid w:val="00055DD7"/>
    <w:rsid w:val="0005791A"/>
    <w:rsid w:val="0006670B"/>
    <w:rsid w:val="00072316"/>
    <w:rsid w:val="00074632"/>
    <w:rsid w:val="0007737B"/>
    <w:rsid w:val="00083397"/>
    <w:rsid w:val="0008358D"/>
    <w:rsid w:val="000838D3"/>
    <w:rsid w:val="000845DD"/>
    <w:rsid w:val="00085D98"/>
    <w:rsid w:val="000869AF"/>
    <w:rsid w:val="00087855"/>
    <w:rsid w:val="000905AB"/>
    <w:rsid w:val="00090E48"/>
    <w:rsid w:val="00095B75"/>
    <w:rsid w:val="000968D7"/>
    <w:rsid w:val="000A4057"/>
    <w:rsid w:val="000A4661"/>
    <w:rsid w:val="000A563F"/>
    <w:rsid w:val="000A6EEC"/>
    <w:rsid w:val="000A7A01"/>
    <w:rsid w:val="000A7C09"/>
    <w:rsid w:val="000B4523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6C8F"/>
    <w:rsid w:val="001102DD"/>
    <w:rsid w:val="00110A36"/>
    <w:rsid w:val="00112C83"/>
    <w:rsid w:val="001140A5"/>
    <w:rsid w:val="00114451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8CB"/>
    <w:rsid w:val="00145024"/>
    <w:rsid w:val="00145511"/>
    <w:rsid w:val="00151024"/>
    <w:rsid w:val="00152F6D"/>
    <w:rsid w:val="00153BBD"/>
    <w:rsid w:val="001609C0"/>
    <w:rsid w:val="00161A13"/>
    <w:rsid w:val="00161EDE"/>
    <w:rsid w:val="001642EB"/>
    <w:rsid w:val="00165FDB"/>
    <w:rsid w:val="0016715D"/>
    <w:rsid w:val="00170BAC"/>
    <w:rsid w:val="0017180E"/>
    <w:rsid w:val="00172BF6"/>
    <w:rsid w:val="00177EB3"/>
    <w:rsid w:val="00180278"/>
    <w:rsid w:val="00182471"/>
    <w:rsid w:val="00182BF7"/>
    <w:rsid w:val="001834F5"/>
    <w:rsid w:val="0018706E"/>
    <w:rsid w:val="00190ADA"/>
    <w:rsid w:val="00193668"/>
    <w:rsid w:val="0019474B"/>
    <w:rsid w:val="001959EF"/>
    <w:rsid w:val="0019647F"/>
    <w:rsid w:val="001A1BD3"/>
    <w:rsid w:val="001A381E"/>
    <w:rsid w:val="001A5564"/>
    <w:rsid w:val="001A77E3"/>
    <w:rsid w:val="001B0338"/>
    <w:rsid w:val="001B685E"/>
    <w:rsid w:val="001B7BBB"/>
    <w:rsid w:val="001C1073"/>
    <w:rsid w:val="001C1CE6"/>
    <w:rsid w:val="001C3519"/>
    <w:rsid w:val="001C3BAC"/>
    <w:rsid w:val="001C438F"/>
    <w:rsid w:val="001D1F37"/>
    <w:rsid w:val="001D2ABA"/>
    <w:rsid w:val="001D3191"/>
    <w:rsid w:val="001D3275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318E"/>
    <w:rsid w:val="00206407"/>
    <w:rsid w:val="002064FE"/>
    <w:rsid w:val="00207924"/>
    <w:rsid w:val="00210E72"/>
    <w:rsid w:val="00211850"/>
    <w:rsid w:val="002166D0"/>
    <w:rsid w:val="00216A2C"/>
    <w:rsid w:val="00221066"/>
    <w:rsid w:val="0022254A"/>
    <w:rsid w:val="0023009C"/>
    <w:rsid w:val="002321F0"/>
    <w:rsid w:val="00232594"/>
    <w:rsid w:val="00232B1F"/>
    <w:rsid w:val="00233DE1"/>
    <w:rsid w:val="00234A9F"/>
    <w:rsid w:val="002418F0"/>
    <w:rsid w:val="00242088"/>
    <w:rsid w:val="00243256"/>
    <w:rsid w:val="00243FE9"/>
    <w:rsid w:val="00247698"/>
    <w:rsid w:val="00251E22"/>
    <w:rsid w:val="002552A6"/>
    <w:rsid w:val="00256FFB"/>
    <w:rsid w:val="00263894"/>
    <w:rsid w:val="00267033"/>
    <w:rsid w:val="00267C53"/>
    <w:rsid w:val="00270D8F"/>
    <w:rsid w:val="002721E5"/>
    <w:rsid w:val="0027276C"/>
    <w:rsid w:val="002762A4"/>
    <w:rsid w:val="00282AD9"/>
    <w:rsid w:val="0028331C"/>
    <w:rsid w:val="00286D43"/>
    <w:rsid w:val="00291AAD"/>
    <w:rsid w:val="002920D2"/>
    <w:rsid w:val="0029265B"/>
    <w:rsid w:val="00296E1D"/>
    <w:rsid w:val="002A0424"/>
    <w:rsid w:val="002A0543"/>
    <w:rsid w:val="002A0F30"/>
    <w:rsid w:val="002A2685"/>
    <w:rsid w:val="002A4692"/>
    <w:rsid w:val="002A7761"/>
    <w:rsid w:val="002A7AF2"/>
    <w:rsid w:val="002B0005"/>
    <w:rsid w:val="002B0018"/>
    <w:rsid w:val="002B3540"/>
    <w:rsid w:val="002B466C"/>
    <w:rsid w:val="002B4D88"/>
    <w:rsid w:val="002C0EF2"/>
    <w:rsid w:val="002C39E4"/>
    <w:rsid w:val="002C49DC"/>
    <w:rsid w:val="002C7A6F"/>
    <w:rsid w:val="002C7C90"/>
    <w:rsid w:val="002E00C4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2F5481"/>
    <w:rsid w:val="002F7E5D"/>
    <w:rsid w:val="0030043E"/>
    <w:rsid w:val="00303A68"/>
    <w:rsid w:val="00303D6C"/>
    <w:rsid w:val="003042FB"/>
    <w:rsid w:val="003052AE"/>
    <w:rsid w:val="00306213"/>
    <w:rsid w:val="00310CAB"/>
    <w:rsid w:val="00310CC1"/>
    <w:rsid w:val="00310F52"/>
    <w:rsid w:val="003202B5"/>
    <w:rsid w:val="00321AF5"/>
    <w:rsid w:val="0032362B"/>
    <w:rsid w:val="003258D1"/>
    <w:rsid w:val="00326442"/>
    <w:rsid w:val="003315B2"/>
    <w:rsid w:val="00344FDD"/>
    <w:rsid w:val="0035261C"/>
    <w:rsid w:val="0035346E"/>
    <w:rsid w:val="003541CF"/>
    <w:rsid w:val="00354579"/>
    <w:rsid w:val="00354AB8"/>
    <w:rsid w:val="00355BB5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86E0F"/>
    <w:rsid w:val="003901BF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8D1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2224"/>
    <w:rsid w:val="003E1011"/>
    <w:rsid w:val="003E4483"/>
    <w:rsid w:val="003E71AC"/>
    <w:rsid w:val="003F1815"/>
    <w:rsid w:val="003F3FAD"/>
    <w:rsid w:val="003F7B94"/>
    <w:rsid w:val="004074BF"/>
    <w:rsid w:val="00407B67"/>
    <w:rsid w:val="00416CD6"/>
    <w:rsid w:val="00417DA3"/>
    <w:rsid w:val="00425595"/>
    <w:rsid w:val="00426C4F"/>
    <w:rsid w:val="00432AE4"/>
    <w:rsid w:val="004339C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549B"/>
    <w:rsid w:val="00460B19"/>
    <w:rsid w:val="0046413B"/>
    <w:rsid w:val="00466E1C"/>
    <w:rsid w:val="00467192"/>
    <w:rsid w:val="004671A1"/>
    <w:rsid w:val="0046763B"/>
    <w:rsid w:val="00471F8D"/>
    <w:rsid w:val="00471FFA"/>
    <w:rsid w:val="004733E4"/>
    <w:rsid w:val="00474B9E"/>
    <w:rsid w:val="004760E1"/>
    <w:rsid w:val="004762EE"/>
    <w:rsid w:val="00476B1C"/>
    <w:rsid w:val="00481F91"/>
    <w:rsid w:val="00482815"/>
    <w:rsid w:val="00484715"/>
    <w:rsid w:val="004852F7"/>
    <w:rsid w:val="00485543"/>
    <w:rsid w:val="00490097"/>
    <w:rsid w:val="00491968"/>
    <w:rsid w:val="004947B3"/>
    <w:rsid w:val="0049560E"/>
    <w:rsid w:val="00495842"/>
    <w:rsid w:val="00495E9F"/>
    <w:rsid w:val="004A05A7"/>
    <w:rsid w:val="004A20AC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6030"/>
    <w:rsid w:val="004F61C8"/>
    <w:rsid w:val="0050152E"/>
    <w:rsid w:val="00501E07"/>
    <w:rsid w:val="00502928"/>
    <w:rsid w:val="005044C9"/>
    <w:rsid w:val="0050487A"/>
    <w:rsid w:val="00506364"/>
    <w:rsid w:val="00507B1A"/>
    <w:rsid w:val="0051574A"/>
    <w:rsid w:val="00517255"/>
    <w:rsid w:val="005175C5"/>
    <w:rsid w:val="00520637"/>
    <w:rsid w:val="00520F0B"/>
    <w:rsid w:val="00532720"/>
    <w:rsid w:val="00534647"/>
    <w:rsid w:val="00535983"/>
    <w:rsid w:val="00537EF3"/>
    <w:rsid w:val="00537F2B"/>
    <w:rsid w:val="00540DEB"/>
    <w:rsid w:val="00540FEC"/>
    <w:rsid w:val="00542188"/>
    <w:rsid w:val="00543C7E"/>
    <w:rsid w:val="005448A8"/>
    <w:rsid w:val="0054524F"/>
    <w:rsid w:val="00547B00"/>
    <w:rsid w:val="005519A9"/>
    <w:rsid w:val="00552BEF"/>
    <w:rsid w:val="00553A5F"/>
    <w:rsid w:val="005541CC"/>
    <w:rsid w:val="00557B3C"/>
    <w:rsid w:val="00560063"/>
    <w:rsid w:val="00567400"/>
    <w:rsid w:val="00567AA4"/>
    <w:rsid w:val="0057102B"/>
    <w:rsid w:val="005716D7"/>
    <w:rsid w:val="00575747"/>
    <w:rsid w:val="00576F0B"/>
    <w:rsid w:val="00583040"/>
    <w:rsid w:val="0058558A"/>
    <w:rsid w:val="0058641D"/>
    <w:rsid w:val="00586A18"/>
    <w:rsid w:val="00587048"/>
    <w:rsid w:val="005910E5"/>
    <w:rsid w:val="005930D2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B10EE"/>
    <w:rsid w:val="005B1650"/>
    <w:rsid w:val="005B570D"/>
    <w:rsid w:val="005C3AAE"/>
    <w:rsid w:val="005C3B0C"/>
    <w:rsid w:val="005C4F45"/>
    <w:rsid w:val="005C5AFD"/>
    <w:rsid w:val="005C7A7C"/>
    <w:rsid w:val="005D5215"/>
    <w:rsid w:val="005E27A6"/>
    <w:rsid w:val="005E29E8"/>
    <w:rsid w:val="005E5BFB"/>
    <w:rsid w:val="005E610D"/>
    <w:rsid w:val="005E7BA4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136B"/>
    <w:rsid w:val="00612251"/>
    <w:rsid w:val="00612DDE"/>
    <w:rsid w:val="006138B2"/>
    <w:rsid w:val="00614682"/>
    <w:rsid w:val="0061681E"/>
    <w:rsid w:val="00623D69"/>
    <w:rsid w:val="006242B2"/>
    <w:rsid w:val="00624850"/>
    <w:rsid w:val="006278F1"/>
    <w:rsid w:val="0063007B"/>
    <w:rsid w:val="006313E8"/>
    <w:rsid w:val="006317F7"/>
    <w:rsid w:val="006343C6"/>
    <w:rsid w:val="0064092B"/>
    <w:rsid w:val="0064591F"/>
    <w:rsid w:val="00647625"/>
    <w:rsid w:val="0065348E"/>
    <w:rsid w:val="00653B10"/>
    <w:rsid w:val="00654A1D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6397"/>
    <w:rsid w:val="006A79FA"/>
    <w:rsid w:val="006B46A0"/>
    <w:rsid w:val="006B6F09"/>
    <w:rsid w:val="006C20CF"/>
    <w:rsid w:val="006C277A"/>
    <w:rsid w:val="006C2810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4C77"/>
    <w:rsid w:val="00701520"/>
    <w:rsid w:val="007054B5"/>
    <w:rsid w:val="007054DF"/>
    <w:rsid w:val="00705E94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F9F"/>
    <w:rsid w:val="00733C2C"/>
    <w:rsid w:val="00734C4D"/>
    <w:rsid w:val="00735079"/>
    <w:rsid w:val="007433AF"/>
    <w:rsid w:val="007456AA"/>
    <w:rsid w:val="00746A2B"/>
    <w:rsid w:val="00755C2A"/>
    <w:rsid w:val="00755EA2"/>
    <w:rsid w:val="00756F9D"/>
    <w:rsid w:val="00757B86"/>
    <w:rsid w:val="00760BCA"/>
    <w:rsid w:val="00763558"/>
    <w:rsid w:val="00764183"/>
    <w:rsid w:val="00770BDD"/>
    <w:rsid w:val="00770E12"/>
    <w:rsid w:val="007720EB"/>
    <w:rsid w:val="007771AB"/>
    <w:rsid w:val="00782596"/>
    <w:rsid w:val="007859E1"/>
    <w:rsid w:val="00787FFD"/>
    <w:rsid w:val="00792A09"/>
    <w:rsid w:val="00793187"/>
    <w:rsid w:val="007A03AC"/>
    <w:rsid w:val="007A1AF7"/>
    <w:rsid w:val="007A6450"/>
    <w:rsid w:val="007B0856"/>
    <w:rsid w:val="007B19F5"/>
    <w:rsid w:val="007B4439"/>
    <w:rsid w:val="007C1BA9"/>
    <w:rsid w:val="007C1ED0"/>
    <w:rsid w:val="007C243D"/>
    <w:rsid w:val="007C47DB"/>
    <w:rsid w:val="007C6860"/>
    <w:rsid w:val="007C765C"/>
    <w:rsid w:val="007D2A49"/>
    <w:rsid w:val="007D4CEF"/>
    <w:rsid w:val="007D5F62"/>
    <w:rsid w:val="007D68DA"/>
    <w:rsid w:val="007E4963"/>
    <w:rsid w:val="007F2373"/>
    <w:rsid w:val="00800798"/>
    <w:rsid w:val="0080097C"/>
    <w:rsid w:val="0080175E"/>
    <w:rsid w:val="0080197D"/>
    <w:rsid w:val="00801BB8"/>
    <w:rsid w:val="0080463A"/>
    <w:rsid w:val="00805CA7"/>
    <w:rsid w:val="008102DE"/>
    <w:rsid w:val="00810E27"/>
    <w:rsid w:val="00813C24"/>
    <w:rsid w:val="00821180"/>
    <w:rsid w:val="008243BD"/>
    <w:rsid w:val="008323CB"/>
    <w:rsid w:val="00833AD1"/>
    <w:rsid w:val="0083412A"/>
    <w:rsid w:val="00834F7C"/>
    <w:rsid w:val="00835662"/>
    <w:rsid w:val="00837429"/>
    <w:rsid w:val="00842007"/>
    <w:rsid w:val="008436A7"/>
    <w:rsid w:val="00845F9A"/>
    <w:rsid w:val="00846AB3"/>
    <w:rsid w:val="00846D01"/>
    <w:rsid w:val="008508F9"/>
    <w:rsid w:val="00850917"/>
    <w:rsid w:val="00854510"/>
    <w:rsid w:val="00854AE1"/>
    <w:rsid w:val="00855808"/>
    <w:rsid w:val="0085629A"/>
    <w:rsid w:val="008601BF"/>
    <w:rsid w:val="008613A6"/>
    <w:rsid w:val="00862087"/>
    <w:rsid w:val="00862F24"/>
    <w:rsid w:val="0086358E"/>
    <w:rsid w:val="00867AA2"/>
    <w:rsid w:val="008700CF"/>
    <w:rsid w:val="00870B70"/>
    <w:rsid w:val="00871248"/>
    <w:rsid w:val="00874DD5"/>
    <w:rsid w:val="0087509A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A088F"/>
    <w:rsid w:val="008A1AE4"/>
    <w:rsid w:val="008A2149"/>
    <w:rsid w:val="008A6070"/>
    <w:rsid w:val="008B1B93"/>
    <w:rsid w:val="008B3665"/>
    <w:rsid w:val="008B51B0"/>
    <w:rsid w:val="008B6876"/>
    <w:rsid w:val="008C2B59"/>
    <w:rsid w:val="008C4639"/>
    <w:rsid w:val="008C7A86"/>
    <w:rsid w:val="008D4C57"/>
    <w:rsid w:val="008D5235"/>
    <w:rsid w:val="008E3BB8"/>
    <w:rsid w:val="008E4799"/>
    <w:rsid w:val="008E4C06"/>
    <w:rsid w:val="008E57DF"/>
    <w:rsid w:val="008F0682"/>
    <w:rsid w:val="008F1048"/>
    <w:rsid w:val="008F283D"/>
    <w:rsid w:val="008F42D9"/>
    <w:rsid w:val="008F57F2"/>
    <w:rsid w:val="008F5BC6"/>
    <w:rsid w:val="008F72F5"/>
    <w:rsid w:val="009003CC"/>
    <w:rsid w:val="00901355"/>
    <w:rsid w:val="009025FF"/>
    <w:rsid w:val="00903B2F"/>
    <w:rsid w:val="00905FFF"/>
    <w:rsid w:val="00910D04"/>
    <w:rsid w:val="0091374C"/>
    <w:rsid w:val="00914820"/>
    <w:rsid w:val="009160E6"/>
    <w:rsid w:val="00916C12"/>
    <w:rsid w:val="009223F9"/>
    <w:rsid w:val="00922DE2"/>
    <w:rsid w:val="009234CF"/>
    <w:rsid w:val="009239DE"/>
    <w:rsid w:val="0092472A"/>
    <w:rsid w:val="009255E3"/>
    <w:rsid w:val="009304CC"/>
    <w:rsid w:val="00935C3B"/>
    <w:rsid w:val="00936390"/>
    <w:rsid w:val="00936A7D"/>
    <w:rsid w:val="00937E16"/>
    <w:rsid w:val="0094504F"/>
    <w:rsid w:val="00945EE5"/>
    <w:rsid w:val="00946417"/>
    <w:rsid w:val="00947F04"/>
    <w:rsid w:val="00955860"/>
    <w:rsid w:val="009565DA"/>
    <w:rsid w:val="0096074E"/>
    <w:rsid w:val="009620C5"/>
    <w:rsid w:val="00965C16"/>
    <w:rsid w:val="00966095"/>
    <w:rsid w:val="009730D4"/>
    <w:rsid w:val="0098205A"/>
    <w:rsid w:val="009916F5"/>
    <w:rsid w:val="00996B2D"/>
    <w:rsid w:val="00997792"/>
    <w:rsid w:val="009A11AC"/>
    <w:rsid w:val="009A70D9"/>
    <w:rsid w:val="009A7211"/>
    <w:rsid w:val="009B0E15"/>
    <w:rsid w:val="009B5057"/>
    <w:rsid w:val="009B580C"/>
    <w:rsid w:val="009C0036"/>
    <w:rsid w:val="009C0DCC"/>
    <w:rsid w:val="009C604B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782F"/>
    <w:rsid w:val="00A011DA"/>
    <w:rsid w:val="00A01D27"/>
    <w:rsid w:val="00A046CF"/>
    <w:rsid w:val="00A057AA"/>
    <w:rsid w:val="00A06B00"/>
    <w:rsid w:val="00A11F3C"/>
    <w:rsid w:val="00A12A1C"/>
    <w:rsid w:val="00A1351F"/>
    <w:rsid w:val="00A214A0"/>
    <w:rsid w:val="00A217C2"/>
    <w:rsid w:val="00A231C1"/>
    <w:rsid w:val="00A253C4"/>
    <w:rsid w:val="00A31099"/>
    <w:rsid w:val="00A327BE"/>
    <w:rsid w:val="00A33FC5"/>
    <w:rsid w:val="00A34EDC"/>
    <w:rsid w:val="00A4119E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5097"/>
    <w:rsid w:val="00A615B4"/>
    <w:rsid w:val="00A62FC7"/>
    <w:rsid w:val="00A6536A"/>
    <w:rsid w:val="00A654C7"/>
    <w:rsid w:val="00A65C43"/>
    <w:rsid w:val="00A74227"/>
    <w:rsid w:val="00A74A7E"/>
    <w:rsid w:val="00A76663"/>
    <w:rsid w:val="00A82BFA"/>
    <w:rsid w:val="00A849F3"/>
    <w:rsid w:val="00A91AE2"/>
    <w:rsid w:val="00A91E4B"/>
    <w:rsid w:val="00A92648"/>
    <w:rsid w:val="00A94DBC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3FA5"/>
    <w:rsid w:val="00AC699E"/>
    <w:rsid w:val="00AC775A"/>
    <w:rsid w:val="00AD2BD4"/>
    <w:rsid w:val="00AD2D7D"/>
    <w:rsid w:val="00AE193B"/>
    <w:rsid w:val="00AE52A4"/>
    <w:rsid w:val="00AF1B45"/>
    <w:rsid w:val="00AF3F32"/>
    <w:rsid w:val="00AF6C7D"/>
    <w:rsid w:val="00AF7FDE"/>
    <w:rsid w:val="00B0160B"/>
    <w:rsid w:val="00B01883"/>
    <w:rsid w:val="00B030FD"/>
    <w:rsid w:val="00B05023"/>
    <w:rsid w:val="00B07857"/>
    <w:rsid w:val="00B137F2"/>
    <w:rsid w:val="00B173A3"/>
    <w:rsid w:val="00B2077B"/>
    <w:rsid w:val="00B21062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89B"/>
    <w:rsid w:val="00B36114"/>
    <w:rsid w:val="00B41A47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5E8C"/>
    <w:rsid w:val="00B8010D"/>
    <w:rsid w:val="00B808F6"/>
    <w:rsid w:val="00B83541"/>
    <w:rsid w:val="00B93D7A"/>
    <w:rsid w:val="00B950CF"/>
    <w:rsid w:val="00B961AD"/>
    <w:rsid w:val="00BA1FB3"/>
    <w:rsid w:val="00BA380B"/>
    <w:rsid w:val="00BB0A5C"/>
    <w:rsid w:val="00BB24AA"/>
    <w:rsid w:val="00BB3616"/>
    <w:rsid w:val="00BB4AF5"/>
    <w:rsid w:val="00BB6FFE"/>
    <w:rsid w:val="00BC2603"/>
    <w:rsid w:val="00BD3E0E"/>
    <w:rsid w:val="00BD6708"/>
    <w:rsid w:val="00BD74B3"/>
    <w:rsid w:val="00BE228E"/>
    <w:rsid w:val="00BE59E1"/>
    <w:rsid w:val="00BE6332"/>
    <w:rsid w:val="00BE76E5"/>
    <w:rsid w:val="00BF073A"/>
    <w:rsid w:val="00BF10C8"/>
    <w:rsid w:val="00BF4776"/>
    <w:rsid w:val="00BF587E"/>
    <w:rsid w:val="00BF6A19"/>
    <w:rsid w:val="00BF7FEB"/>
    <w:rsid w:val="00C00C2B"/>
    <w:rsid w:val="00C01318"/>
    <w:rsid w:val="00C03169"/>
    <w:rsid w:val="00C03801"/>
    <w:rsid w:val="00C03842"/>
    <w:rsid w:val="00C04F81"/>
    <w:rsid w:val="00C10804"/>
    <w:rsid w:val="00C124CD"/>
    <w:rsid w:val="00C1514C"/>
    <w:rsid w:val="00C21A5D"/>
    <w:rsid w:val="00C23F7A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501D0"/>
    <w:rsid w:val="00C51B19"/>
    <w:rsid w:val="00C51BD8"/>
    <w:rsid w:val="00C51EC6"/>
    <w:rsid w:val="00C53C12"/>
    <w:rsid w:val="00C548E3"/>
    <w:rsid w:val="00C54C61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A84"/>
    <w:rsid w:val="00C74F75"/>
    <w:rsid w:val="00C756FB"/>
    <w:rsid w:val="00C80005"/>
    <w:rsid w:val="00C83528"/>
    <w:rsid w:val="00C84767"/>
    <w:rsid w:val="00C84F6B"/>
    <w:rsid w:val="00C85965"/>
    <w:rsid w:val="00C86168"/>
    <w:rsid w:val="00C86429"/>
    <w:rsid w:val="00C9030D"/>
    <w:rsid w:val="00C96B0B"/>
    <w:rsid w:val="00CA1E22"/>
    <w:rsid w:val="00CA2290"/>
    <w:rsid w:val="00CA24EB"/>
    <w:rsid w:val="00CA32A5"/>
    <w:rsid w:val="00CA3437"/>
    <w:rsid w:val="00CA58E9"/>
    <w:rsid w:val="00CA653E"/>
    <w:rsid w:val="00CB1014"/>
    <w:rsid w:val="00CB55FF"/>
    <w:rsid w:val="00CB5D18"/>
    <w:rsid w:val="00CC1B62"/>
    <w:rsid w:val="00CC27A4"/>
    <w:rsid w:val="00CC42E4"/>
    <w:rsid w:val="00CC53C1"/>
    <w:rsid w:val="00CC664A"/>
    <w:rsid w:val="00CD1474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7C30"/>
    <w:rsid w:val="00D01998"/>
    <w:rsid w:val="00D0446D"/>
    <w:rsid w:val="00D05300"/>
    <w:rsid w:val="00D0534C"/>
    <w:rsid w:val="00D062D5"/>
    <w:rsid w:val="00D07503"/>
    <w:rsid w:val="00D13438"/>
    <w:rsid w:val="00D17497"/>
    <w:rsid w:val="00D21D6E"/>
    <w:rsid w:val="00D23661"/>
    <w:rsid w:val="00D258F5"/>
    <w:rsid w:val="00D31A4A"/>
    <w:rsid w:val="00D31D5F"/>
    <w:rsid w:val="00D351A6"/>
    <w:rsid w:val="00D3601B"/>
    <w:rsid w:val="00D40702"/>
    <w:rsid w:val="00D42C9F"/>
    <w:rsid w:val="00D42E7F"/>
    <w:rsid w:val="00D430F3"/>
    <w:rsid w:val="00D445DD"/>
    <w:rsid w:val="00D4685F"/>
    <w:rsid w:val="00D52DD9"/>
    <w:rsid w:val="00D54BD0"/>
    <w:rsid w:val="00D57739"/>
    <w:rsid w:val="00D609B5"/>
    <w:rsid w:val="00D6598C"/>
    <w:rsid w:val="00D66AE2"/>
    <w:rsid w:val="00D7147F"/>
    <w:rsid w:val="00D71BC0"/>
    <w:rsid w:val="00D744DF"/>
    <w:rsid w:val="00D74AA8"/>
    <w:rsid w:val="00D77BE9"/>
    <w:rsid w:val="00D861DE"/>
    <w:rsid w:val="00D90B01"/>
    <w:rsid w:val="00D93BAF"/>
    <w:rsid w:val="00D93F86"/>
    <w:rsid w:val="00D97086"/>
    <w:rsid w:val="00D97619"/>
    <w:rsid w:val="00D97AEB"/>
    <w:rsid w:val="00DB35CE"/>
    <w:rsid w:val="00DB4F35"/>
    <w:rsid w:val="00DB6143"/>
    <w:rsid w:val="00DB72E3"/>
    <w:rsid w:val="00DC0BD4"/>
    <w:rsid w:val="00DC728C"/>
    <w:rsid w:val="00DC7FC0"/>
    <w:rsid w:val="00DD4A9F"/>
    <w:rsid w:val="00DD7CAE"/>
    <w:rsid w:val="00DE1E95"/>
    <w:rsid w:val="00DE21C6"/>
    <w:rsid w:val="00DE2866"/>
    <w:rsid w:val="00DE572A"/>
    <w:rsid w:val="00DE707C"/>
    <w:rsid w:val="00DE71B8"/>
    <w:rsid w:val="00DF3FA7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1D01"/>
    <w:rsid w:val="00E32805"/>
    <w:rsid w:val="00E35241"/>
    <w:rsid w:val="00E35475"/>
    <w:rsid w:val="00E36105"/>
    <w:rsid w:val="00E408CC"/>
    <w:rsid w:val="00E46275"/>
    <w:rsid w:val="00E4684D"/>
    <w:rsid w:val="00E50F26"/>
    <w:rsid w:val="00E53081"/>
    <w:rsid w:val="00E534A1"/>
    <w:rsid w:val="00E53C38"/>
    <w:rsid w:val="00E5668E"/>
    <w:rsid w:val="00E61975"/>
    <w:rsid w:val="00E63FAC"/>
    <w:rsid w:val="00E65DCD"/>
    <w:rsid w:val="00E6695D"/>
    <w:rsid w:val="00E670BE"/>
    <w:rsid w:val="00E72073"/>
    <w:rsid w:val="00E7409B"/>
    <w:rsid w:val="00E77236"/>
    <w:rsid w:val="00E8230E"/>
    <w:rsid w:val="00E85899"/>
    <w:rsid w:val="00E864FA"/>
    <w:rsid w:val="00E86CA9"/>
    <w:rsid w:val="00E87B4A"/>
    <w:rsid w:val="00E953B0"/>
    <w:rsid w:val="00EA22F3"/>
    <w:rsid w:val="00EA2A15"/>
    <w:rsid w:val="00EA63A9"/>
    <w:rsid w:val="00EA7F15"/>
    <w:rsid w:val="00EB0CC2"/>
    <w:rsid w:val="00EB60B8"/>
    <w:rsid w:val="00EB6E74"/>
    <w:rsid w:val="00EC0703"/>
    <w:rsid w:val="00EC1BA4"/>
    <w:rsid w:val="00EC3B19"/>
    <w:rsid w:val="00EC6923"/>
    <w:rsid w:val="00ED34C4"/>
    <w:rsid w:val="00ED7BC6"/>
    <w:rsid w:val="00EE1069"/>
    <w:rsid w:val="00EE10AB"/>
    <w:rsid w:val="00EE20EB"/>
    <w:rsid w:val="00EE2C87"/>
    <w:rsid w:val="00EE4EF4"/>
    <w:rsid w:val="00EE6420"/>
    <w:rsid w:val="00EF0FDA"/>
    <w:rsid w:val="00EF6F8F"/>
    <w:rsid w:val="00F007BF"/>
    <w:rsid w:val="00F03A92"/>
    <w:rsid w:val="00F03FC3"/>
    <w:rsid w:val="00F0716D"/>
    <w:rsid w:val="00F112A1"/>
    <w:rsid w:val="00F13541"/>
    <w:rsid w:val="00F20CE8"/>
    <w:rsid w:val="00F23633"/>
    <w:rsid w:val="00F30554"/>
    <w:rsid w:val="00F31302"/>
    <w:rsid w:val="00F31323"/>
    <w:rsid w:val="00F32CA9"/>
    <w:rsid w:val="00F37157"/>
    <w:rsid w:val="00F4001D"/>
    <w:rsid w:val="00F4282A"/>
    <w:rsid w:val="00F43E4E"/>
    <w:rsid w:val="00F44EDD"/>
    <w:rsid w:val="00F465C7"/>
    <w:rsid w:val="00F5045F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648EA"/>
    <w:rsid w:val="00F71F0C"/>
    <w:rsid w:val="00F730C6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613A"/>
    <w:rsid w:val="00FA2C4A"/>
    <w:rsid w:val="00FA2D07"/>
    <w:rsid w:val="00FA4C08"/>
    <w:rsid w:val="00FA54E6"/>
    <w:rsid w:val="00FA65E4"/>
    <w:rsid w:val="00FA7494"/>
    <w:rsid w:val="00FB09FF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6893"/>
    <w:rsid w:val="00FD2A9A"/>
    <w:rsid w:val="00FD4ECA"/>
    <w:rsid w:val="00FD5571"/>
    <w:rsid w:val="00FE1C3B"/>
    <w:rsid w:val="00FE63D9"/>
    <w:rsid w:val="00FE6573"/>
    <w:rsid w:val="00FF4741"/>
    <w:rsid w:val="00FF4873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401C"/>
  <w15:chartTrackingRefBased/>
  <w15:docId w15:val="{C2F0640A-304F-4EBD-9E33-6C96FF6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6D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7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link w:val="ae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f">
    <w:name w:val="Title"/>
    <w:basedOn w:val="a"/>
    <w:next w:val="a"/>
    <w:link w:val="af0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760BCA"/>
    <w:pPr>
      <w:ind w:firstLine="0"/>
      <w:jc w:val="center"/>
    </w:pPr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760BCA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102D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000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y\OneDrive\&#1044;&#1086;&#1082;&#1091;&#1084;&#1077;&#1085;&#1090;&#1099;\&#1053;&#1072;&#1089;&#1090;&#1088;&#1072;&#1080;&#1074;&#1072;&#1077;&#1084;&#1099;&#1077;%20&#1096;&#1072;&#1073;&#1083;&#1086;&#1085;&#1099;%20Office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313</TotalTime>
  <Pages>8</Pages>
  <Words>836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belosludtsev.egor@outlook.com</cp:lastModifiedBy>
  <cp:revision>10</cp:revision>
  <dcterms:created xsi:type="dcterms:W3CDTF">2024-03-31T11:40:00Z</dcterms:created>
  <dcterms:modified xsi:type="dcterms:W3CDTF">2024-04-08T14:19:00Z</dcterms:modified>
</cp:coreProperties>
</file>