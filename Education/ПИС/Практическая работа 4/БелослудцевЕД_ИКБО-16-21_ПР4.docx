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D2CD" w14:textId="0CBA0E4F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rFonts w:asciiTheme="minorHAnsi" w:hAnsiTheme="minorHAnsi" w:cstheme="minorBidi"/>
          <w:color w:val="auto"/>
          <w:kern w:val="2"/>
          <w:sz w:val="22"/>
          <w14:ligatures w14:val="standardContextual"/>
        </w:rPr>
      </w:pPr>
      <w:r w:rsidRPr="00D016E0">
        <w:rPr>
          <w:rFonts w:asciiTheme="minorHAnsi" w:hAnsiTheme="minorHAnsi" w:cstheme="minorBidi"/>
          <w:caps/>
          <w:noProof/>
          <w:color w:val="auto"/>
          <w:kern w:val="2"/>
          <w:sz w:val="24"/>
          <w:szCs w:val="24"/>
          <w14:ligatures w14:val="standardContextual"/>
        </w:rPr>
        <w:drawing>
          <wp:inline distT="0" distB="0" distL="0" distR="0" wp14:anchorId="19831A1D" wp14:editId="558D92D7">
            <wp:extent cx="982980" cy="1112520"/>
            <wp:effectExtent l="0" t="0" r="7620" b="0"/>
            <wp:docPr id="77114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E54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2"/>
          <w14:ligatures w14:val="standardContextual"/>
        </w:rPr>
      </w:pPr>
      <w:r w:rsidRPr="00D016E0">
        <w:rPr>
          <w:color w:val="auto"/>
          <w:kern w:val="2"/>
          <w:sz w:val="22"/>
          <w14:ligatures w14:val="standardContextual"/>
        </w:rPr>
        <w:t>МИНИСТЕРСТВО НАУКИ И ВЫСШЕГО ОБРАЗОВАНИЯ РОССИЙСКОЙ ФЕДЕРАЦИИ</w:t>
      </w:r>
    </w:p>
    <w:p w14:paraId="237CAB4B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00C41A7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высшего образования</w:t>
      </w:r>
    </w:p>
    <w:p w14:paraId="7E370B62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«МИРЭА – Российский технологический университет»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</w:t>
      </w:r>
    </w:p>
    <w:p w14:paraId="20BCA07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</w:p>
    <w:p w14:paraId="7F65EAB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РТУ МИРЭА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9627"/>
      </w:tblGrid>
      <w:tr w:rsidR="00760BCA" w:rsidRPr="00D016E0" w14:paraId="7EA3720E" w14:textId="77777777" w:rsidTr="00F853F6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03EB8D96" w14:textId="77777777" w:rsidR="00760BCA" w:rsidRPr="00D016E0" w:rsidRDefault="00760BCA" w:rsidP="00F853F6">
            <w:pPr>
              <w:spacing w:after="160"/>
              <w:rPr>
                <w:rFonts w:asciiTheme="minorHAnsi" w:hAnsiTheme="minorHAnsi" w:cstheme="minorBidi"/>
                <w:b/>
                <w:color w:val="auto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5F5B76A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24"/>
          <w:szCs w:val="24"/>
          <w14:ligatures w14:val="standardContextual"/>
        </w:rPr>
      </w:pPr>
    </w:p>
    <w:p w14:paraId="52E2B58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Институт информационных технологий</w:t>
      </w:r>
    </w:p>
    <w:p w14:paraId="5E5C1C3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Кафедра инструментального и прикладного программного обеспечения (ИППО)</w:t>
      </w:r>
    </w:p>
    <w:p w14:paraId="0EB27D9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7087B728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18A5C1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3FAA64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1C900A7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72AD5D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ОТЧЕТ</w:t>
      </w:r>
    </w:p>
    <w:p w14:paraId="315B7F44" w14:textId="649508BD" w:rsidR="00760BCA" w:rsidRPr="007267D3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ПО ПРАКТИЧЕСК</w:t>
      </w:r>
      <w:r>
        <w:rPr>
          <w:b/>
          <w:color w:val="auto"/>
          <w:kern w:val="2"/>
          <w:sz w:val="32"/>
          <w:szCs w:val="24"/>
          <w14:ligatures w14:val="standardContextual"/>
        </w:rPr>
        <w:t>ОЙ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РАБОТ</w:t>
      </w:r>
      <w:r>
        <w:rPr>
          <w:b/>
          <w:color w:val="auto"/>
          <w:kern w:val="2"/>
          <w:sz w:val="32"/>
          <w:szCs w:val="24"/>
          <w14:ligatures w14:val="standardContextual"/>
        </w:rPr>
        <w:t>Е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№</w:t>
      </w:r>
      <w:r w:rsidR="00E87B4A">
        <w:rPr>
          <w:b/>
          <w:color w:val="auto"/>
          <w:kern w:val="2"/>
          <w:sz w:val="32"/>
          <w:szCs w:val="24"/>
          <w14:ligatures w14:val="standardContextual"/>
        </w:rPr>
        <w:t>4</w:t>
      </w:r>
    </w:p>
    <w:p w14:paraId="1E2E1079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по дисциплине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683AB158" w14:textId="6D54FFE6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«</w:t>
      </w:r>
      <w:r>
        <w:rPr>
          <w:color w:val="auto"/>
          <w:kern w:val="2"/>
          <w:sz w:val="24"/>
          <w:szCs w:val="24"/>
          <w14:ligatures w14:val="standardContextual"/>
        </w:rPr>
        <w:t>Проектирование информационных систем</w:t>
      </w:r>
      <w:r w:rsidRPr="00D016E0">
        <w:rPr>
          <w:color w:val="auto"/>
          <w:kern w:val="2"/>
          <w:sz w:val="24"/>
          <w:szCs w:val="24"/>
          <w14:ligatures w14:val="standardContextual"/>
        </w:rPr>
        <w:t>»</w:t>
      </w:r>
    </w:p>
    <w:p w14:paraId="2EB2706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E9028A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4B73FF02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C0ACAFD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51A2EE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885B8A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1D09674A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CCC3117" w14:textId="65E3C806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Выполнил студент группы ИКБО-16-21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D97086">
        <w:rPr>
          <w:color w:val="auto"/>
          <w:kern w:val="2"/>
          <w:sz w:val="24"/>
          <w:szCs w:val="24"/>
          <w14:ligatures w14:val="standardContextual"/>
        </w:rPr>
        <w:t>Белослудцев</w:t>
      </w:r>
      <w:r>
        <w:rPr>
          <w:color w:val="auto"/>
          <w:kern w:val="2"/>
          <w:sz w:val="24"/>
          <w:szCs w:val="24"/>
          <w14:ligatures w14:val="standardContextual"/>
        </w:rPr>
        <w:t xml:space="preserve"> </w:t>
      </w:r>
      <w:r w:rsidR="00D97086">
        <w:rPr>
          <w:color w:val="auto"/>
          <w:kern w:val="2"/>
          <w:sz w:val="24"/>
          <w:szCs w:val="24"/>
          <w14:ligatures w14:val="standardContextual"/>
        </w:rPr>
        <w:t>Е</w:t>
      </w:r>
      <w:r>
        <w:rPr>
          <w:color w:val="auto"/>
          <w:kern w:val="2"/>
          <w:sz w:val="24"/>
          <w:szCs w:val="24"/>
          <w14:ligatures w14:val="standardContextual"/>
        </w:rPr>
        <w:t xml:space="preserve">. </w:t>
      </w:r>
      <w:r w:rsidR="00D97086">
        <w:rPr>
          <w:color w:val="auto"/>
          <w:kern w:val="2"/>
          <w:sz w:val="24"/>
          <w:szCs w:val="24"/>
          <w14:ligatures w14:val="standardContextual"/>
        </w:rPr>
        <w:t>Д</w:t>
      </w:r>
      <w:r>
        <w:rPr>
          <w:color w:val="auto"/>
          <w:kern w:val="2"/>
          <w:sz w:val="24"/>
          <w:szCs w:val="24"/>
          <w14:ligatures w14:val="standardContextual"/>
        </w:rPr>
        <w:t>.</w:t>
      </w:r>
    </w:p>
    <w:p w14:paraId="10840378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385CA57" w14:textId="2CE4FC2D" w:rsidR="00760BCA" w:rsidRPr="00D016E0" w:rsidRDefault="00760BCA" w:rsidP="00760BCA">
      <w:pPr>
        <w:shd w:val="clear" w:color="auto" w:fill="FFFFFF"/>
        <w:ind w:firstLine="0"/>
        <w:rPr>
          <w:i/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Принял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B137F2">
        <w:rPr>
          <w:color w:val="auto"/>
          <w:kern w:val="2"/>
          <w:sz w:val="24"/>
          <w:szCs w:val="24"/>
          <w14:ligatures w14:val="standardContextual"/>
        </w:rPr>
        <w:t>Литвинов В. В.</w:t>
      </w:r>
    </w:p>
    <w:p w14:paraId="2EB04AD7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C33EEC6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2F5C0583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Практическая работа выполнена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784C356C" w14:textId="77777777" w:rsidR="00760BCA" w:rsidRPr="00D016E0" w:rsidRDefault="00760BCA" w:rsidP="00760BCA">
      <w:pPr>
        <w:shd w:val="clear" w:color="auto" w:fill="FFFFFF"/>
        <w:ind w:firstLine="284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  <w:t xml:space="preserve"> </w:t>
      </w:r>
    </w:p>
    <w:p w14:paraId="1EAA7157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«Зачтено» 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0BCAC8E3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left"/>
        <w:rPr>
          <w:color w:val="auto"/>
          <w:kern w:val="2"/>
          <w:sz w:val="24"/>
          <w:szCs w:val="24"/>
          <w14:ligatures w14:val="standardContextual"/>
        </w:rPr>
      </w:pPr>
    </w:p>
    <w:p w14:paraId="7D895B5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  <w:t>Москва 202</w:t>
      </w:r>
      <w:r>
        <w:rPr>
          <w:color w:val="auto"/>
          <w:kern w:val="2"/>
          <w:sz w:val="24"/>
          <w:szCs w:val="24"/>
          <w14:ligatures w14:val="standardContextual"/>
        </w:rPr>
        <w:t xml:space="preserve">4 </w:t>
      </w:r>
    </w:p>
    <w:p w14:paraId="68451DCB" w14:textId="77777777" w:rsidR="00910D04" w:rsidRDefault="00910D04" w:rsidP="00910D04">
      <w:pPr>
        <w:pStyle w:val="Centered"/>
      </w:pPr>
      <w:r>
        <w:lastRenderedPageBreak/>
        <w:t>СОДЕРЖАНИЕ</w:t>
      </w:r>
    </w:p>
    <w:p w14:paraId="0DDB8D8C" w14:textId="4DED841C" w:rsidR="00310CC1" w:rsidRDefault="00310CC1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2955132" w:history="1">
        <w:r w:rsidRPr="008C7421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_Toc162955132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D1EE01" w14:textId="16376240" w:rsidR="00310CC1" w:rsidRDefault="00E926F1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955133" w:history="1">
        <w:r w:rsidR="00310CC1" w:rsidRPr="008C7421">
          <w:rPr>
            <w:rStyle w:val="a5"/>
            <w:noProof/>
          </w:rPr>
          <w:t>Цель создания ИС</w:t>
        </w:r>
        <w:r w:rsidR="00310CC1">
          <w:rPr>
            <w:noProof/>
            <w:webHidden/>
          </w:rPr>
          <w:tab/>
        </w:r>
        <w:r w:rsidR="00310CC1">
          <w:rPr>
            <w:noProof/>
            <w:webHidden/>
          </w:rPr>
          <w:fldChar w:fldCharType="begin"/>
        </w:r>
        <w:r w:rsidR="00310CC1">
          <w:rPr>
            <w:noProof/>
            <w:webHidden/>
          </w:rPr>
          <w:instrText xml:space="preserve"> PAGEREF _Toc162955133 \h </w:instrText>
        </w:r>
        <w:r w:rsidR="00310CC1">
          <w:rPr>
            <w:noProof/>
            <w:webHidden/>
          </w:rPr>
        </w:r>
        <w:r w:rsidR="00310CC1">
          <w:rPr>
            <w:noProof/>
            <w:webHidden/>
          </w:rPr>
          <w:fldChar w:fldCharType="separate"/>
        </w:r>
        <w:r w:rsidR="00310CC1">
          <w:rPr>
            <w:noProof/>
            <w:webHidden/>
          </w:rPr>
          <w:t>4</w:t>
        </w:r>
        <w:r w:rsidR="00310CC1">
          <w:rPr>
            <w:noProof/>
            <w:webHidden/>
          </w:rPr>
          <w:fldChar w:fldCharType="end"/>
        </w:r>
      </w:hyperlink>
    </w:p>
    <w:p w14:paraId="22A47468" w14:textId="747CB36F" w:rsidR="00310CC1" w:rsidRDefault="00E926F1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955134" w:history="1">
        <w:r w:rsidR="00310CC1" w:rsidRPr="008C7421">
          <w:rPr>
            <w:rStyle w:val="a5"/>
            <w:noProof/>
          </w:rPr>
          <w:t>Краткое описание</w:t>
        </w:r>
        <w:r w:rsidR="00310CC1">
          <w:rPr>
            <w:noProof/>
            <w:webHidden/>
          </w:rPr>
          <w:tab/>
        </w:r>
        <w:r w:rsidR="00310CC1">
          <w:rPr>
            <w:noProof/>
            <w:webHidden/>
          </w:rPr>
          <w:fldChar w:fldCharType="begin"/>
        </w:r>
        <w:r w:rsidR="00310CC1">
          <w:rPr>
            <w:noProof/>
            <w:webHidden/>
          </w:rPr>
          <w:instrText xml:space="preserve"> PAGEREF _Toc162955134 \h </w:instrText>
        </w:r>
        <w:r w:rsidR="00310CC1">
          <w:rPr>
            <w:noProof/>
            <w:webHidden/>
          </w:rPr>
        </w:r>
        <w:r w:rsidR="00310CC1">
          <w:rPr>
            <w:noProof/>
            <w:webHidden/>
          </w:rPr>
          <w:fldChar w:fldCharType="separate"/>
        </w:r>
        <w:r w:rsidR="00310CC1">
          <w:rPr>
            <w:noProof/>
            <w:webHidden/>
          </w:rPr>
          <w:t>5</w:t>
        </w:r>
        <w:r w:rsidR="00310CC1">
          <w:rPr>
            <w:noProof/>
            <w:webHidden/>
          </w:rPr>
          <w:fldChar w:fldCharType="end"/>
        </w:r>
      </w:hyperlink>
    </w:p>
    <w:p w14:paraId="1A127DAB" w14:textId="43E112DD" w:rsidR="00310CC1" w:rsidRDefault="00E926F1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955135" w:history="1">
        <w:r w:rsidR="00310CC1" w:rsidRPr="008C7421">
          <w:rPr>
            <w:rStyle w:val="a5"/>
            <w:noProof/>
          </w:rPr>
          <w:t>Способ создания ИС</w:t>
        </w:r>
        <w:r w:rsidR="00310CC1">
          <w:rPr>
            <w:noProof/>
            <w:webHidden/>
          </w:rPr>
          <w:tab/>
        </w:r>
        <w:r w:rsidR="00310CC1">
          <w:rPr>
            <w:noProof/>
            <w:webHidden/>
          </w:rPr>
          <w:fldChar w:fldCharType="begin"/>
        </w:r>
        <w:r w:rsidR="00310CC1">
          <w:rPr>
            <w:noProof/>
            <w:webHidden/>
          </w:rPr>
          <w:instrText xml:space="preserve"> PAGEREF _Toc162955135 \h </w:instrText>
        </w:r>
        <w:r w:rsidR="00310CC1">
          <w:rPr>
            <w:noProof/>
            <w:webHidden/>
          </w:rPr>
        </w:r>
        <w:r w:rsidR="00310CC1">
          <w:rPr>
            <w:noProof/>
            <w:webHidden/>
          </w:rPr>
          <w:fldChar w:fldCharType="separate"/>
        </w:r>
        <w:r w:rsidR="00310CC1">
          <w:rPr>
            <w:noProof/>
            <w:webHidden/>
          </w:rPr>
          <w:t>5</w:t>
        </w:r>
        <w:r w:rsidR="00310CC1">
          <w:rPr>
            <w:noProof/>
            <w:webHidden/>
          </w:rPr>
          <w:fldChar w:fldCharType="end"/>
        </w:r>
      </w:hyperlink>
    </w:p>
    <w:p w14:paraId="526BD253" w14:textId="7A4EC48E" w:rsidR="00310CC1" w:rsidRDefault="00E926F1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955136" w:history="1">
        <w:r w:rsidR="00310CC1" w:rsidRPr="008C7421">
          <w:rPr>
            <w:rStyle w:val="a5"/>
            <w:noProof/>
          </w:rPr>
          <w:t>Средства создания ИС</w:t>
        </w:r>
        <w:r w:rsidR="00310CC1">
          <w:rPr>
            <w:noProof/>
            <w:webHidden/>
          </w:rPr>
          <w:tab/>
        </w:r>
        <w:r w:rsidR="00310CC1">
          <w:rPr>
            <w:noProof/>
            <w:webHidden/>
          </w:rPr>
          <w:fldChar w:fldCharType="begin"/>
        </w:r>
        <w:r w:rsidR="00310CC1">
          <w:rPr>
            <w:noProof/>
            <w:webHidden/>
          </w:rPr>
          <w:instrText xml:space="preserve"> PAGEREF _Toc162955136 \h </w:instrText>
        </w:r>
        <w:r w:rsidR="00310CC1">
          <w:rPr>
            <w:noProof/>
            <w:webHidden/>
          </w:rPr>
        </w:r>
        <w:r w:rsidR="00310CC1">
          <w:rPr>
            <w:noProof/>
            <w:webHidden/>
          </w:rPr>
          <w:fldChar w:fldCharType="separate"/>
        </w:r>
        <w:r w:rsidR="00310CC1">
          <w:rPr>
            <w:noProof/>
            <w:webHidden/>
          </w:rPr>
          <w:t>6</w:t>
        </w:r>
        <w:r w:rsidR="00310CC1">
          <w:rPr>
            <w:noProof/>
            <w:webHidden/>
          </w:rPr>
          <w:fldChar w:fldCharType="end"/>
        </w:r>
      </w:hyperlink>
    </w:p>
    <w:p w14:paraId="0D70A5C1" w14:textId="57864EED" w:rsidR="00310CC1" w:rsidRDefault="00E926F1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955137" w:history="1">
        <w:r w:rsidR="00310CC1" w:rsidRPr="008C7421">
          <w:rPr>
            <w:rStyle w:val="a5"/>
            <w:noProof/>
          </w:rPr>
          <w:t>Проектирование контекстной диаграммы функциональной модели ИС</w:t>
        </w:r>
        <w:r w:rsidR="00310CC1">
          <w:rPr>
            <w:noProof/>
            <w:webHidden/>
          </w:rPr>
          <w:tab/>
        </w:r>
        <w:r w:rsidR="00310CC1">
          <w:rPr>
            <w:noProof/>
            <w:webHidden/>
          </w:rPr>
          <w:fldChar w:fldCharType="begin"/>
        </w:r>
        <w:r w:rsidR="00310CC1">
          <w:rPr>
            <w:noProof/>
            <w:webHidden/>
          </w:rPr>
          <w:instrText xml:space="preserve"> PAGEREF _Toc162955137 \h </w:instrText>
        </w:r>
        <w:r w:rsidR="00310CC1">
          <w:rPr>
            <w:noProof/>
            <w:webHidden/>
          </w:rPr>
        </w:r>
        <w:r w:rsidR="00310CC1">
          <w:rPr>
            <w:noProof/>
            <w:webHidden/>
          </w:rPr>
          <w:fldChar w:fldCharType="separate"/>
        </w:r>
        <w:r w:rsidR="00310CC1">
          <w:rPr>
            <w:noProof/>
            <w:webHidden/>
          </w:rPr>
          <w:t>6</w:t>
        </w:r>
        <w:r w:rsidR="00310CC1">
          <w:rPr>
            <w:noProof/>
            <w:webHidden/>
          </w:rPr>
          <w:fldChar w:fldCharType="end"/>
        </w:r>
      </w:hyperlink>
    </w:p>
    <w:p w14:paraId="35938A4C" w14:textId="50322C3A" w:rsidR="00310CC1" w:rsidRDefault="00E926F1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2955138" w:history="1">
        <w:r w:rsidR="00310CC1" w:rsidRPr="008C7421">
          <w:rPr>
            <w:rStyle w:val="a5"/>
            <w:noProof/>
          </w:rPr>
          <w:t>ЗАКЛЮЧЕНИЕ</w:t>
        </w:r>
        <w:r w:rsidR="00310CC1">
          <w:rPr>
            <w:noProof/>
            <w:webHidden/>
          </w:rPr>
          <w:tab/>
        </w:r>
        <w:r w:rsidR="00310CC1">
          <w:rPr>
            <w:noProof/>
            <w:webHidden/>
          </w:rPr>
          <w:fldChar w:fldCharType="begin"/>
        </w:r>
        <w:r w:rsidR="00310CC1">
          <w:rPr>
            <w:noProof/>
            <w:webHidden/>
          </w:rPr>
          <w:instrText xml:space="preserve"> PAGEREF _Toc162955138 \h </w:instrText>
        </w:r>
        <w:r w:rsidR="00310CC1">
          <w:rPr>
            <w:noProof/>
            <w:webHidden/>
          </w:rPr>
        </w:r>
        <w:r w:rsidR="00310CC1">
          <w:rPr>
            <w:noProof/>
            <w:webHidden/>
          </w:rPr>
          <w:fldChar w:fldCharType="separate"/>
        </w:r>
        <w:r w:rsidR="00310CC1">
          <w:rPr>
            <w:noProof/>
            <w:webHidden/>
          </w:rPr>
          <w:t>8</w:t>
        </w:r>
        <w:r w:rsidR="00310CC1">
          <w:rPr>
            <w:noProof/>
            <w:webHidden/>
          </w:rPr>
          <w:fldChar w:fldCharType="end"/>
        </w:r>
      </w:hyperlink>
    </w:p>
    <w:p w14:paraId="0F65DF35" w14:textId="782D4D63" w:rsidR="00910D04" w:rsidRDefault="00310CC1" w:rsidP="00910D04">
      <w:pPr>
        <w:rPr>
          <w:rFonts w:eastAsiaTheme="minorHAnsi"/>
        </w:rPr>
      </w:pPr>
      <w:r>
        <w:rPr>
          <w:szCs w:val="28"/>
        </w:rPr>
        <w:fldChar w:fldCharType="end"/>
      </w:r>
      <w:r w:rsidR="00910D04">
        <w:br w:type="page"/>
      </w:r>
    </w:p>
    <w:p w14:paraId="530F8362" w14:textId="41662A3B" w:rsidR="002F7E5D" w:rsidRDefault="00903B2F" w:rsidP="002F7E5D">
      <w:pPr>
        <w:pStyle w:val="10"/>
      </w:pPr>
      <w:bookmarkStart w:id="0" w:name="_Toc162792697"/>
      <w:bookmarkStart w:id="1" w:name="_Toc162955132"/>
      <w:r>
        <w:lastRenderedPageBreak/>
        <w:t>ВВЕДЕНИЕ</w:t>
      </w:r>
      <w:bookmarkEnd w:id="0"/>
      <w:bookmarkEnd w:id="1"/>
    </w:p>
    <w:p w14:paraId="31AB7C51" w14:textId="153020F8" w:rsidR="00903B2F" w:rsidRDefault="002F7E5D" w:rsidP="002F7E5D">
      <w:r>
        <w:t>В нашей эпохе, где доступ к информации играет ключевую роль в обучении и саморазвитии, создание надежного и удобного математического справочника для школьников становится неотъемлемой частью образовательного процесса. Математика, будучи фундаментальным камнем в освоении многих наук, требует систематизации и доступности информации для успешного усвоения. Наша информационная система "Математический справочник школьника" разработана с целью предоставить учащимся всестороннюю помощь в учебном процессе. Она объединяет в себе разнообразные математические концепции, формулы, примеры и упражнения, обеспечивая простой и быстрый доступ к необходимой информации. Созданная для поддержки учебной деятельности, эта система направлена на повышение интереса школьников к математике и облегчение их учебной нагрузки.</w:t>
      </w:r>
      <w:r w:rsidR="00903B2F">
        <w:br w:type="page"/>
      </w:r>
    </w:p>
    <w:p w14:paraId="04F70BA5" w14:textId="17439727" w:rsidR="00A4119E" w:rsidRDefault="009239DE" w:rsidP="000A563F">
      <w:pPr>
        <w:pStyle w:val="10"/>
        <w:ind w:left="709"/>
        <w:jc w:val="left"/>
      </w:pPr>
      <w:bookmarkStart w:id="2" w:name="_Toc162792698"/>
      <w:bookmarkStart w:id="3" w:name="_Toc162955133"/>
      <w:bookmarkStart w:id="4" w:name="_Toc159334257"/>
      <w:r>
        <w:lastRenderedPageBreak/>
        <w:t>Ц</w:t>
      </w:r>
      <w:r w:rsidR="000A563F">
        <w:t>ель</w:t>
      </w:r>
      <w:r>
        <w:t xml:space="preserve"> </w:t>
      </w:r>
      <w:r w:rsidR="000A563F">
        <w:t xml:space="preserve">создания </w:t>
      </w:r>
      <w:r>
        <w:t>ИС</w:t>
      </w:r>
      <w:bookmarkEnd w:id="2"/>
      <w:bookmarkEnd w:id="3"/>
    </w:p>
    <w:p w14:paraId="12C569E3" w14:textId="3CCE60A9" w:rsidR="00C01318" w:rsidRDefault="00C01318" w:rsidP="00C01318">
      <w:r>
        <w:t>Целью создания информационной системы "Математический справочник школьника" является обеспечение учащимся простого и эффективного доступа к математической информации, необходимой для успешного обучения и самостоятельной работы. Определение информационной системы: "Информационная система представляет собой комплекс программного обеспечения, способного собирать, хранить, обрабатывать и предоставлять пользователю информацию в соответствии с его запросами". Наша система соответствует данному определению:</w:t>
      </w:r>
    </w:p>
    <w:p w14:paraId="3A7BD78C" w14:textId="77777777" w:rsidR="00C01318" w:rsidRDefault="00C01318" w:rsidP="00310CC1">
      <w:pPr>
        <w:pStyle w:val="ad"/>
        <w:numPr>
          <w:ilvl w:val="0"/>
          <w:numId w:val="9"/>
        </w:numPr>
        <w:ind w:left="0" w:firstLine="709"/>
      </w:pPr>
      <w:r>
        <w:t>Система собирает информацию о различных математических темах, концепциях, формулах, примерах и упражнениях, представленных в учебных программах.</w:t>
      </w:r>
    </w:p>
    <w:p w14:paraId="3C08E489" w14:textId="77777777" w:rsidR="00C01318" w:rsidRDefault="00C01318" w:rsidP="00310CC1">
      <w:pPr>
        <w:pStyle w:val="ad"/>
        <w:numPr>
          <w:ilvl w:val="0"/>
          <w:numId w:val="9"/>
        </w:numPr>
        <w:ind w:left="0" w:firstLine="709"/>
      </w:pPr>
      <w:r>
        <w:t>Полученная информация хранится в удобной базе данных, обеспечивая быстрый доступ и возможность последующей обработки.</w:t>
      </w:r>
    </w:p>
    <w:p w14:paraId="3C342AF8" w14:textId="77777777" w:rsidR="00C01318" w:rsidRDefault="00C01318" w:rsidP="00310CC1">
      <w:pPr>
        <w:pStyle w:val="ad"/>
        <w:numPr>
          <w:ilvl w:val="0"/>
          <w:numId w:val="9"/>
        </w:numPr>
        <w:ind w:left="0" w:firstLine="709"/>
      </w:pPr>
      <w:r>
        <w:t>Система использует специализированные алгоритмы для обеспечения пользователей наиболее релевантной и полезной информацией в зависимости от их запросов и потребностей.</w:t>
      </w:r>
    </w:p>
    <w:p w14:paraId="575C2772" w14:textId="386145B5" w:rsidR="00507B1A" w:rsidRPr="008A682D" w:rsidRDefault="00C01318" w:rsidP="00310CC1">
      <w:pPr>
        <w:pStyle w:val="ad"/>
        <w:numPr>
          <w:ilvl w:val="0"/>
          <w:numId w:val="9"/>
        </w:numPr>
        <w:ind w:left="0" w:firstLine="709"/>
      </w:pPr>
      <w:r>
        <w:t>Пользователи получают доступ к разнообразным материалам, включая теоретические сведения, примеры, задачи и объяснения, способствующие им в освоении математики и повышении их успеваемости в учебе.</w:t>
      </w:r>
    </w:p>
    <w:p w14:paraId="40EC79B0" w14:textId="386A9983" w:rsidR="00846D01" w:rsidRPr="00846D01" w:rsidRDefault="00846D01" w:rsidP="00946417">
      <w:r>
        <w:br w:type="page"/>
      </w:r>
    </w:p>
    <w:p w14:paraId="7C89ABD4" w14:textId="78331DFB" w:rsidR="0008358D" w:rsidRDefault="000A563F" w:rsidP="0008358D">
      <w:pPr>
        <w:pStyle w:val="10"/>
        <w:ind w:left="709"/>
        <w:jc w:val="left"/>
      </w:pPr>
      <w:bookmarkStart w:id="5" w:name="_Toc162792699"/>
      <w:bookmarkStart w:id="6" w:name="_Toc162955134"/>
      <w:r>
        <w:lastRenderedPageBreak/>
        <w:t>Краткое описание</w:t>
      </w:r>
      <w:bookmarkEnd w:id="5"/>
      <w:bookmarkEnd w:id="6"/>
    </w:p>
    <w:p w14:paraId="20C1C086" w14:textId="46D9F9AD" w:rsidR="0008358D" w:rsidRDefault="0008358D" w:rsidP="0008358D">
      <w:r>
        <w:t xml:space="preserve">Информационная система "Математический справочник школьника" </w:t>
      </w:r>
      <w:proofErr w:type="gramStart"/>
      <w:r>
        <w:t>- это</w:t>
      </w:r>
      <w:proofErr w:type="gramEnd"/>
      <w:r>
        <w:t xml:space="preserve"> веб-платформа, созданная для облегчения учебного процесса и повышения успеваемости школьников в области математики. Платформа предоставляет доступ к разнообразным математическим материалам, включая теоретические сведения, формулы, примеры и упражнения, необходимые для успешного усвоения учебного материала. Основные особенности системы включают:</w:t>
      </w:r>
    </w:p>
    <w:p w14:paraId="101BCF48" w14:textId="77777777" w:rsidR="0008358D" w:rsidRDefault="0008358D" w:rsidP="0008358D">
      <w:r>
        <w:t>Модуль "Теория":</w:t>
      </w:r>
    </w:p>
    <w:p w14:paraId="4403909F" w14:textId="15EBC76A" w:rsidR="0008358D" w:rsidRDefault="0008358D" w:rsidP="00310CC1">
      <w:pPr>
        <w:pStyle w:val="ad"/>
        <w:numPr>
          <w:ilvl w:val="0"/>
          <w:numId w:val="10"/>
        </w:numPr>
        <w:ind w:left="0" w:firstLine="709"/>
      </w:pPr>
      <w:r>
        <w:t>обширная база данных с математическими концепциями и теоретическими сведениями.</w:t>
      </w:r>
    </w:p>
    <w:p w14:paraId="5E07630A" w14:textId="77777777" w:rsidR="0008358D" w:rsidRDefault="0008358D" w:rsidP="0008358D">
      <w:r>
        <w:t>Модуль "Примеры и упражнения":</w:t>
      </w:r>
    </w:p>
    <w:p w14:paraId="57D00997" w14:textId="295F09D8" w:rsidR="0008358D" w:rsidRDefault="0008358D" w:rsidP="00310CC1">
      <w:pPr>
        <w:pStyle w:val="ad"/>
        <w:numPr>
          <w:ilvl w:val="0"/>
          <w:numId w:val="10"/>
        </w:numPr>
        <w:ind w:left="0" w:firstLine="709"/>
      </w:pPr>
      <w:r>
        <w:t>набор задач и примеров для отработки навыков и закрепления материала.</w:t>
      </w:r>
    </w:p>
    <w:p w14:paraId="45CFEA92" w14:textId="77777777" w:rsidR="0008358D" w:rsidRDefault="0008358D" w:rsidP="0008358D">
      <w:r>
        <w:t>Модуль "Поиск":</w:t>
      </w:r>
    </w:p>
    <w:p w14:paraId="630CB9EC" w14:textId="3B108875" w:rsidR="0008358D" w:rsidRDefault="0008358D" w:rsidP="00310CC1">
      <w:pPr>
        <w:pStyle w:val="ad"/>
        <w:numPr>
          <w:ilvl w:val="0"/>
          <w:numId w:val="10"/>
        </w:numPr>
        <w:ind w:left="0" w:firstLine="709"/>
      </w:pPr>
      <w:r>
        <w:t>возможность быстрого поиска необходимой информации по ключевым словам или темам.</w:t>
      </w:r>
    </w:p>
    <w:p w14:paraId="3BB36376" w14:textId="77777777" w:rsidR="0008358D" w:rsidRDefault="0008358D" w:rsidP="0008358D">
      <w:r>
        <w:t>Модуль "Личный кабинет":</w:t>
      </w:r>
    </w:p>
    <w:p w14:paraId="7A458B4A" w14:textId="37045165" w:rsidR="0008358D" w:rsidRDefault="0008358D" w:rsidP="00310CC1">
      <w:pPr>
        <w:pStyle w:val="ad"/>
        <w:numPr>
          <w:ilvl w:val="0"/>
          <w:numId w:val="10"/>
        </w:numPr>
        <w:ind w:left="0" w:firstLine="709"/>
      </w:pPr>
      <w:r>
        <w:t>персонализированное пространство для управления учебными материалами и отслеживания прогресса.</w:t>
      </w:r>
    </w:p>
    <w:p w14:paraId="7B132AD4" w14:textId="77777777" w:rsidR="0008358D" w:rsidRDefault="0008358D" w:rsidP="0008358D">
      <w:r>
        <w:t>Модуль "Форум":</w:t>
      </w:r>
    </w:p>
    <w:p w14:paraId="58FDA00D" w14:textId="2ACC4F83" w:rsidR="0008358D" w:rsidRDefault="0008358D" w:rsidP="00310CC1">
      <w:pPr>
        <w:pStyle w:val="ad"/>
        <w:numPr>
          <w:ilvl w:val="0"/>
          <w:numId w:val="10"/>
        </w:numPr>
        <w:ind w:left="0" w:firstLine="709"/>
      </w:pPr>
      <w:r>
        <w:t>платформа для обмена опытом, задания вопросов и обсуждения математических тем с другими пользователями.</w:t>
      </w:r>
    </w:p>
    <w:p w14:paraId="472F085F" w14:textId="14F1EA77" w:rsidR="0008358D" w:rsidRPr="0008358D" w:rsidRDefault="0008358D" w:rsidP="0008358D">
      <w:r>
        <w:t>Созданная с учетом потребностей школьников и учитывая особенности учебных программ, информационная система "Математический справочник школьника" направлена на обеспечение эффективного обучения и повышение интереса к математике.</w:t>
      </w:r>
    </w:p>
    <w:p w14:paraId="11BAD8CA" w14:textId="77777777" w:rsidR="000A563F" w:rsidRDefault="000A563F" w:rsidP="000A563F">
      <w:pPr>
        <w:pStyle w:val="10"/>
        <w:ind w:left="709"/>
        <w:jc w:val="left"/>
      </w:pPr>
      <w:bookmarkStart w:id="7" w:name="_Toc162792700"/>
      <w:bookmarkStart w:id="8" w:name="_Toc162955135"/>
      <w:r>
        <w:t>Способ создания ИС</w:t>
      </w:r>
      <w:bookmarkEnd w:id="7"/>
      <w:bookmarkEnd w:id="8"/>
    </w:p>
    <w:p w14:paraId="7EDAC0FC" w14:textId="7F0C30D8" w:rsidR="00846D01" w:rsidRPr="00846D01" w:rsidRDefault="000A563F" w:rsidP="000A563F">
      <w:r>
        <w:t xml:space="preserve"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</w:t>
      </w:r>
      <w:r>
        <w:lastRenderedPageBreak/>
        <w:t>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56A1D636" w14:textId="5A7D0EF7" w:rsidR="00A4119E" w:rsidRDefault="000A563F" w:rsidP="000A563F">
      <w:pPr>
        <w:pStyle w:val="10"/>
        <w:ind w:left="709"/>
        <w:jc w:val="left"/>
      </w:pPr>
      <w:bookmarkStart w:id="9" w:name="_Toc162792701"/>
      <w:bookmarkStart w:id="10" w:name="_Toc162955136"/>
      <w:r>
        <w:t>Средства создания ИС</w:t>
      </w:r>
      <w:bookmarkEnd w:id="9"/>
      <w:bookmarkEnd w:id="10"/>
    </w:p>
    <w:p w14:paraId="39510323" w14:textId="49AA927D" w:rsidR="000A563F" w:rsidRPr="000A563F" w:rsidRDefault="000A563F" w:rsidP="000A563F">
      <w:r>
        <w:t xml:space="preserve">В качестве средств создания ИС были использованы языки программирования JavaScript, HTML, CSS, СУБД MySQL и сервис для развертывания сервера Apache HTTP Server. Для моделирования проектируемой ИС будет использоваться нотация IDEF0 в CASE-средстве </w:t>
      </w:r>
      <w:r>
        <w:rPr>
          <w:lang w:val="en-US"/>
        </w:rPr>
        <w:t>Erwin</w:t>
      </w:r>
      <w:r w:rsidRPr="000A563F">
        <w:t xml:space="preserve"> </w:t>
      </w:r>
      <w:r>
        <w:rPr>
          <w:lang w:val="en-US"/>
        </w:rPr>
        <w:t>Process</w:t>
      </w:r>
      <w:r w:rsidRPr="000A563F">
        <w:t xml:space="preserve"> </w:t>
      </w:r>
      <w:r>
        <w:rPr>
          <w:lang w:val="en-US"/>
        </w:rPr>
        <w:t>Modeler</w:t>
      </w:r>
      <w:r>
        <w:t>.</w:t>
      </w:r>
    </w:p>
    <w:p w14:paraId="612876E3" w14:textId="285E6477" w:rsidR="00654A1D" w:rsidRDefault="000A563F" w:rsidP="000A563F">
      <w:pPr>
        <w:pStyle w:val="10"/>
        <w:ind w:firstLine="709"/>
        <w:jc w:val="left"/>
      </w:pPr>
      <w:bookmarkStart w:id="11" w:name="_Toc162792702"/>
      <w:bookmarkStart w:id="12" w:name="_Toc162955137"/>
      <w:r>
        <w:t>Проектирование контекстной диаграммы функциональной модели ИС</w:t>
      </w:r>
      <w:bookmarkEnd w:id="11"/>
      <w:bookmarkEnd w:id="12"/>
    </w:p>
    <w:p w14:paraId="1ACB3B00" w14:textId="77777777" w:rsidR="00C74A84" w:rsidRDefault="00C74A84" w:rsidP="000A563F">
      <w:r>
        <w:t xml:space="preserve">Была спроектирована контекстная диаграмма A-0 в нотации IDEF0. </w:t>
      </w:r>
    </w:p>
    <w:p w14:paraId="313B6171" w14:textId="72CC1840" w:rsidR="000A563F" w:rsidRDefault="00C74A84" w:rsidP="000A563F">
      <w:r>
        <w:t>В качестве управления были выбраны следующие нормативные и правовые документы:</w:t>
      </w:r>
    </w:p>
    <w:p w14:paraId="6B99668A" w14:textId="14E3AC54" w:rsidR="00C74A84" w:rsidRDefault="00C74A84" w:rsidP="00310CC1">
      <w:pPr>
        <w:pStyle w:val="ad"/>
        <w:numPr>
          <w:ilvl w:val="0"/>
          <w:numId w:val="5"/>
        </w:numPr>
      </w:pPr>
      <w:r>
        <w:t>Закон о персональных данных</w:t>
      </w:r>
    </w:p>
    <w:p w14:paraId="05FC072E" w14:textId="36B45531" w:rsidR="00C74A84" w:rsidRDefault="00C74A84" w:rsidP="00310CC1">
      <w:pPr>
        <w:pStyle w:val="ad"/>
        <w:numPr>
          <w:ilvl w:val="0"/>
          <w:numId w:val="5"/>
        </w:numPr>
      </w:pPr>
      <w:r>
        <w:t>Политика сайта</w:t>
      </w:r>
    </w:p>
    <w:p w14:paraId="090C7D2F" w14:textId="02A10BCE" w:rsidR="00C74A84" w:rsidRDefault="00C74A84" w:rsidP="00310CC1">
      <w:pPr>
        <w:pStyle w:val="ad"/>
        <w:numPr>
          <w:ilvl w:val="0"/>
          <w:numId w:val="5"/>
        </w:numPr>
      </w:pPr>
      <w:r>
        <w:t>Пользовательское соглашение</w:t>
      </w:r>
    </w:p>
    <w:p w14:paraId="19215EA8" w14:textId="33E7E754" w:rsidR="00C74A84" w:rsidRDefault="00C74A84" w:rsidP="00C74A84"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1DD3B256" w14:textId="5F877589" w:rsidR="00C74A84" w:rsidRDefault="00C74A84" w:rsidP="00310CC1">
      <w:pPr>
        <w:pStyle w:val="ad"/>
        <w:numPr>
          <w:ilvl w:val="0"/>
          <w:numId w:val="6"/>
        </w:numPr>
      </w:pPr>
      <w:r>
        <w:t>Персональные данные пользователя</w:t>
      </w:r>
    </w:p>
    <w:p w14:paraId="4E7AB0F4" w14:textId="50202C7F" w:rsidR="00C74A84" w:rsidRDefault="00C74A84" w:rsidP="00310CC1">
      <w:pPr>
        <w:pStyle w:val="ad"/>
        <w:numPr>
          <w:ilvl w:val="0"/>
          <w:numId w:val="6"/>
        </w:numPr>
      </w:pPr>
      <w:r>
        <w:t>Запрос пользователя</w:t>
      </w:r>
    </w:p>
    <w:p w14:paraId="5E4C2A61" w14:textId="5021C9F2" w:rsidR="00C74A84" w:rsidRDefault="00C74A84" w:rsidP="00C74A84">
      <w:r>
        <w:t>В качестве механизмов (ресурсов, выполняющих работу) были выделены:</w:t>
      </w:r>
    </w:p>
    <w:p w14:paraId="5EA54969" w14:textId="741C08D2" w:rsidR="00310CC1" w:rsidRDefault="00310CC1" w:rsidP="00310CC1">
      <w:pPr>
        <w:pStyle w:val="ad"/>
        <w:numPr>
          <w:ilvl w:val="0"/>
          <w:numId w:val="7"/>
        </w:numPr>
      </w:pPr>
      <w:r>
        <w:t>Гость (пользователь, имеющий ограниченный функционал).</w:t>
      </w:r>
    </w:p>
    <w:p w14:paraId="7F17A52B" w14:textId="5BC534A6" w:rsidR="00310CC1" w:rsidRDefault="00310CC1" w:rsidP="00310CC1">
      <w:pPr>
        <w:pStyle w:val="ad"/>
        <w:numPr>
          <w:ilvl w:val="0"/>
          <w:numId w:val="7"/>
        </w:numPr>
      </w:pPr>
      <w:r>
        <w:t>Авторизованный пользователь интернет-портала.</w:t>
      </w:r>
    </w:p>
    <w:p w14:paraId="7653CE03" w14:textId="29F79CDE" w:rsidR="00C74A84" w:rsidRDefault="00C74A84" w:rsidP="00310CC1">
      <w:pPr>
        <w:pStyle w:val="ad"/>
        <w:numPr>
          <w:ilvl w:val="0"/>
          <w:numId w:val="7"/>
        </w:numPr>
      </w:pPr>
      <w:r>
        <w:t>Администратор</w:t>
      </w:r>
    </w:p>
    <w:p w14:paraId="3E4A0197" w14:textId="07B2C1E6" w:rsidR="00C74A84" w:rsidRDefault="00C74A84" w:rsidP="00C74A84">
      <w:r>
        <w:t>В качестве выходов получены следующие информационные элементы:</w:t>
      </w:r>
    </w:p>
    <w:p w14:paraId="579B1D2F" w14:textId="2E62997A" w:rsidR="00C74A84" w:rsidRDefault="00F5045F" w:rsidP="00310CC1">
      <w:pPr>
        <w:pStyle w:val="ad"/>
        <w:numPr>
          <w:ilvl w:val="0"/>
          <w:numId w:val="8"/>
        </w:numPr>
      </w:pPr>
      <w:r>
        <w:t xml:space="preserve">Информация </w:t>
      </w:r>
      <w:r w:rsidR="00310CC1">
        <w:t>об учебных материалах</w:t>
      </w:r>
    </w:p>
    <w:p w14:paraId="2FC25BBB" w14:textId="72FAB44E" w:rsidR="00C74A84" w:rsidRDefault="00310CC1" w:rsidP="00310CC1">
      <w:pPr>
        <w:pStyle w:val="ad"/>
        <w:numPr>
          <w:ilvl w:val="0"/>
          <w:numId w:val="8"/>
        </w:numPr>
      </w:pPr>
      <w:r>
        <w:t>Пользовательская информации личного кабинета</w:t>
      </w:r>
    </w:p>
    <w:p w14:paraId="5AE5601F" w14:textId="69E6095E" w:rsidR="00C74A84" w:rsidRPr="000A563F" w:rsidRDefault="00C74A84" w:rsidP="00C74A84">
      <w:r>
        <w:t>На рисунке 1 представлена контекстная диаграмма проектируемой информационной системы.</w:t>
      </w:r>
    </w:p>
    <w:p w14:paraId="73C31D79" w14:textId="72F7323C" w:rsidR="00F648EA" w:rsidRDefault="00F648EA" w:rsidP="00FF4873">
      <w:pPr>
        <w:pStyle w:val="ad"/>
        <w:ind w:firstLine="0"/>
        <w:jc w:val="center"/>
      </w:pPr>
      <w:r w:rsidRPr="008613A6">
        <w:br w:type="page"/>
      </w:r>
      <w:r w:rsidR="000F2686" w:rsidRPr="000F2686">
        <w:lastRenderedPageBreak/>
        <w:drawing>
          <wp:inline distT="0" distB="0" distL="0" distR="0" wp14:anchorId="104F0C21" wp14:editId="2B9F51A3">
            <wp:extent cx="6119495" cy="4223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34A8" w14:textId="6BA15DD2" w:rsidR="00FF4873" w:rsidRDefault="00FF4873" w:rsidP="00FF4873">
      <w:pPr>
        <w:pStyle w:val="ad"/>
        <w:ind w:firstLine="0"/>
        <w:jc w:val="center"/>
      </w:pPr>
      <w:r>
        <w:t xml:space="preserve">Рисунок 1 - Контекстная диаграмма </w:t>
      </w:r>
      <w:r w:rsidR="00310CC1">
        <w:t>процесса поиска учебной информации на рассматриваемом интернет-портале</w:t>
      </w:r>
      <w:r>
        <w:t>.</w:t>
      </w:r>
    </w:p>
    <w:p w14:paraId="324940D6" w14:textId="34485E67" w:rsidR="00FF4873" w:rsidRPr="008613A6" w:rsidRDefault="00FF4873" w:rsidP="00FF4873">
      <w:r>
        <w:br w:type="page"/>
      </w:r>
    </w:p>
    <w:p w14:paraId="54C21D44" w14:textId="2BE46352" w:rsidR="00EE2C87" w:rsidRPr="008613A6" w:rsidRDefault="00EE2C87" w:rsidP="008613A6">
      <w:pPr>
        <w:pStyle w:val="10"/>
      </w:pPr>
      <w:bookmarkStart w:id="13" w:name="_Toc162792703"/>
      <w:bookmarkStart w:id="14" w:name="_Toc162955138"/>
      <w:r w:rsidRPr="008613A6">
        <w:lastRenderedPageBreak/>
        <w:t>ЗАКЛЮЧЕНИЕ</w:t>
      </w:r>
      <w:bookmarkEnd w:id="4"/>
      <w:bookmarkEnd w:id="13"/>
      <w:bookmarkEnd w:id="14"/>
    </w:p>
    <w:p w14:paraId="12782080" w14:textId="78C8DBB2" w:rsidR="003B18D1" w:rsidRPr="003B18D1" w:rsidRDefault="00FF4873" w:rsidP="00F03A92"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sectPr w:rsidR="003B18D1" w:rsidRPr="003B18D1" w:rsidSect="00901355">
      <w:footerReference w:type="default" r:id="rId10"/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7499" w14:textId="77777777" w:rsidR="00E926F1" w:rsidRDefault="00E926F1" w:rsidP="00055DD7">
      <w:pPr>
        <w:spacing w:line="240" w:lineRule="auto"/>
      </w:pPr>
      <w:r>
        <w:separator/>
      </w:r>
    </w:p>
  </w:endnote>
  <w:endnote w:type="continuationSeparator" w:id="0">
    <w:p w14:paraId="501D7296" w14:textId="77777777" w:rsidR="00E926F1" w:rsidRDefault="00E926F1" w:rsidP="00055DD7">
      <w:pPr>
        <w:spacing w:line="240" w:lineRule="auto"/>
      </w:pPr>
      <w:r>
        <w:continuationSeparator/>
      </w:r>
    </w:p>
  </w:endnote>
  <w:endnote w:type="continuationNotice" w:id="1">
    <w:p w14:paraId="673F7998" w14:textId="77777777" w:rsidR="00E926F1" w:rsidRDefault="00E926F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461098"/>
      <w:docPartObj>
        <w:docPartGallery w:val="Page Numbers (Bottom of Page)"/>
        <w:docPartUnique/>
      </w:docPartObj>
    </w:sdtPr>
    <w:sdtEndPr/>
    <w:sdtContent>
      <w:p w14:paraId="1D1C955E" w14:textId="77777777" w:rsidR="00055DD7" w:rsidRDefault="00055DD7" w:rsidP="00B26AE5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AEC6C" w14:textId="77777777" w:rsidR="00055DD7" w:rsidRDefault="00055D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90FB4" w14:textId="77777777" w:rsidR="00E926F1" w:rsidRDefault="00E926F1" w:rsidP="00055DD7">
      <w:pPr>
        <w:spacing w:line="240" w:lineRule="auto"/>
      </w:pPr>
      <w:r>
        <w:separator/>
      </w:r>
    </w:p>
  </w:footnote>
  <w:footnote w:type="continuationSeparator" w:id="0">
    <w:p w14:paraId="6FDAF3C2" w14:textId="77777777" w:rsidR="00E926F1" w:rsidRDefault="00E926F1" w:rsidP="00055DD7">
      <w:pPr>
        <w:spacing w:line="240" w:lineRule="auto"/>
      </w:pPr>
      <w:r>
        <w:continuationSeparator/>
      </w:r>
    </w:p>
  </w:footnote>
  <w:footnote w:type="continuationNotice" w:id="1">
    <w:p w14:paraId="79CDA399" w14:textId="77777777" w:rsidR="00E926F1" w:rsidRDefault="00E926F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7102"/>
    <w:multiLevelType w:val="multilevel"/>
    <w:tmpl w:val="FA4271B4"/>
    <w:styleLink w:val="Num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ascii="Times New Roman" w:hAnsi="Times New Roman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37DD46E9"/>
    <w:multiLevelType w:val="hybridMultilevel"/>
    <w:tmpl w:val="4DC4CDC0"/>
    <w:lvl w:ilvl="0" w:tplc="65D287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AB7D69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625D20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692554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45E5D06"/>
    <w:multiLevelType w:val="hybridMultilevel"/>
    <w:tmpl w:val="F8AEBE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9F01BC8"/>
    <w:multiLevelType w:val="multilevel"/>
    <w:tmpl w:val="D9AC322C"/>
    <w:styleLink w:val="1"/>
    <w:lvl w:ilvl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ascii="Times New Roman" w:hAnsi="Times New Roman" w:hint="default"/>
        <w:sz w:val="28"/>
      </w:rPr>
    </w:lvl>
  </w:abstractNum>
  <w:abstractNum w:abstractNumId="7" w15:restartNumberingAfterBreak="0">
    <w:nsid w:val="5D5F41A4"/>
    <w:multiLevelType w:val="hybridMultilevel"/>
    <w:tmpl w:val="310AB42C"/>
    <w:lvl w:ilvl="0" w:tplc="34A86CD2">
      <w:start w:val="1"/>
      <w:numFmt w:val="decimal"/>
      <w:pStyle w:val="OrderedList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6123C"/>
    <w:multiLevelType w:val="multilevel"/>
    <w:tmpl w:val="3D7E57FA"/>
    <w:styleLink w:val="Main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9" w15:restartNumberingAfterBreak="0">
    <w:nsid w:val="7CFB6BA2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2"/>
  </w:num>
  <w:num w:numId="9">
    <w:abstractNumId w:val="5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CA"/>
    <w:rsid w:val="000015BA"/>
    <w:rsid w:val="00003300"/>
    <w:rsid w:val="000036F5"/>
    <w:rsid w:val="000109B9"/>
    <w:rsid w:val="000133E6"/>
    <w:rsid w:val="00015645"/>
    <w:rsid w:val="00016D09"/>
    <w:rsid w:val="00020169"/>
    <w:rsid w:val="00020CE0"/>
    <w:rsid w:val="00026409"/>
    <w:rsid w:val="00030204"/>
    <w:rsid w:val="00032CB8"/>
    <w:rsid w:val="00036CAA"/>
    <w:rsid w:val="00041B92"/>
    <w:rsid w:val="0004312A"/>
    <w:rsid w:val="00045114"/>
    <w:rsid w:val="00045D7D"/>
    <w:rsid w:val="0005037B"/>
    <w:rsid w:val="000510DD"/>
    <w:rsid w:val="00051AFE"/>
    <w:rsid w:val="000555B3"/>
    <w:rsid w:val="00055C9A"/>
    <w:rsid w:val="00055DD7"/>
    <w:rsid w:val="0005791A"/>
    <w:rsid w:val="0006670B"/>
    <w:rsid w:val="00072316"/>
    <w:rsid w:val="00074632"/>
    <w:rsid w:val="0007737B"/>
    <w:rsid w:val="00083397"/>
    <w:rsid w:val="0008358D"/>
    <w:rsid w:val="000838D3"/>
    <w:rsid w:val="000845DD"/>
    <w:rsid w:val="00085D98"/>
    <w:rsid w:val="000869AF"/>
    <w:rsid w:val="00087855"/>
    <w:rsid w:val="000905AB"/>
    <w:rsid w:val="00090E48"/>
    <w:rsid w:val="00095B75"/>
    <w:rsid w:val="000968D7"/>
    <w:rsid w:val="000A4057"/>
    <w:rsid w:val="000A4661"/>
    <w:rsid w:val="000A563F"/>
    <w:rsid w:val="000A6EEC"/>
    <w:rsid w:val="000A7A01"/>
    <w:rsid w:val="000A7C09"/>
    <w:rsid w:val="000B4523"/>
    <w:rsid w:val="000B6DA9"/>
    <w:rsid w:val="000B7752"/>
    <w:rsid w:val="000C0BEB"/>
    <w:rsid w:val="000C3BB1"/>
    <w:rsid w:val="000C5D4E"/>
    <w:rsid w:val="000C6AC3"/>
    <w:rsid w:val="000C77BF"/>
    <w:rsid w:val="000D0E8D"/>
    <w:rsid w:val="000D2FD5"/>
    <w:rsid w:val="000D68EF"/>
    <w:rsid w:val="000E06D1"/>
    <w:rsid w:val="000E175C"/>
    <w:rsid w:val="000E78FB"/>
    <w:rsid w:val="000E7920"/>
    <w:rsid w:val="000F0163"/>
    <w:rsid w:val="000F136D"/>
    <w:rsid w:val="000F2686"/>
    <w:rsid w:val="000F4482"/>
    <w:rsid w:val="000F62E1"/>
    <w:rsid w:val="000F7795"/>
    <w:rsid w:val="00106C8F"/>
    <w:rsid w:val="001102DD"/>
    <w:rsid w:val="00110A36"/>
    <w:rsid w:val="00112C83"/>
    <w:rsid w:val="001140A5"/>
    <w:rsid w:val="00114451"/>
    <w:rsid w:val="00116517"/>
    <w:rsid w:val="00116650"/>
    <w:rsid w:val="00121CC9"/>
    <w:rsid w:val="00122D2B"/>
    <w:rsid w:val="00126DD8"/>
    <w:rsid w:val="0012791B"/>
    <w:rsid w:val="00133139"/>
    <w:rsid w:val="00133804"/>
    <w:rsid w:val="00140824"/>
    <w:rsid w:val="00140A01"/>
    <w:rsid w:val="00142396"/>
    <w:rsid w:val="001430BD"/>
    <w:rsid w:val="001438CB"/>
    <w:rsid w:val="00145024"/>
    <w:rsid w:val="00145511"/>
    <w:rsid w:val="00151024"/>
    <w:rsid w:val="00152F6D"/>
    <w:rsid w:val="00153BBD"/>
    <w:rsid w:val="001609C0"/>
    <w:rsid w:val="00161A13"/>
    <w:rsid w:val="00161EDE"/>
    <w:rsid w:val="001642EB"/>
    <w:rsid w:val="00165FDB"/>
    <w:rsid w:val="0016715D"/>
    <w:rsid w:val="00170BAC"/>
    <w:rsid w:val="0017180E"/>
    <w:rsid w:val="00172BF6"/>
    <w:rsid w:val="00177EB3"/>
    <w:rsid w:val="00180278"/>
    <w:rsid w:val="00182471"/>
    <w:rsid w:val="00182BF7"/>
    <w:rsid w:val="001834F5"/>
    <w:rsid w:val="0018706E"/>
    <w:rsid w:val="00190ADA"/>
    <w:rsid w:val="00193668"/>
    <w:rsid w:val="0019474B"/>
    <w:rsid w:val="001959EF"/>
    <w:rsid w:val="0019647F"/>
    <w:rsid w:val="001A1BD3"/>
    <w:rsid w:val="001A381E"/>
    <w:rsid w:val="001A5564"/>
    <w:rsid w:val="001A77E3"/>
    <w:rsid w:val="001B0338"/>
    <w:rsid w:val="001B685E"/>
    <w:rsid w:val="001B7BBB"/>
    <w:rsid w:val="001C1073"/>
    <w:rsid w:val="001C1CE6"/>
    <w:rsid w:val="001C3519"/>
    <w:rsid w:val="001C3BAC"/>
    <w:rsid w:val="001C438F"/>
    <w:rsid w:val="001D1F37"/>
    <w:rsid w:val="001D2ABA"/>
    <w:rsid w:val="001D3191"/>
    <w:rsid w:val="001D3275"/>
    <w:rsid w:val="001E2A70"/>
    <w:rsid w:val="001E2FA6"/>
    <w:rsid w:val="001E50AC"/>
    <w:rsid w:val="001E7539"/>
    <w:rsid w:val="001E7E4C"/>
    <w:rsid w:val="001F0743"/>
    <w:rsid w:val="001F19C9"/>
    <w:rsid w:val="001F33DB"/>
    <w:rsid w:val="001F3AAC"/>
    <w:rsid w:val="001F4AF1"/>
    <w:rsid w:val="00200089"/>
    <w:rsid w:val="0020318E"/>
    <w:rsid w:val="00206407"/>
    <w:rsid w:val="002064FE"/>
    <w:rsid w:val="00207924"/>
    <w:rsid w:val="00210E72"/>
    <w:rsid w:val="00211850"/>
    <w:rsid w:val="00216A2C"/>
    <w:rsid w:val="00221066"/>
    <w:rsid w:val="0022254A"/>
    <w:rsid w:val="0023009C"/>
    <w:rsid w:val="002321F0"/>
    <w:rsid w:val="00232594"/>
    <w:rsid w:val="00232B1F"/>
    <w:rsid w:val="00233DE1"/>
    <w:rsid w:val="002418F0"/>
    <w:rsid w:val="00242088"/>
    <w:rsid w:val="00243256"/>
    <w:rsid w:val="00243FE9"/>
    <w:rsid w:val="00247698"/>
    <w:rsid w:val="00251E22"/>
    <w:rsid w:val="002552A6"/>
    <w:rsid w:val="00256FFB"/>
    <w:rsid w:val="00263894"/>
    <w:rsid w:val="00267033"/>
    <w:rsid w:val="00267C53"/>
    <w:rsid w:val="00270D8F"/>
    <w:rsid w:val="002721E5"/>
    <w:rsid w:val="0027276C"/>
    <w:rsid w:val="002762A4"/>
    <w:rsid w:val="00282AD9"/>
    <w:rsid w:val="0028331C"/>
    <w:rsid w:val="00286D43"/>
    <w:rsid w:val="0029265B"/>
    <w:rsid w:val="00296E1D"/>
    <w:rsid w:val="002A0424"/>
    <w:rsid w:val="002A0543"/>
    <w:rsid w:val="002A0F30"/>
    <w:rsid w:val="002A2685"/>
    <w:rsid w:val="002A4692"/>
    <w:rsid w:val="002A7761"/>
    <w:rsid w:val="002A7AF2"/>
    <w:rsid w:val="002B0005"/>
    <w:rsid w:val="002B0018"/>
    <w:rsid w:val="002B3540"/>
    <w:rsid w:val="002B466C"/>
    <w:rsid w:val="002B4D88"/>
    <w:rsid w:val="002C0EF2"/>
    <w:rsid w:val="002C39E4"/>
    <w:rsid w:val="002C49DC"/>
    <w:rsid w:val="002C7A6F"/>
    <w:rsid w:val="002C7C90"/>
    <w:rsid w:val="002E00C4"/>
    <w:rsid w:val="002E51F5"/>
    <w:rsid w:val="002E5A44"/>
    <w:rsid w:val="002E671E"/>
    <w:rsid w:val="002E67C5"/>
    <w:rsid w:val="002E69B2"/>
    <w:rsid w:val="002F07BA"/>
    <w:rsid w:val="002F1894"/>
    <w:rsid w:val="002F3AF6"/>
    <w:rsid w:val="002F3D23"/>
    <w:rsid w:val="002F4ADA"/>
    <w:rsid w:val="002F5481"/>
    <w:rsid w:val="002F7E5D"/>
    <w:rsid w:val="0030043E"/>
    <w:rsid w:val="00303A68"/>
    <w:rsid w:val="00303D6C"/>
    <w:rsid w:val="003042FB"/>
    <w:rsid w:val="003052AE"/>
    <w:rsid w:val="00306213"/>
    <w:rsid w:val="00310CAB"/>
    <w:rsid w:val="00310CC1"/>
    <w:rsid w:val="00310F52"/>
    <w:rsid w:val="003202B5"/>
    <w:rsid w:val="00321AF5"/>
    <w:rsid w:val="0032362B"/>
    <w:rsid w:val="003258D1"/>
    <w:rsid w:val="00326442"/>
    <w:rsid w:val="003315B2"/>
    <w:rsid w:val="00344FDD"/>
    <w:rsid w:val="0035261C"/>
    <w:rsid w:val="0035346E"/>
    <w:rsid w:val="003541CF"/>
    <w:rsid w:val="00354579"/>
    <w:rsid w:val="00354AB8"/>
    <w:rsid w:val="003602AB"/>
    <w:rsid w:val="0036478D"/>
    <w:rsid w:val="00375740"/>
    <w:rsid w:val="003800FF"/>
    <w:rsid w:val="00380E2A"/>
    <w:rsid w:val="00381FE3"/>
    <w:rsid w:val="0038263A"/>
    <w:rsid w:val="00382A32"/>
    <w:rsid w:val="0038310F"/>
    <w:rsid w:val="00385160"/>
    <w:rsid w:val="003901BF"/>
    <w:rsid w:val="0039601E"/>
    <w:rsid w:val="00396C18"/>
    <w:rsid w:val="003972B0"/>
    <w:rsid w:val="003A0DF4"/>
    <w:rsid w:val="003A1BC5"/>
    <w:rsid w:val="003A5283"/>
    <w:rsid w:val="003A61BE"/>
    <w:rsid w:val="003A6E31"/>
    <w:rsid w:val="003B0740"/>
    <w:rsid w:val="003B18D1"/>
    <w:rsid w:val="003B1956"/>
    <w:rsid w:val="003B234E"/>
    <w:rsid w:val="003B2F6E"/>
    <w:rsid w:val="003B62C0"/>
    <w:rsid w:val="003B65D3"/>
    <w:rsid w:val="003B664A"/>
    <w:rsid w:val="003B68A8"/>
    <w:rsid w:val="003C2BD9"/>
    <w:rsid w:val="003C4C0E"/>
    <w:rsid w:val="003C6B7B"/>
    <w:rsid w:val="003C70E9"/>
    <w:rsid w:val="003C749B"/>
    <w:rsid w:val="003D00DF"/>
    <w:rsid w:val="003D1406"/>
    <w:rsid w:val="003D2224"/>
    <w:rsid w:val="003E1011"/>
    <w:rsid w:val="003E4483"/>
    <w:rsid w:val="003E71AC"/>
    <w:rsid w:val="003F1815"/>
    <w:rsid w:val="003F3FAD"/>
    <w:rsid w:val="003F7B94"/>
    <w:rsid w:val="004074BF"/>
    <w:rsid w:val="00407B67"/>
    <w:rsid w:val="0041280B"/>
    <w:rsid w:val="00416CD6"/>
    <w:rsid w:val="00417DA3"/>
    <w:rsid w:val="00425595"/>
    <w:rsid w:val="00426C4F"/>
    <w:rsid w:val="00432AE4"/>
    <w:rsid w:val="004339C4"/>
    <w:rsid w:val="00434D70"/>
    <w:rsid w:val="004366C8"/>
    <w:rsid w:val="00437A29"/>
    <w:rsid w:val="00440365"/>
    <w:rsid w:val="00442343"/>
    <w:rsid w:val="00444C93"/>
    <w:rsid w:val="00444ECC"/>
    <w:rsid w:val="00445E19"/>
    <w:rsid w:val="00451741"/>
    <w:rsid w:val="0045549B"/>
    <w:rsid w:val="00460B19"/>
    <w:rsid w:val="0046413B"/>
    <w:rsid w:val="00467192"/>
    <w:rsid w:val="004671A1"/>
    <w:rsid w:val="0046763B"/>
    <w:rsid w:val="00471F8D"/>
    <w:rsid w:val="00471FFA"/>
    <w:rsid w:val="004733E4"/>
    <w:rsid w:val="00474B9E"/>
    <w:rsid w:val="004760E1"/>
    <w:rsid w:val="004762EE"/>
    <w:rsid w:val="00476B1C"/>
    <w:rsid w:val="00481F91"/>
    <w:rsid w:val="00482815"/>
    <w:rsid w:val="00484715"/>
    <w:rsid w:val="004852F7"/>
    <w:rsid w:val="00485543"/>
    <w:rsid w:val="00490097"/>
    <w:rsid w:val="00491968"/>
    <w:rsid w:val="004947B3"/>
    <w:rsid w:val="00495842"/>
    <w:rsid w:val="00495E9F"/>
    <w:rsid w:val="004A05A7"/>
    <w:rsid w:val="004A20AC"/>
    <w:rsid w:val="004B0D68"/>
    <w:rsid w:val="004B2285"/>
    <w:rsid w:val="004B31A7"/>
    <w:rsid w:val="004B3A03"/>
    <w:rsid w:val="004B5B47"/>
    <w:rsid w:val="004B62A6"/>
    <w:rsid w:val="004B7769"/>
    <w:rsid w:val="004C126B"/>
    <w:rsid w:val="004C1606"/>
    <w:rsid w:val="004C529F"/>
    <w:rsid w:val="004D1485"/>
    <w:rsid w:val="004D3C50"/>
    <w:rsid w:val="004D436F"/>
    <w:rsid w:val="004D557C"/>
    <w:rsid w:val="004E6304"/>
    <w:rsid w:val="004E6AB0"/>
    <w:rsid w:val="004E6C39"/>
    <w:rsid w:val="004E758C"/>
    <w:rsid w:val="004F6030"/>
    <w:rsid w:val="004F61C8"/>
    <w:rsid w:val="0050152E"/>
    <w:rsid w:val="00501E07"/>
    <w:rsid w:val="00502928"/>
    <w:rsid w:val="005044C9"/>
    <w:rsid w:val="0050487A"/>
    <w:rsid w:val="00506364"/>
    <w:rsid w:val="00507B1A"/>
    <w:rsid w:val="0051574A"/>
    <w:rsid w:val="00517255"/>
    <w:rsid w:val="005175C5"/>
    <w:rsid w:val="00520637"/>
    <w:rsid w:val="00520F0B"/>
    <w:rsid w:val="00532720"/>
    <w:rsid w:val="00534647"/>
    <w:rsid w:val="00535983"/>
    <w:rsid w:val="00537EF3"/>
    <w:rsid w:val="00537F2B"/>
    <w:rsid w:val="00540DEB"/>
    <w:rsid w:val="00540FEC"/>
    <w:rsid w:val="00542188"/>
    <w:rsid w:val="00543C7E"/>
    <w:rsid w:val="005448A8"/>
    <w:rsid w:val="0054524F"/>
    <w:rsid w:val="00547B00"/>
    <w:rsid w:val="005519A9"/>
    <w:rsid w:val="00552BEF"/>
    <w:rsid w:val="00553A5F"/>
    <w:rsid w:val="005541CC"/>
    <w:rsid w:val="00557B3C"/>
    <w:rsid w:val="00560063"/>
    <w:rsid w:val="00567400"/>
    <w:rsid w:val="00567AA4"/>
    <w:rsid w:val="0057102B"/>
    <w:rsid w:val="00575747"/>
    <w:rsid w:val="00576F0B"/>
    <w:rsid w:val="00583040"/>
    <w:rsid w:val="0058558A"/>
    <w:rsid w:val="0058641D"/>
    <w:rsid w:val="00586A18"/>
    <w:rsid w:val="00587048"/>
    <w:rsid w:val="005910E5"/>
    <w:rsid w:val="005930D2"/>
    <w:rsid w:val="005933B7"/>
    <w:rsid w:val="00594DCF"/>
    <w:rsid w:val="00596936"/>
    <w:rsid w:val="00597BCA"/>
    <w:rsid w:val="005A0402"/>
    <w:rsid w:val="005A3A05"/>
    <w:rsid w:val="005A5436"/>
    <w:rsid w:val="005A6ABC"/>
    <w:rsid w:val="005A75F0"/>
    <w:rsid w:val="005A7702"/>
    <w:rsid w:val="005B10EE"/>
    <w:rsid w:val="005B1650"/>
    <w:rsid w:val="005B570D"/>
    <w:rsid w:val="005C3AAE"/>
    <w:rsid w:val="005C3B0C"/>
    <w:rsid w:val="005C4F45"/>
    <w:rsid w:val="005C5AFD"/>
    <w:rsid w:val="005C7A7C"/>
    <w:rsid w:val="005D5215"/>
    <w:rsid w:val="005E27A6"/>
    <w:rsid w:val="005E29E8"/>
    <w:rsid w:val="005E5BFB"/>
    <w:rsid w:val="005E610D"/>
    <w:rsid w:val="005E7BA4"/>
    <w:rsid w:val="005F5091"/>
    <w:rsid w:val="005F5975"/>
    <w:rsid w:val="005F66F5"/>
    <w:rsid w:val="006024B5"/>
    <w:rsid w:val="006024F4"/>
    <w:rsid w:val="00604B1C"/>
    <w:rsid w:val="00606694"/>
    <w:rsid w:val="006078BF"/>
    <w:rsid w:val="006101EE"/>
    <w:rsid w:val="0061136B"/>
    <w:rsid w:val="00612251"/>
    <w:rsid w:val="00612DDE"/>
    <w:rsid w:val="006138B2"/>
    <w:rsid w:val="00614682"/>
    <w:rsid w:val="0061681E"/>
    <w:rsid w:val="00623D69"/>
    <w:rsid w:val="006242B2"/>
    <w:rsid w:val="00624850"/>
    <w:rsid w:val="006278F1"/>
    <w:rsid w:val="0063007B"/>
    <w:rsid w:val="006313E8"/>
    <w:rsid w:val="006317F7"/>
    <w:rsid w:val="006343C6"/>
    <w:rsid w:val="0064092B"/>
    <w:rsid w:val="0064591F"/>
    <w:rsid w:val="00647625"/>
    <w:rsid w:val="0065348E"/>
    <w:rsid w:val="00653B10"/>
    <w:rsid w:val="00654A1D"/>
    <w:rsid w:val="00660DD4"/>
    <w:rsid w:val="00662947"/>
    <w:rsid w:val="00663C4B"/>
    <w:rsid w:val="00665CA1"/>
    <w:rsid w:val="00666B12"/>
    <w:rsid w:val="0066776E"/>
    <w:rsid w:val="00671D34"/>
    <w:rsid w:val="00673719"/>
    <w:rsid w:val="00675045"/>
    <w:rsid w:val="006768B0"/>
    <w:rsid w:val="00680A3A"/>
    <w:rsid w:val="006822CF"/>
    <w:rsid w:val="00682C2E"/>
    <w:rsid w:val="00684200"/>
    <w:rsid w:val="00684416"/>
    <w:rsid w:val="00690804"/>
    <w:rsid w:val="00690D3D"/>
    <w:rsid w:val="00692455"/>
    <w:rsid w:val="00692D83"/>
    <w:rsid w:val="00693C02"/>
    <w:rsid w:val="006A6397"/>
    <w:rsid w:val="006A79FA"/>
    <w:rsid w:val="006B46A0"/>
    <w:rsid w:val="006B6F09"/>
    <w:rsid w:val="006C20CF"/>
    <w:rsid w:val="006C277A"/>
    <w:rsid w:val="006C2810"/>
    <w:rsid w:val="006C304E"/>
    <w:rsid w:val="006C344F"/>
    <w:rsid w:val="006C386B"/>
    <w:rsid w:val="006C3E55"/>
    <w:rsid w:val="006C7124"/>
    <w:rsid w:val="006D5919"/>
    <w:rsid w:val="006E16B4"/>
    <w:rsid w:val="006E22FE"/>
    <w:rsid w:val="006E70B4"/>
    <w:rsid w:val="006E70ED"/>
    <w:rsid w:val="006F4C77"/>
    <w:rsid w:val="00701520"/>
    <w:rsid w:val="007054B5"/>
    <w:rsid w:val="007054DF"/>
    <w:rsid w:val="00705E94"/>
    <w:rsid w:val="00710BA3"/>
    <w:rsid w:val="00712A70"/>
    <w:rsid w:val="00716960"/>
    <w:rsid w:val="00720A19"/>
    <w:rsid w:val="0072103F"/>
    <w:rsid w:val="007222AB"/>
    <w:rsid w:val="00722AC7"/>
    <w:rsid w:val="00723F1E"/>
    <w:rsid w:val="00724003"/>
    <w:rsid w:val="00724A32"/>
    <w:rsid w:val="007265F5"/>
    <w:rsid w:val="0073038A"/>
    <w:rsid w:val="00732F9F"/>
    <w:rsid w:val="00733C2C"/>
    <w:rsid w:val="00734C4D"/>
    <w:rsid w:val="00735079"/>
    <w:rsid w:val="007433AF"/>
    <w:rsid w:val="007456AA"/>
    <w:rsid w:val="00746A2B"/>
    <w:rsid w:val="00755EA2"/>
    <w:rsid w:val="00756F9D"/>
    <w:rsid w:val="00757B86"/>
    <w:rsid w:val="00760BCA"/>
    <w:rsid w:val="00763558"/>
    <w:rsid w:val="00764183"/>
    <w:rsid w:val="00770BDD"/>
    <w:rsid w:val="00770E12"/>
    <w:rsid w:val="007720EB"/>
    <w:rsid w:val="007771AB"/>
    <w:rsid w:val="00782596"/>
    <w:rsid w:val="007859E1"/>
    <w:rsid w:val="00787FFD"/>
    <w:rsid w:val="00792A09"/>
    <w:rsid w:val="00793187"/>
    <w:rsid w:val="007A03AC"/>
    <w:rsid w:val="007A1AF7"/>
    <w:rsid w:val="007A6450"/>
    <w:rsid w:val="007B0856"/>
    <w:rsid w:val="007B19F5"/>
    <w:rsid w:val="007B4439"/>
    <w:rsid w:val="007C1BA9"/>
    <w:rsid w:val="007C1ED0"/>
    <w:rsid w:val="007C243D"/>
    <w:rsid w:val="007C47DB"/>
    <w:rsid w:val="007C6860"/>
    <w:rsid w:val="007C765C"/>
    <w:rsid w:val="007D2A49"/>
    <w:rsid w:val="007D4CEF"/>
    <w:rsid w:val="007D5F62"/>
    <w:rsid w:val="007D68DA"/>
    <w:rsid w:val="007E4963"/>
    <w:rsid w:val="007F2373"/>
    <w:rsid w:val="00800798"/>
    <w:rsid w:val="0080097C"/>
    <w:rsid w:val="0080175E"/>
    <w:rsid w:val="0080197D"/>
    <w:rsid w:val="00801BB8"/>
    <w:rsid w:val="0080463A"/>
    <w:rsid w:val="00805CA7"/>
    <w:rsid w:val="008102DE"/>
    <w:rsid w:val="00810E27"/>
    <w:rsid w:val="00813C24"/>
    <w:rsid w:val="00821180"/>
    <w:rsid w:val="008243BD"/>
    <w:rsid w:val="008323CB"/>
    <w:rsid w:val="00833AD1"/>
    <w:rsid w:val="0083412A"/>
    <w:rsid w:val="00834F7C"/>
    <w:rsid w:val="00835662"/>
    <w:rsid w:val="00837429"/>
    <w:rsid w:val="00842007"/>
    <w:rsid w:val="008436A7"/>
    <w:rsid w:val="00845F9A"/>
    <w:rsid w:val="00846AB3"/>
    <w:rsid w:val="00846D01"/>
    <w:rsid w:val="008508F9"/>
    <w:rsid w:val="00850917"/>
    <w:rsid w:val="00854510"/>
    <w:rsid w:val="00854AE1"/>
    <w:rsid w:val="00855808"/>
    <w:rsid w:val="0085629A"/>
    <w:rsid w:val="008601BF"/>
    <w:rsid w:val="008613A6"/>
    <w:rsid w:val="00862087"/>
    <w:rsid w:val="00862F24"/>
    <w:rsid w:val="0086358E"/>
    <w:rsid w:val="00867AA2"/>
    <w:rsid w:val="008700CF"/>
    <w:rsid w:val="00871248"/>
    <w:rsid w:val="00874DD5"/>
    <w:rsid w:val="0087509A"/>
    <w:rsid w:val="00875A0E"/>
    <w:rsid w:val="0088121B"/>
    <w:rsid w:val="0088278E"/>
    <w:rsid w:val="00882F16"/>
    <w:rsid w:val="0088417C"/>
    <w:rsid w:val="00884678"/>
    <w:rsid w:val="00884C44"/>
    <w:rsid w:val="008868FA"/>
    <w:rsid w:val="00887935"/>
    <w:rsid w:val="008918B6"/>
    <w:rsid w:val="00894B65"/>
    <w:rsid w:val="00895A55"/>
    <w:rsid w:val="00896357"/>
    <w:rsid w:val="008966CD"/>
    <w:rsid w:val="008A088F"/>
    <w:rsid w:val="008A1AE4"/>
    <w:rsid w:val="008A2149"/>
    <w:rsid w:val="008A6070"/>
    <w:rsid w:val="008B1B93"/>
    <w:rsid w:val="008B3665"/>
    <w:rsid w:val="008B51B0"/>
    <w:rsid w:val="008B6876"/>
    <w:rsid w:val="008C2B59"/>
    <w:rsid w:val="008C4639"/>
    <w:rsid w:val="008C7A86"/>
    <w:rsid w:val="008D4C57"/>
    <w:rsid w:val="008D5235"/>
    <w:rsid w:val="008E3BB8"/>
    <w:rsid w:val="008E4799"/>
    <w:rsid w:val="008E4C06"/>
    <w:rsid w:val="008E57DF"/>
    <w:rsid w:val="008F0682"/>
    <w:rsid w:val="008F1048"/>
    <w:rsid w:val="008F283D"/>
    <w:rsid w:val="008F42D9"/>
    <w:rsid w:val="008F57F2"/>
    <w:rsid w:val="008F5BC6"/>
    <w:rsid w:val="008F72F5"/>
    <w:rsid w:val="009003CC"/>
    <w:rsid w:val="00901355"/>
    <w:rsid w:val="009025FF"/>
    <w:rsid w:val="00903B2F"/>
    <w:rsid w:val="00905FFF"/>
    <w:rsid w:val="00910D04"/>
    <w:rsid w:val="0091374C"/>
    <w:rsid w:val="00914820"/>
    <w:rsid w:val="009160E6"/>
    <w:rsid w:val="00916C12"/>
    <w:rsid w:val="009223F9"/>
    <w:rsid w:val="00922DE2"/>
    <w:rsid w:val="009234CF"/>
    <w:rsid w:val="009239DE"/>
    <w:rsid w:val="0092472A"/>
    <w:rsid w:val="009255E3"/>
    <w:rsid w:val="009304CC"/>
    <w:rsid w:val="00935C3B"/>
    <w:rsid w:val="00936390"/>
    <w:rsid w:val="00936A7D"/>
    <w:rsid w:val="00937E16"/>
    <w:rsid w:val="0094504F"/>
    <w:rsid w:val="00945EE5"/>
    <w:rsid w:val="00946417"/>
    <w:rsid w:val="00947F04"/>
    <w:rsid w:val="00955860"/>
    <w:rsid w:val="009565DA"/>
    <w:rsid w:val="0096074E"/>
    <w:rsid w:val="009620C5"/>
    <w:rsid w:val="00965C16"/>
    <w:rsid w:val="00966095"/>
    <w:rsid w:val="009730D4"/>
    <w:rsid w:val="0098205A"/>
    <w:rsid w:val="00996B2D"/>
    <w:rsid w:val="00997792"/>
    <w:rsid w:val="009A11AC"/>
    <w:rsid w:val="009A70D9"/>
    <w:rsid w:val="009A7211"/>
    <w:rsid w:val="009B0E15"/>
    <w:rsid w:val="009B5057"/>
    <w:rsid w:val="009B580C"/>
    <w:rsid w:val="009C0036"/>
    <w:rsid w:val="009C0DCC"/>
    <w:rsid w:val="009C604B"/>
    <w:rsid w:val="009D2EB4"/>
    <w:rsid w:val="009D6B16"/>
    <w:rsid w:val="009D721A"/>
    <w:rsid w:val="009D75E9"/>
    <w:rsid w:val="009E0444"/>
    <w:rsid w:val="009E0472"/>
    <w:rsid w:val="009E453F"/>
    <w:rsid w:val="009E67B5"/>
    <w:rsid w:val="009F1529"/>
    <w:rsid w:val="009F782F"/>
    <w:rsid w:val="00A011DA"/>
    <w:rsid w:val="00A01D27"/>
    <w:rsid w:val="00A046CF"/>
    <w:rsid w:val="00A057AA"/>
    <w:rsid w:val="00A06B00"/>
    <w:rsid w:val="00A11F3C"/>
    <w:rsid w:val="00A12A1C"/>
    <w:rsid w:val="00A1351F"/>
    <w:rsid w:val="00A214A0"/>
    <w:rsid w:val="00A217C2"/>
    <w:rsid w:val="00A231C1"/>
    <w:rsid w:val="00A253C4"/>
    <w:rsid w:val="00A31099"/>
    <w:rsid w:val="00A327BE"/>
    <w:rsid w:val="00A33FC5"/>
    <w:rsid w:val="00A34EDC"/>
    <w:rsid w:val="00A4119E"/>
    <w:rsid w:val="00A417A5"/>
    <w:rsid w:val="00A421C1"/>
    <w:rsid w:val="00A4257E"/>
    <w:rsid w:val="00A4583C"/>
    <w:rsid w:val="00A45DC8"/>
    <w:rsid w:val="00A46270"/>
    <w:rsid w:val="00A5013C"/>
    <w:rsid w:val="00A50752"/>
    <w:rsid w:val="00A5298A"/>
    <w:rsid w:val="00A53B65"/>
    <w:rsid w:val="00A53F52"/>
    <w:rsid w:val="00A55097"/>
    <w:rsid w:val="00A615B4"/>
    <w:rsid w:val="00A62FC7"/>
    <w:rsid w:val="00A6536A"/>
    <w:rsid w:val="00A654C7"/>
    <w:rsid w:val="00A65C43"/>
    <w:rsid w:val="00A74227"/>
    <w:rsid w:val="00A74A7E"/>
    <w:rsid w:val="00A76663"/>
    <w:rsid w:val="00A82BFA"/>
    <w:rsid w:val="00A849F3"/>
    <w:rsid w:val="00A91AE2"/>
    <w:rsid w:val="00A91E4B"/>
    <w:rsid w:val="00A92648"/>
    <w:rsid w:val="00A94DBC"/>
    <w:rsid w:val="00AA0CD3"/>
    <w:rsid w:val="00AA46A0"/>
    <w:rsid w:val="00AA5613"/>
    <w:rsid w:val="00AB211F"/>
    <w:rsid w:val="00AB65CA"/>
    <w:rsid w:val="00AC00D2"/>
    <w:rsid w:val="00AC011D"/>
    <w:rsid w:val="00AC07B6"/>
    <w:rsid w:val="00AC0BBB"/>
    <w:rsid w:val="00AC3FA5"/>
    <w:rsid w:val="00AC699E"/>
    <w:rsid w:val="00AC775A"/>
    <w:rsid w:val="00AD2BD4"/>
    <w:rsid w:val="00AD2D7D"/>
    <w:rsid w:val="00AE193B"/>
    <w:rsid w:val="00AE52A4"/>
    <w:rsid w:val="00AF1B45"/>
    <w:rsid w:val="00AF3F32"/>
    <w:rsid w:val="00AF6C7D"/>
    <w:rsid w:val="00AF7FDE"/>
    <w:rsid w:val="00B0160B"/>
    <w:rsid w:val="00B01883"/>
    <w:rsid w:val="00B030FD"/>
    <w:rsid w:val="00B05023"/>
    <w:rsid w:val="00B07857"/>
    <w:rsid w:val="00B137F2"/>
    <w:rsid w:val="00B173A3"/>
    <w:rsid w:val="00B2077B"/>
    <w:rsid w:val="00B21062"/>
    <w:rsid w:val="00B23C63"/>
    <w:rsid w:val="00B24266"/>
    <w:rsid w:val="00B24C52"/>
    <w:rsid w:val="00B250AC"/>
    <w:rsid w:val="00B25163"/>
    <w:rsid w:val="00B25491"/>
    <w:rsid w:val="00B256F6"/>
    <w:rsid w:val="00B2652C"/>
    <w:rsid w:val="00B26AE5"/>
    <w:rsid w:val="00B31EA9"/>
    <w:rsid w:val="00B3384B"/>
    <w:rsid w:val="00B3589B"/>
    <w:rsid w:val="00B36114"/>
    <w:rsid w:val="00B41A47"/>
    <w:rsid w:val="00B438EE"/>
    <w:rsid w:val="00B43FC0"/>
    <w:rsid w:val="00B44502"/>
    <w:rsid w:val="00B4542B"/>
    <w:rsid w:val="00B531DF"/>
    <w:rsid w:val="00B53759"/>
    <w:rsid w:val="00B55E78"/>
    <w:rsid w:val="00B56CF7"/>
    <w:rsid w:val="00B56D04"/>
    <w:rsid w:val="00B60B01"/>
    <w:rsid w:val="00B61248"/>
    <w:rsid w:val="00B61BB9"/>
    <w:rsid w:val="00B62EB4"/>
    <w:rsid w:val="00B75E8C"/>
    <w:rsid w:val="00B8010D"/>
    <w:rsid w:val="00B808F6"/>
    <w:rsid w:val="00B83541"/>
    <w:rsid w:val="00B93D7A"/>
    <w:rsid w:val="00B950CF"/>
    <w:rsid w:val="00B961AD"/>
    <w:rsid w:val="00BA1FB3"/>
    <w:rsid w:val="00BA380B"/>
    <w:rsid w:val="00BB0A5C"/>
    <w:rsid w:val="00BB24AA"/>
    <w:rsid w:val="00BB3616"/>
    <w:rsid w:val="00BB4AF5"/>
    <w:rsid w:val="00BB6FFE"/>
    <w:rsid w:val="00BC2603"/>
    <w:rsid w:val="00BD3E0E"/>
    <w:rsid w:val="00BD6708"/>
    <w:rsid w:val="00BD74B3"/>
    <w:rsid w:val="00BE228E"/>
    <w:rsid w:val="00BE59E1"/>
    <w:rsid w:val="00BE6332"/>
    <w:rsid w:val="00BE76E5"/>
    <w:rsid w:val="00BF073A"/>
    <w:rsid w:val="00BF10C8"/>
    <w:rsid w:val="00BF4776"/>
    <w:rsid w:val="00BF587E"/>
    <w:rsid w:val="00BF6A19"/>
    <w:rsid w:val="00BF7FEB"/>
    <w:rsid w:val="00C00C2B"/>
    <w:rsid w:val="00C01318"/>
    <w:rsid w:val="00C03169"/>
    <w:rsid w:val="00C03801"/>
    <w:rsid w:val="00C03842"/>
    <w:rsid w:val="00C04F81"/>
    <w:rsid w:val="00C10804"/>
    <w:rsid w:val="00C124CD"/>
    <w:rsid w:val="00C1514C"/>
    <w:rsid w:val="00C21A5D"/>
    <w:rsid w:val="00C23F7A"/>
    <w:rsid w:val="00C37909"/>
    <w:rsid w:val="00C41CB9"/>
    <w:rsid w:val="00C42D8B"/>
    <w:rsid w:val="00C43171"/>
    <w:rsid w:val="00C4380E"/>
    <w:rsid w:val="00C44546"/>
    <w:rsid w:val="00C44568"/>
    <w:rsid w:val="00C44750"/>
    <w:rsid w:val="00C45FE0"/>
    <w:rsid w:val="00C501D0"/>
    <w:rsid w:val="00C51B19"/>
    <w:rsid w:val="00C51BD8"/>
    <w:rsid w:val="00C51EC6"/>
    <w:rsid w:val="00C53C12"/>
    <w:rsid w:val="00C548E3"/>
    <w:rsid w:val="00C54C61"/>
    <w:rsid w:val="00C56CAE"/>
    <w:rsid w:val="00C6007D"/>
    <w:rsid w:val="00C64449"/>
    <w:rsid w:val="00C6549A"/>
    <w:rsid w:val="00C6783C"/>
    <w:rsid w:val="00C67A09"/>
    <w:rsid w:val="00C67AB3"/>
    <w:rsid w:val="00C70590"/>
    <w:rsid w:val="00C70D10"/>
    <w:rsid w:val="00C71CEE"/>
    <w:rsid w:val="00C74A84"/>
    <w:rsid w:val="00C74F75"/>
    <w:rsid w:val="00C756FB"/>
    <w:rsid w:val="00C80005"/>
    <w:rsid w:val="00C83528"/>
    <w:rsid w:val="00C84767"/>
    <w:rsid w:val="00C84F6B"/>
    <w:rsid w:val="00C85965"/>
    <w:rsid w:val="00C86168"/>
    <w:rsid w:val="00C86429"/>
    <w:rsid w:val="00C9030D"/>
    <w:rsid w:val="00C96B0B"/>
    <w:rsid w:val="00CA1E22"/>
    <w:rsid w:val="00CA2290"/>
    <w:rsid w:val="00CA24EB"/>
    <w:rsid w:val="00CA32A5"/>
    <w:rsid w:val="00CA3437"/>
    <w:rsid w:val="00CA58E9"/>
    <w:rsid w:val="00CA653E"/>
    <w:rsid w:val="00CB1014"/>
    <w:rsid w:val="00CB55FF"/>
    <w:rsid w:val="00CB5D18"/>
    <w:rsid w:val="00CC1B62"/>
    <w:rsid w:val="00CC27A4"/>
    <w:rsid w:val="00CC42E4"/>
    <w:rsid w:val="00CC664A"/>
    <w:rsid w:val="00CD1474"/>
    <w:rsid w:val="00CE129D"/>
    <w:rsid w:val="00CE1500"/>
    <w:rsid w:val="00CE20B8"/>
    <w:rsid w:val="00CE2318"/>
    <w:rsid w:val="00CE2613"/>
    <w:rsid w:val="00CE2E67"/>
    <w:rsid w:val="00CE5AAF"/>
    <w:rsid w:val="00CF09F2"/>
    <w:rsid w:val="00CF358C"/>
    <w:rsid w:val="00CF3DE0"/>
    <w:rsid w:val="00CF6457"/>
    <w:rsid w:val="00CF7C30"/>
    <w:rsid w:val="00D01998"/>
    <w:rsid w:val="00D0446D"/>
    <w:rsid w:val="00D05300"/>
    <w:rsid w:val="00D0534C"/>
    <w:rsid w:val="00D062D5"/>
    <w:rsid w:val="00D07503"/>
    <w:rsid w:val="00D13438"/>
    <w:rsid w:val="00D17497"/>
    <w:rsid w:val="00D21D6E"/>
    <w:rsid w:val="00D23661"/>
    <w:rsid w:val="00D258F5"/>
    <w:rsid w:val="00D31A4A"/>
    <w:rsid w:val="00D31D5F"/>
    <w:rsid w:val="00D351A6"/>
    <w:rsid w:val="00D3601B"/>
    <w:rsid w:val="00D40702"/>
    <w:rsid w:val="00D42E7F"/>
    <w:rsid w:val="00D430F3"/>
    <w:rsid w:val="00D445DD"/>
    <w:rsid w:val="00D4685F"/>
    <w:rsid w:val="00D52DD9"/>
    <w:rsid w:val="00D54BD0"/>
    <w:rsid w:val="00D57739"/>
    <w:rsid w:val="00D609B5"/>
    <w:rsid w:val="00D6598C"/>
    <w:rsid w:val="00D66AE2"/>
    <w:rsid w:val="00D7147F"/>
    <w:rsid w:val="00D71BC0"/>
    <w:rsid w:val="00D744DF"/>
    <w:rsid w:val="00D74AA8"/>
    <w:rsid w:val="00D77BE9"/>
    <w:rsid w:val="00D861DE"/>
    <w:rsid w:val="00D90B01"/>
    <w:rsid w:val="00D93BAF"/>
    <w:rsid w:val="00D93F86"/>
    <w:rsid w:val="00D97086"/>
    <w:rsid w:val="00D97619"/>
    <w:rsid w:val="00D97AEB"/>
    <w:rsid w:val="00DB35CE"/>
    <w:rsid w:val="00DB4F35"/>
    <w:rsid w:val="00DB6143"/>
    <w:rsid w:val="00DB72E3"/>
    <w:rsid w:val="00DC0BD4"/>
    <w:rsid w:val="00DC728C"/>
    <w:rsid w:val="00DC7FC0"/>
    <w:rsid w:val="00DD4A9F"/>
    <w:rsid w:val="00DD7CAE"/>
    <w:rsid w:val="00DE1E95"/>
    <w:rsid w:val="00DE21C6"/>
    <w:rsid w:val="00DE2866"/>
    <w:rsid w:val="00DE572A"/>
    <w:rsid w:val="00DE707C"/>
    <w:rsid w:val="00DE71B8"/>
    <w:rsid w:val="00DF3FA7"/>
    <w:rsid w:val="00DF6188"/>
    <w:rsid w:val="00DF79C9"/>
    <w:rsid w:val="00E03DAF"/>
    <w:rsid w:val="00E0480A"/>
    <w:rsid w:val="00E11704"/>
    <w:rsid w:val="00E11802"/>
    <w:rsid w:val="00E1339D"/>
    <w:rsid w:val="00E1458E"/>
    <w:rsid w:val="00E15ED5"/>
    <w:rsid w:val="00E16858"/>
    <w:rsid w:val="00E234AB"/>
    <w:rsid w:val="00E2452A"/>
    <w:rsid w:val="00E26053"/>
    <w:rsid w:val="00E26B1D"/>
    <w:rsid w:val="00E3009B"/>
    <w:rsid w:val="00E31D01"/>
    <w:rsid w:val="00E32805"/>
    <w:rsid w:val="00E35241"/>
    <w:rsid w:val="00E35475"/>
    <w:rsid w:val="00E36105"/>
    <w:rsid w:val="00E408CC"/>
    <w:rsid w:val="00E46275"/>
    <w:rsid w:val="00E4684D"/>
    <w:rsid w:val="00E50F26"/>
    <w:rsid w:val="00E53081"/>
    <w:rsid w:val="00E534A1"/>
    <w:rsid w:val="00E53C38"/>
    <w:rsid w:val="00E5668E"/>
    <w:rsid w:val="00E61975"/>
    <w:rsid w:val="00E63FAC"/>
    <w:rsid w:val="00E65DCD"/>
    <w:rsid w:val="00E6695D"/>
    <w:rsid w:val="00E670BE"/>
    <w:rsid w:val="00E72073"/>
    <w:rsid w:val="00E7409B"/>
    <w:rsid w:val="00E77236"/>
    <w:rsid w:val="00E8230E"/>
    <w:rsid w:val="00E85899"/>
    <w:rsid w:val="00E864FA"/>
    <w:rsid w:val="00E86CA9"/>
    <w:rsid w:val="00E87B4A"/>
    <w:rsid w:val="00E926F1"/>
    <w:rsid w:val="00E953B0"/>
    <w:rsid w:val="00EA22F3"/>
    <w:rsid w:val="00EA2A15"/>
    <w:rsid w:val="00EA63A9"/>
    <w:rsid w:val="00EA7F15"/>
    <w:rsid w:val="00EB0CC2"/>
    <w:rsid w:val="00EB60B8"/>
    <w:rsid w:val="00EB6E74"/>
    <w:rsid w:val="00EC0703"/>
    <w:rsid w:val="00EC1BA4"/>
    <w:rsid w:val="00EC3B19"/>
    <w:rsid w:val="00EC6923"/>
    <w:rsid w:val="00ED34C4"/>
    <w:rsid w:val="00ED7BC6"/>
    <w:rsid w:val="00EE1069"/>
    <w:rsid w:val="00EE10AB"/>
    <w:rsid w:val="00EE20EB"/>
    <w:rsid w:val="00EE2C87"/>
    <w:rsid w:val="00EE4EF4"/>
    <w:rsid w:val="00EE6420"/>
    <w:rsid w:val="00EF0FDA"/>
    <w:rsid w:val="00EF6F8F"/>
    <w:rsid w:val="00F007BF"/>
    <w:rsid w:val="00F03A92"/>
    <w:rsid w:val="00F03FC3"/>
    <w:rsid w:val="00F0716D"/>
    <w:rsid w:val="00F112A1"/>
    <w:rsid w:val="00F13541"/>
    <w:rsid w:val="00F20CE8"/>
    <w:rsid w:val="00F30554"/>
    <w:rsid w:val="00F31302"/>
    <w:rsid w:val="00F31323"/>
    <w:rsid w:val="00F32CA9"/>
    <w:rsid w:val="00F37157"/>
    <w:rsid w:val="00F4001D"/>
    <w:rsid w:val="00F43E4E"/>
    <w:rsid w:val="00F44EDD"/>
    <w:rsid w:val="00F465C7"/>
    <w:rsid w:val="00F5045F"/>
    <w:rsid w:val="00F51EC3"/>
    <w:rsid w:val="00F55635"/>
    <w:rsid w:val="00F5785A"/>
    <w:rsid w:val="00F6135F"/>
    <w:rsid w:val="00F61D91"/>
    <w:rsid w:val="00F62766"/>
    <w:rsid w:val="00F62C4C"/>
    <w:rsid w:val="00F632C3"/>
    <w:rsid w:val="00F63DA2"/>
    <w:rsid w:val="00F640B7"/>
    <w:rsid w:val="00F648EA"/>
    <w:rsid w:val="00F71F0C"/>
    <w:rsid w:val="00F730C6"/>
    <w:rsid w:val="00F853AC"/>
    <w:rsid w:val="00F860E9"/>
    <w:rsid w:val="00F865B6"/>
    <w:rsid w:val="00F9042A"/>
    <w:rsid w:val="00F90DD5"/>
    <w:rsid w:val="00F913B7"/>
    <w:rsid w:val="00F9181F"/>
    <w:rsid w:val="00F91C99"/>
    <w:rsid w:val="00F93649"/>
    <w:rsid w:val="00F9613A"/>
    <w:rsid w:val="00FA2C4A"/>
    <w:rsid w:val="00FA2D07"/>
    <w:rsid w:val="00FA4C08"/>
    <w:rsid w:val="00FA54E6"/>
    <w:rsid w:val="00FA65E4"/>
    <w:rsid w:val="00FA7494"/>
    <w:rsid w:val="00FB09FF"/>
    <w:rsid w:val="00FB0DF7"/>
    <w:rsid w:val="00FB1307"/>
    <w:rsid w:val="00FB2AE3"/>
    <w:rsid w:val="00FB4913"/>
    <w:rsid w:val="00FB4E31"/>
    <w:rsid w:val="00FB6542"/>
    <w:rsid w:val="00FC1F37"/>
    <w:rsid w:val="00FC3163"/>
    <w:rsid w:val="00FC4BE6"/>
    <w:rsid w:val="00FC6893"/>
    <w:rsid w:val="00FD2A9A"/>
    <w:rsid w:val="00FD4ECA"/>
    <w:rsid w:val="00FD5571"/>
    <w:rsid w:val="00FE1C3B"/>
    <w:rsid w:val="00FE63D9"/>
    <w:rsid w:val="00FE6573"/>
    <w:rsid w:val="00FF4741"/>
    <w:rsid w:val="00FF4873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401C"/>
  <w15:chartTrackingRefBased/>
  <w15:docId w15:val="{C2F0640A-304F-4EBD-9E33-6C96FF6C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BCA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C0BEB"/>
    <w:pPr>
      <w:keepNext/>
      <w:keepLines/>
      <w:spacing w:after="1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BEB"/>
    <w:pPr>
      <w:keepNext/>
      <w:keepLines/>
      <w:spacing w:after="160" w:line="240" w:lineRule="auto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BEB"/>
    <w:pPr>
      <w:keepNext/>
      <w:keepLines/>
      <w:spacing w:after="16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0BEB"/>
    <w:pPr>
      <w:keepNext/>
      <w:keepLines/>
      <w:spacing w:after="160" w:line="240" w:lineRule="auto"/>
      <w:outlineLvl w:val="3"/>
    </w:pPr>
    <w:rPr>
      <w:rFonts w:eastAsiaTheme="majorEastAsia" w:cstheme="majorBidi"/>
      <w:b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basedOn w:val="Default"/>
    <w:link w:val="TNR14Char"/>
    <w:rsid w:val="00A01D27"/>
    <w:pPr>
      <w:spacing w:line="360" w:lineRule="auto"/>
    </w:pPr>
    <w:rPr>
      <w:rFonts w:eastAsia="Times New Roman"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C0BE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39"/>
    <w:rsid w:val="00471F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C3BAC"/>
    <w:pPr>
      <w:spacing w:line="240" w:lineRule="auto"/>
      <w:ind w:left="10" w:right="6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0BE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0BE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12">
    <w:name w:val="toc 1"/>
    <w:basedOn w:val="a"/>
    <w:next w:val="a"/>
    <w:uiPriority w:val="39"/>
    <w:unhideWhenUsed/>
    <w:rsid w:val="00D861DE"/>
    <w:pPr>
      <w:spacing w:after="160" w:line="240" w:lineRule="auto"/>
      <w:ind w:firstLine="0"/>
    </w:pPr>
    <w:rPr>
      <w:szCs w:val="28"/>
    </w:rPr>
  </w:style>
  <w:style w:type="paragraph" w:styleId="21">
    <w:name w:val="toc 2"/>
    <w:basedOn w:val="a"/>
    <w:next w:val="a"/>
    <w:uiPriority w:val="39"/>
    <w:unhideWhenUsed/>
    <w:rsid w:val="00D861DE"/>
    <w:pPr>
      <w:spacing w:after="160" w:line="240" w:lineRule="auto"/>
      <w:ind w:left="454" w:firstLine="0"/>
    </w:pPr>
  </w:style>
  <w:style w:type="paragraph" w:styleId="31">
    <w:name w:val="toc 3"/>
    <w:basedOn w:val="a"/>
    <w:next w:val="a"/>
    <w:uiPriority w:val="39"/>
    <w:unhideWhenUsed/>
    <w:rsid w:val="00D861DE"/>
    <w:pPr>
      <w:spacing w:after="160" w:line="240" w:lineRule="auto"/>
      <w:ind w:left="907" w:firstLine="0"/>
    </w:pPr>
  </w:style>
  <w:style w:type="character" w:styleId="a5">
    <w:name w:val="Hyperlink"/>
    <w:basedOn w:val="a0"/>
    <w:uiPriority w:val="99"/>
    <w:unhideWhenUsed/>
    <w:rsid w:val="00211850"/>
    <w:rPr>
      <w:color w:val="0563C1" w:themeColor="hyperlink"/>
      <w:u w:val="single"/>
    </w:rPr>
  </w:style>
  <w:style w:type="numbering" w:customStyle="1" w:styleId="Num">
    <w:name w:val="Num"/>
    <w:uiPriority w:val="99"/>
    <w:rsid w:val="00E864FA"/>
    <w:pPr>
      <w:numPr>
        <w:numId w:val="1"/>
      </w:numPr>
    </w:pPr>
  </w:style>
  <w:style w:type="numbering" w:customStyle="1" w:styleId="1">
    <w:name w:val="Стиль1"/>
    <w:uiPriority w:val="99"/>
    <w:rsid w:val="00D05300"/>
    <w:pPr>
      <w:numPr>
        <w:numId w:val="2"/>
      </w:numPr>
    </w:pPr>
  </w:style>
  <w:style w:type="numbering" w:customStyle="1" w:styleId="Main">
    <w:name w:val="Main"/>
    <w:uiPriority w:val="99"/>
    <w:rsid w:val="00D05300"/>
    <w:pPr>
      <w:numPr>
        <w:numId w:val="3"/>
      </w:numPr>
    </w:pPr>
  </w:style>
  <w:style w:type="character" w:customStyle="1" w:styleId="40">
    <w:name w:val="Заголовок 4 Знак"/>
    <w:basedOn w:val="a0"/>
    <w:link w:val="4"/>
    <w:uiPriority w:val="9"/>
    <w:rsid w:val="000C0BEB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895A5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a7">
    <w:name w:val="Unresolved Mention"/>
    <w:basedOn w:val="a0"/>
    <w:uiPriority w:val="99"/>
    <w:semiHidden/>
    <w:unhideWhenUsed/>
    <w:rsid w:val="004F61C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8641D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nr1">
    <w:name w:val="tnr1"/>
    <w:basedOn w:val="a"/>
    <w:link w:val="tnr10"/>
    <w:rsid w:val="00E11704"/>
    <w:rPr>
      <w:rFonts w:eastAsiaTheme="minorHAnsi"/>
      <w:bCs/>
      <w:color w:val="auto"/>
      <w:szCs w:val="28"/>
      <w:lang w:eastAsia="en-US"/>
    </w:rPr>
  </w:style>
  <w:style w:type="character" w:customStyle="1" w:styleId="tnr10">
    <w:name w:val="tnr1 Знак"/>
    <w:basedOn w:val="a0"/>
    <w:link w:val="tnr1"/>
    <w:rsid w:val="00E11704"/>
    <w:rPr>
      <w:rFonts w:ascii="Times New Roman" w:hAnsi="Times New Roman" w:cs="Times New Roman"/>
      <w:bCs/>
      <w:sz w:val="28"/>
      <w:szCs w:val="28"/>
    </w:rPr>
  </w:style>
  <w:style w:type="paragraph" w:customStyle="1" w:styleId="Default">
    <w:name w:val="Default"/>
    <w:rsid w:val="0042559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"/>
    <w:link w:val="ae"/>
    <w:uiPriority w:val="34"/>
    <w:qFormat/>
    <w:rsid w:val="00692455"/>
  </w:style>
  <w:style w:type="paragraph" w:customStyle="1" w:styleId="IMG">
    <w:name w:val="IMG"/>
    <w:basedOn w:val="a"/>
    <w:next w:val="a"/>
    <w:link w:val="IMGChar"/>
    <w:qFormat/>
    <w:rsid w:val="00720A19"/>
    <w:pPr>
      <w:spacing w:after="160" w:line="240" w:lineRule="auto"/>
      <w:ind w:firstLine="0"/>
      <w:contextualSpacing/>
      <w:jc w:val="center"/>
    </w:pPr>
  </w:style>
  <w:style w:type="paragraph" w:customStyle="1" w:styleId="OrderedList">
    <w:name w:val="Ordered List"/>
    <w:basedOn w:val="ad"/>
    <w:link w:val="OrderedListChar"/>
    <w:rsid w:val="002721E5"/>
    <w:pPr>
      <w:numPr>
        <w:numId w:val="4"/>
      </w:numPr>
    </w:pPr>
    <w:rPr>
      <w:lang w:val="en-US"/>
    </w:rPr>
  </w:style>
  <w:style w:type="character" w:customStyle="1" w:styleId="TNR14Char">
    <w:name w:val="TNR14 Char"/>
    <w:basedOn w:val="a0"/>
    <w:link w:val="TNR14"/>
    <w:rsid w:val="00A01D2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IMGChar">
    <w:name w:val="IMG Char"/>
    <w:basedOn w:val="TNR14Char"/>
    <w:link w:val="IMG"/>
    <w:rsid w:val="00720A19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e">
    <w:name w:val="Абзац списка Знак"/>
    <w:basedOn w:val="a0"/>
    <w:link w:val="ad"/>
    <w:uiPriority w:val="34"/>
    <w:rsid w:val="0069245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OrderedListChar">
    <w:name w:val="Ordered List Char"/>
    <w:basedOn w:val="ae"/>
    <w:link w:val="OrderedList"/>
    <w:rsid w:val="002721E5"/>
    <w:rPr>
      <w:rFonts w:ascii="Times New Roman" w:eastAsia="Times New Roman" w:hAnsi="Times New Roman" w:cs="Times New Roman"/>
      <w:color w:val="000000"/>
      <w:sz w:val="28"/>
      <w:lang w:val="en-US" w:eastAsia="ru-RU"/>
    </w:rPr>
  </w:style>
  <w:style w:type="paragraph" w:styleId="af">
    <w:name w:val="Title"/>
    <w:basedOn w:val="a"/>
    <w:next w:val="a"/>
    <w:link w:val="af0"/>
    <w:uiPriority w:val="10"/>
    <w:qFormat/>
    <w:rsid w:val="006C20CF"/>
    <w:pPr>
      <w:spacing w:after="120" w:line="240" w:lineRule="auto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en-US"/>
      <w14:ligatures w14:val="standardContextual"/>
    </w:rPr>
  </w:style>
  <w:style w:type="character" w:customStyle="1" w:styleId="af0">
    <w:name w:val="Заголовок Знак"/>
    <w:basedOn w:val="a0"/>
    <w:link w:val="af"/>
    <w:uiPriority w:val="10"/>
    <w:rsid w:val="006C20CF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customStyle="1" w:styleId="tnf14">
    <w:name w:val="tnf14"/>
    <w:rsid w:val="000968D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Code">
    <w:name w:val="Code"/>
    <w:link w:val="Code0"/>
    <w:qFormat/>
    <w:rsid w:val="0061681E"/>
    <w:pPr>
      <w:ind w:left="709" w:firstLine="0"/>
      <w:jc w:val="left"/>
    </w:pPr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paragraph" w:customStyle="1" w:styleId="CodeTitle">
    <w:name w:val="Code Title"/>
    <w:next w:val="Code"/>
    <w:link w:val="CodeTitle0"/>
    <w:rsid w:val="003800FF"/>
    <w:pPr>
      <w:spacing w:after="160" w:line="240" w:lineRule="auto"/>
      <w:jc w:val="left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Code0">
    <w:name w:val="Code Знак"/>
    <w:basedOn w:val="a0"/>
    <w:link w:val="Code"/>
    <w:rsid w:val="0061681E"/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character" w:customStyle="1" w:styleId="CodeTitle0">
    <w:name w:val="Code Title Знак"/>
    <w:basedOn w:val="a0"/>
    <w:link w:val="CodeTitle"/>
    <w:rsid w:val="003800F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istingName">
    <w:name w:val="Listing Name"/>
    <w:basedOn w:val="a"/>
    <w:next w:val="Code"/>
    <w:link w:val="ListingNameChar"/>
    <w:qFormat/>
    <w:rsid w:val="00716960"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a0"/>
    <w:link w:val="ListingName"/>
    <w:rsid w:val="00716960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hljs-literal">
    <w:name w:val="hljs-literal"/>
    <w:basedOn w:val="a0"/>
    <w:rsid w:val="00692D83"/>
  </w:style>
  <w:style w:type="character" w:customStyle="1" w:styleId="hljs-symbol">
    <w:name w:val="hljs-symbol"/>
    <w:basedOn w:val="a0"/>
    <w:rsid w:val="00692D83"/>
  </w:style>
  <w:style w:type="character" w:customStyle="1" w:styleId="hljs-string">
    <w:name w:val="hljs-string"/>
    <w:basedOn w:val="a0"/>
    <w:rsid w:val="00692D83"/>
  </w:style>
  <w:style w:type="paragraph" w:customStyle="1" w:styleId="tnr140">
    <w:name w:val="tnr14"/>
    <w:basedOn w:val="a"/>
    <w:rsid w:val="00BE59E1"/>
    <w:rPr>
      <w:color w:val="auto"/>
      <w:szCs w:val="24"/>
    </w:rPr>
  </w:style>
  <w:style w:type="paragraph" w:customStyle="1" w:styleId="lst">
    <w:name w:val="lst"/>
    <w:basedOn w:val="a"/>
    <w:next w:val="a"/>
    <w:rsid w:val="003C70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color w:val="auto"/>
      <w:szCs w:val="24"/>
      <w:lang w:val="en-US"/>
    </w:rPr>
  </w:style>
  <w:style w:type="paragraph" w:customStyle="1" w:styleId="Centered">
    <w:name w:val="Centered"/>
    <w:next w:val="a"/>
    <w:autoRedefine/>
    <w:qFormat/>
    <w:rsid w:val="00760BCA"/>
    <w:pPr>
      <w:ind w:firstLine="0"/>
      <w:jc w:val="center"/>
    </w:pPr>
    <w:rPr>
      <w:rFonts w:ascii="Times New Roman" w:hAnsi="Times New Roman" w:cs="Times New Roman"/>
      <w:b/>
      <w:bCs/>
      <w:color w:val="000000"/>
      <w:sz w:val="28"/>
      <w:lang w:eastAsia="ru-RU"/>
    </w:rPr>
  </w:style>
  <w:style w:type="paragraph" w:styleId="41">
    <w:name w:val="toc 4"/>
    <w:basedOn w:val="a"/>
    <w:next w:val="a"/>
    <w:uiPriority w:val="39"/>
    <w:unhideWhenUsed/>
    <w:rsid w:val="00D861DE"/>
    <w:pPr>
      <w:spacing w:after="160" w:line="240" w:lineRule="auto"/>
      <w:ind w:left="1361" w:firstLine="0"/>
    </w:pPr>
  </w:style>
  <w:style w:type="table" w:customStyle="1" w:styleId="TableGrid1">
    <w:name w:val="Table Grid1"/>
    <w:basedOn w:val="a1"/>
    <w:next w:val="a3"/>
    <w:uiPriority w:val="39"/>
    <w:rsid w:val="00760BCA"/>
    <w:pPr>
      <w:spacing w:line="240" w:lineRule="auto"/>
      <w:ind w:firstLine="0"/>
      <w:jc w:val="left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1102DD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ey\OneDrive\&#1044;&#1086;&#1082;&#1091;&#1084;&#1077;&#1085;&#1090;&#1099;\&#1053;&#1072;&#1089;&#1090;&#1088;&#1072;&#1080;&#1074;&#1072;&#1077;&#1084;&#1099;&#1077;%20&#1096;&#1072;&#1073;&#1083;&#1086;&#1085;&#1099;%20Office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A06E-BB3A-4E27-A341-744081CC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208</TotalTime>
  <Pages>8</Pages>
  <Words>949</Words>
  <Characters>5415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Егорка</dc:creator>
  <cp:keywords/>
  <dc:description/>
  <cp:lastModifiedBy>belosludtsev.egor@outlook.com</cp:lastModifiedBy>
  <cp:revision>8</cp:revision>
  <dcterms:created xsi:type="dcterms:W3CDTF">2024-03-31T11:40:00Z</dcterms:created>
  <dcterms:modified xsi:type="dcterms:W3CDTF">2024-04-02T15:56:00Z</dcterms:modified>
</cp:coreProperties>
</file>