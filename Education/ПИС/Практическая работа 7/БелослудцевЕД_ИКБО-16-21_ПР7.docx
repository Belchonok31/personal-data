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CD2CD" w14:textId="0CBA0E4F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rFonts w:asciiTheme="minorHAnsi" w:hAnsiTheme="minorHAnsi" w:cstheme="minorBidi"/>
          <w:color w:val="auto"/>
          <w:kern w:val="2"/>
          <w:sz w:val="22"/>
          <w14:ligatures w14:val="standardContextual"/>
        </w:rPr>
      </w:pPr>
      <w:r w:rsidRPr="00D016E0">
        <w:rPr>
          <w:rFonts w:asciiTheme="minorHAnsi" w:hAnsiTheme="minorHAnsi" w:cstheme="minorBidi"/>
          <w:caps/>
          <w:noProof/>
          <w:color w:val="auto"/>
          <w:kern w:val="2"/>
          <w:sz w:val="24"/>
          <w:szCs w:val="24"/>
          <w14:ligatures w14:val="standardContextual"/>
        </w:rPr>
        <w:drawing>
          <wp:inline distT="0" distB="0" distL="0" distR="0" wp14:anchorId="19831A1D" wp14:editId="558D92D7">
            <wp:extent cx="982980" cy="1112520"/>
            <wp:effectExtent l="0" t="0" r="7620" b="0"/>
            <wp:docPr id="77114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E54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2"/>
          <w14:ligatures w14:val="standardContextual"/>
        </w:rPr>
      </w:pPr>
      <w:r w:rsidRPr="00D016E0">
        <w:rPr>
          <w:color w:val="auto"/>
          <w:kern w:val="2"/>
          <w:sz w:val="22"/>
          <w14:ligatures w14:val="standardContextual"/>
        </w:rPr>
        <w:t>МИНИСТЕРСТВО НАУКИ И ВЫСШЕГО ОБРАЗОВАНИЯ РОССИЙСКОЙ ФЕДЕРАЦИИ</w:t>
      </w:r>
    </w:p>
    <w:p w14:paraId="237CAB4B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Федеральное государственное бюджетное образовательное учреждение</w:t>
      </w:r>
    </w:p>
    <w:p w14:paraId="00C41A7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высшего образования</w:t>
      </w:r>
    </w:p>
    <w:p w14:paraId="7E370B6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«МИРЭА – Российский технологический университет»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</w:t>
      </w:r>
    </w:p>
    <w:p w14:paraId="20BCA07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</w:p>
    <w:p w14:paraId="7F65EAB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РТУ МИРЭА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9627"/>
      </w:tblGrid>
      <w:tr w:rsidR="00760BCA" w:rsidRPr="00D016E0" w14:paraId="7EA3720E" w14:textId="77777777" w:rsidTr="00F853F6">
        <w:trPr>
          <w:trHeight w:val="283"/>
        </w:trPr>
        <w:tc>
          <w:tcPr>
            <w:tcW w:w="9627" w:type="dxa"/>
            <w:tcBorders>
              <w:top w:val="nil"/>
              <w:left w:val="nil"/>
              <w:bottom w:val="double" w:sz="12" w:space="0" w:color="auto"/>
              <w:right w:val="nil"/>
            </w:tcBorders>
          </w:tcPr>
          <w:p w14:paraId="03EB8D96" w14:textId="77777777" w:rsidR="00760BCA" w:rsidRPr="00D016E0" w:rsidRDefault="00760BCA" w:rsidP="00F853F6">
            <w:pPr>
              <w:spacing w:after="160"/>
              <w:rPr>
                <w:rFonts w:asciiTheme="minorHAnsi" w:hAnsiTheme="minorHAnsi" w:cstheme="minorBidi"/>
                <w:b/>
                <w:color w:val="auto"/>
                <w:kern w:val="2"/>
                <w:sz w:val="24"/>
                <w:szCs w:val="24"/>
                <w14:ligatures w14:val="standardContextual"/>
              </w:rPr>
            </w:pPr>
          </w:p>
        </w:tc>
      </w:tr>
    </w:tbl>
    <w:p w14:paraId="5F5B76A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24"/>
          <w:szCs w:val="24"/>
          <w14:ligatures w14:val="standardContextual"/>
        </w:rPr>
      </w:pPr>
    </w:p>
    <w:p w14:paraId="52E2B58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Институт информационных технологий</w:t>
      </w:r>
    </w:p>
    <w:p w14:paraId="5E5C1C3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Кафедра инструментального и прикладного программного обеспечения (ИППО)</w:t>
      </w:r>
    </w:p>
    <w:p w14:paraId="0EB27D9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7087B728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18A5C10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3FAA641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1C900A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272AD5D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ОТЧЕТ</w:t>
      </w:r>
    </w:p>
    <w:p w14:paraId="315B7F44" w14:textId="26FEBC7D" w:rsidR="00760BCA" w:rsidRPr="001B4B1A" w:rsidRDefault="00760BCA" w:rsidP="00760BCA">
      <w:pPr>
        <w:shd w:val="clear" w:color="auto" w:fill="FFFFFF"/>
        <w:spacing w:line="240" w:lineRule="auto"/>
        <w:ind w:firstLine="0"/>
        <w:jc w:val="center"/>
        <w:rPr>
          <w:b/>
          <w:color w:val="auto"/>
          <w:kern w:val="2"/>
          <w:sz w:val="32"/>
          <w:szCs w:val="24"/>
          <w14:ligatures w14:val="standardContextual"/>
        </w:rPr>
      </w:pPr>
      <w:r w:rsidRPr="00D016E0">
        <w:rPr>
          <w:b/>
          <w:color w:val="auto"/>
          <w:kern w:val="2"/>
          <w:sz w:val="32"/>
          <w:szCs w:val="24"/>
          <w14:ligatures w14:val="standardContextual"/>
        </w:rPr>
        <w:t>ПО ПРАКТИЧЕСК</w:t>
      </w:r>
      <w:r>
        <w:rPr>
          <w:b/>
          <w:color w:val="auto"/>
          <w:kern w:val="2"/>
          <w:sz w:val="32"/>
          <w:szCs w:val="24"/>
          <w14:ligatures w14:val="standardContextual"/>
        </w:rPr>
        <w:t>ОЙ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РАБОТ</w:t>
      </w:r>
      <w:r>
        <w:rPr>
          <w:b/>
          <w:color w:val="auto"/>
          <w:kern w:val="2"/>
          <w:sz w:val="32"/>
          <w:szCs w:val="24"/>
          <w14:ligatures w14:val="standardContextual"/>
        </w:rPr>
        <w:t>Е</w:t>
      </w:r>
      <w:r w:rsidRPr="00D016E0">
        <w:rPr>
          <w:b/>
          <w:color w:val="auto"/>
          <w:kern w:val="2"/>
          <w:sz w:val="32"/>
          <w:szCs w:val="24"/>
          <w14:ligatures w14:val="standardContextual"/>
        </w:rPr>
        <w:t xml:space="preserve"> №</w:t>
      </w:r>
      <w:r w:rsidR="00AC2F04" w:rsidRPr="001B4B1A">
        <w:rPr>
          <w:b/>
          <w:color w:val="auto"/>
          <w:kern w:val="2"/>
          <w:sz w:val="32"/>
          <w:szCs w:val="24"/>
          <w14:ligatures w14:val="standardContextual"/>
        </w:rPr>
        <w:t>7</w:t>
      </w:r>
    </w:p>
    <w:p w14:paraId="1E2E1079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b/>
          <w:color w:val="auto"/>
          <w:kern w:val="2"/>
          <w:sz w:val="24"/>
          <w:szCs w:val="24"/>
          <w14:ligatures w14:val="standardContextual"/>
        </w:rPr>
        <w:t>по дисциплине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</w:t>
      </w:r>
    </w:p>
    <w:p w14:paraId="683AB158" w14:textId="6D54FFE6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«</w:t>
      </w:r>
      <w:r>
        <w:rPr>
          <w:color w:val="auto"/>
          <w:kern w:val="2"/>
          <w:sz w:val="24"/>
          <w:szCs w:val="24"/>
          <w14:ligatures w14:val="standardContextual"/>
        </w:rPr>
        <w:t>Проектирование информационных систем</w:t>
      </w:r>
      <w:r w:rsidRPr="00D016E0">
        <w:rPr>
          <w:color w:val="auto"/>
          <w:kern w:val="2"/>
          <w:sz w:val="24"/>
          <w:szCs w:val="24"/>
          <w14:ligatures w14:val="standardContextual"/>
        </w:rPr>
        <w:t>»</w:t>
      </w:r>
    </w:p>
    <w:p w14:paraId="2EB2706F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E902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4B73FF02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3C0ACAFD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51A2EE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5885B8A5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1D09674A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</w:p>
    <w:p w14:paraId="0CCC3117" w14:textId="65E3C806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Выполнил студент группы ИКБО-16-21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D97086">
        <w:rPr>
          <w:color w:val="auto"/>
          <w:kern w:val="2"/>
          <w:sz w:val="24"/>
          <w:szCs w:val="24"/>
          <w14:ligatures w14:val="standardContextual"/>
        </w:rPr>
        <w:t>Белослудцев</w:t>
      </w:r>
      <w:r>
        <w:rPr>
          <w:color w:val="auto"/>
          <w:kern w:val="2"/>
          <w:sz w:val="24"/>
          <w:szCs w:val="24"/>
          <w14:ligatures w14:val="standardContextual"/>
        </w:rPr>
        <w:t xml:space="preserve"> </w:t>
      </w:r>
      <w:r w:rsidR="00D97086">
        <w:rPr>
          <w:color w:val="auto"/>
          <w:kern w:val="2"/>
          <w:sz w:val="24"/>
          <w:szCs w:val="24"/>
          <w14:ligatures w14:val="standardContextual"/>
        </w:rPr>
        <w:t>Е</w:t>
      </w:r>
      <w:r>
        <w:rPr>
          <w:color w:val="auto"/>
          <w:kern w:val="2"/>
          <w:sz w:val="24"/>
          <w:szCs w:val="24"/>
          <w14:ligatures w14:val="standardContextual"/>
        </w:rPr>
        <w:t xml:space="preserve">. </w:t>
      </w:r>
      <w:r w:rsidR="00D97086">
        <w:rPr>
          <w:color w:val="auto"/>
          <w:kern w:val="2"/>
          <w:sz w:val="24"/>
          <w:szCs w:val="24"/>
          <w14:ligatures w14:val="standardContextual"/>
        </w:rPr>
        <w:t>Д</w:t>
      </w:r>
      <w:r>
        <w:rPr>
          <w:color w:val="auto"/>
          <w:kern w:val="2"/>
          <w:sz w:val="24"/>
          <w:szCs w:val="24"/>
          <w14:ligatures w14:val="standardContextual"/>
        </w:rPr>
        <w:t>.</w:t>
      </w:r>
    </w:p>
    <w:p w14:paraId="10840378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385CA57" w14:textId="2CE4FC2D" w:rsidR="00760BCA" w:rsidRPr="00D016E0" w:rsidRDefault="00760BCA" w:rsidP="00760BCA">
      <w:pPr>
        <w:shd w:val="clear" w:color="auto" w:fill="FFFFFF"/>
        <w:ind w:firstLine="0"/>
        <w:rPr>
          <w:i/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Принял</w:t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="00B137F2">
        <w:rPr>
          <w:color w:val="auto"/>
          <w:kern w:val="2"/>
          <w:sz w:val="24"/>
          <w:szCs w:val="24"/>
          <w14:ligatures w14:val="standardContextual"/>
        </w:rPr>
        <w:t>Литвинов В. В.</w:t>
      </w:r>
    </w:p>
    <w:p w14:paraId="2EB04AD7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3C33EEC6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</w:p>
    <w:p w14:paraId="2F5C0583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>Практическая работа выполнена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784C356C" w14:textId="77777777" w:rsidR="00760BCA" w:rsidRPr="00D016E0" w:rsidRDefault="00760BCA" w:rsidP="00760BCA">
      <w:pPr>
        <w:shd w:val="clear" w:color="auto" w:fill="FFFFFF"/>
        <w:ind w:firstLine="284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  <w:t xml:space="preserve"> </w:t>
      </w:r>
    </w:p>
    <w:p w14:paraId="1EAA7157" w14:textId="77777777" w:rsidR="00760BCA" w:rsidRPr="00D016E0" w:rsidRDefault="00760BCA" w:rsidP="00760BCA">
      <w:pPr>
        <w:shd w:val="clear" w:color="auto" w:fill="FFFFFF"/>
        <w:ind w:firstLine="0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«Зачтено» </w:t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>
        <w:rPr>
          <w:color w:val="auto"/>
          <w:kern w:val="2"/>
          <w:sz w:val="24"/>
          <w:szCs w:val="24"/>
          <w14:ligatures w14:val="standardContextual"/>
        </w:rPr>
        <w:tab/>
      </w:r>
      <w:r w:rsidRPr="00D016E0">
        <w:rPr>
          <w:color w:val="auto"/>
          <w:kern w:val="2"/>
          <w:sz w:val="24"/>
          <w:szCs w:val="24"/>
          <w14:ligatures w14:val="standardContextual"/>
        </w:rPr>
        <w:t>«__» _______ 202</w:t>
      </w:r>
      <w:r>
        <w:rPr>
          <w:color w:val="auto"/>
          <w:kern w:val="2"/>
          <w:sz w:val="24"/>
          <w:szCs w:val="24"/>
          <w14:ligatures w14:val="standardContextual"/>
        </w:rPr>
        <w:t>4</w:t>
      </w:r>
      <w:r w:rsidRPr="00D016E0">
        <w:rPr>
          <w:color w:val="auto"/>
          <w:kern w:val="2"/>
          <w:sz w:val="24"/>
          <w:szCs w:val="24"/>
          <w14:ligatures w14:val="standardContextual"/>
        </w:rPr>
        <w:t xml:space="preserve"> г.</w:t>
      </w:r>
    </w:p>
    <w:p w14:paraId="0BCAC8E3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left"/>
        <w:rPr>
          <w:color w:val="auto"/>
          <w:kern w:val="2"/>
          <w:sz w:val="24"/>
          <w:szCs w:val="24"/>
          <w14:ligatures w14:val="standardContextual"/>
        </w:rPr>
      </w:pPr>
    </w:p>
    <w:p w14:paraId="7D895B5E" w14:textId="77777777" w:rsidR="00760BCA" w:rsidRPr="00D016E0" w:rsidRDefault="00760BCA" w:rsidP="00760BCA">
      <w:pPr>
        <w:shd w:val="clear" w:color="auto" w:fill="FFFFFF"/>
        <w:spacing w:line="240" w:lineRule="auto"/>
        <w:ind w:firstLine="0"/>
        <w:jc w:val="center"/>
        <w:rPr>
          <w:color w:val="auto"/>
          <w:kern w:val="2"/>
          <w:sz w:val="24"/>
          <w:szCs w:val="24"/>
          <w14:ligatures w14:val="standardContextual"/>
        </w:rPr>
      </w:pP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</w:r>
      <w:r w:rsidRPr="00D016E0">
        <w:rPr>
          <w:color w:val="auto"/>
          <w:kern w:val="2"/>
          <w:sz w:val="24"/>
          <w:szCs w:val="24"/>
          <w14:ligatures w14:val="standardContextual"/>
        </w:rPr>
        <w:br/>
        <w:t>Москва 202</w:t>
      </w:r>
      <w:r>
        <w:rPr>
          <w:color w:val="auto"/>
          <w:kern w:val="2"/>
          <w:sz w:val="24"/>
          <w:szCs w:val="24"/>
          <w14:ligatures w14:val="standardContextual"/>
        </w:rPr>
        <w:t xml:space="preserve">4 </w:t>
      </w:r>
    </w:p>
    <w:p w14:paraId="68451DCB" w14:textId="77777777" w:rsidR="00910D04" w:rsidRDefault="00910D04" w:rsidP="00910D04">
      <w:pPr>
        <w:pStyle w:val="Centered"/>
      </w:pPr>
      <w:r>
        <w:lastRenderedPageBreak/>
        <w:t>СОДЕРЖАНИЕ</w:t>
      </w:r>
    </w:p>
    <w:p w14:paraId="781AF313" w14:textId="431280A4" w:rsidR="00C9706B" w:rsidRDefault="00C9706B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"1-1" \h \z \u </w:instrText>
      </w:r>
      <w:r>
        <w:rPr>
          <w:highlight w:val="yellow"/>
        </w:rPr>
        <w:fldChar w:fldCharType="separate"/>
      </w:r>
      <w:hyperlink w:anchor="_Toc163505639" w:history="1">
        <w:r w:rsidRPr="00F627CD">
          <w:rPr>
            <w:rStyle w:val="a5"/>
            <w:noProof/>
          </w:rPr>
          <w:t>ЗАДАНИЕ НА ПРАКТИЧЕСКУЮ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_Toc163505639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EC1684" w14:textId="2C3E602C" w:rsidR="00C9706B" w:rsidRDefault="00C9706B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3505640" w:history="1">
        <w:r w:rsidRPr="00F627CD">
          <w:rPr>
            <w:rStyle w:val="a5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288E1C" w14:textId="34A0FF7B" w:rsidR="00C9706B" w:rsidRDefault="00C9706B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3505641" w:history="1">
        <w:r w:rsidRPr="00F627CD">
          <w:rPr>
            <w:rStyle w:val="a5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E09EF0" w14:textId="17ACA500" w:rsidR="00C9706B" w:rsidRDefault="00C9706B">
      <w:pPr>
        <w:pStyle w:val="1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63505642" w:history="1">
        <w:r w:rsidRPr="00F627CD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_Toc163505642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65DF35" w14:textId="023E4411" w:rsidR="00910D04" w:rsidRDefault="00C9706B" w:rsidP="00910D04">
      <w:pPr>
        <w:rPr>
          <w:rFonts w:eastAsiaTheme="minorHAnsi"/>
        </w:rPr>
      </w:pPr>
      <w:r>
        <w:rPr>
          <w:szCs w:val="28"/>
          <w:highlight w:val="yellow"/>
        </w:rPr>
        <w:fldChar w:fldCharType="end"/>
      </w:r>
      <w:r w:rsidR="00910D04">
        <w:br w:type="page"/>
      </w:r>
    </w:p>
    <w:p w14:paraId="0E5C8412" w14:textId="5D270A0C" w:rsidR="0049560E" w:rsidRDefault="0049560E" w:rsidP="0049560E">
      <w:pPr>
        <w:pStyle w:val="10"/>
      </w:pPr>
      <w:bookmarkStart w:id="0" w:name="_Toc162964890"/>
      <w:bookmarkStart w:id="1" w:name="_Toc163496421"/>
      <w:bookmarkStart w:id="2" w:name="_Toc162792697"/>
      <w:bookmarkStart w:id="3" w:name="_Toc162955132"/>
      <w:bookmarkStart w:id="4" w:name="_Toc163505639"/>
      <w:r>
        <w:lastRenderedPageBreak/>
        <w:t>ЗАДАНИЕ НА ПРАКТИЧЕСКУЮ РАБОТУ</w:t>
      </w:r>
      <w:bookmarkEnd w:id="0"/>
      <w:bookmarkEnd w:id="1"/>
      <w:bookmarkEnd w:id="4"/>
    </w:p>
    <w:p w14:paraId="7CB10692" w14:textId="673B977F" w:rsidR="00BC1F36" w:rsidRDefault="00BC1F36" w:rsidP="00BC1F36">
      <w:r>
        <w:t>В процессе выполнения работы необходимо решить задачу анализа модели потоков данных в нотации DFD и формирования ER-диаграммы. Вариант</w:t>
      </w:r>
      <w:r w:rsidR="008A17D1">
        <w:t xml:space="preserve"> </w:t>
      </w:r>
      <w:r>
        <w:t>индивидуального задания определяет предметную область для разработки проекта базы данных некоторой информационной системы. Последовательность</w:t>
      </w:r>
      <w:r w:rsidR="008A17D1">
        <w:t xml:space="preserve"> </w:t>
      </w:r>
      <w:r>
        <w:t>выполнения работы представлена далее.</w:t>
      </w:r>
    </w:p>
    <w:p w14:paraId="389EB7BC" w14:textId="4A262307" w:rsidR="00BC1F36" w:rsidRDefault="00BC1F36" w:rsidP="008A17D1">
      <w:pPr>
        <w:pStyle w:val="ad"/>
        <w:numPr>
          <w:ilvl w:val="0"/>
          <w:numId w:val="17"/>
        </w:numPr>
        <w:ind w:left="0" w:firstLine="709"/>
      </w:pPr>
      <w:r>
        <w:t>Создание плана разработки проекта БД ИС. В процессе необходимо</w:t>
      </w:r>
      <w:r w:rsidR="008A17D1">
        <w:t xml:space="preserve"> </w:t>
      </w:r>
      <w:r>
        <w:t>рассматривать БД как составную часть проектируемой ИС.</w:t>
      </w:r>
    </w:p>
    <w:p w14:paraId="3865669B" w14:textId="17E7CC76" w:rsidR="00BC1F36" w:rsidRDefault="00BC1F36" w:rsidP="008A17D1">
      <w:pPr>
        <w:pStyle w:val="ad"/>
        <w:numPr>
          <w:ilvl w:val="0"/>
          <w:numId w:val="17"/>
        </w:numPr>
        <w:ind w:left="0" w:firstLine="709"/>
      </w:pPr>
      <w:r>
        <w:t>Создание текстового описания информационных объектов, сущностей</w:t>
      </w:r>
      <w:r w:rsidR="008A17D1">
        <w:t xml:space="preserve"> </w:t>
      </w:r>
      <w:r>
        <w:t>и связей Проектируемой БД. Для этой цели повторно выполнить анализ предметной области создания ИС с целью выявления сущностей и связей. В процессе полезно выполнить описание типовых запросов проектируемой БД.</w:t>
      </w:r>
    </w:p>
    <w:p w14:paraId="0FB201BF" w14:textId="2BCF17FD" w:rsidR="00BC1F36" w:rsidRDefault="00BC1F36" w:rsidP="008A17D1">
      <w:pPr>
        <w:pStyle w:val="ad"/>
        <w:numPr>
          <w:ilvl w:val="0"/>
          <w:numId w:val="17"/>
        </w:numPr>
        <w:ind w:left="0" w:firstLine="709"/>
      </w:pPr>
      <w:r>
        <w:t>Построение концептуальной модели данных, создание ER-диаграммы</w:t>
      </w:r>
      <w:r w:rsidR="008A17D1">
        <w:t xml:space="preserve"> </w:t>
      </w:r>
      <w:r>
        <w:t>«сущность – связь».</w:t>
      </w:r>
    </w:p>
    <w:p w14:paraId="1AED3FA7" w14:textId="00621B79" w:rsidR="00BC1F36" w:rsidRDefault="00BC1F36" w:rsidP="008A17D1">
      <w:pPr>
        <w:pStyle w:val="ad"/>
        <w:numPr>
          <w:ilvl w:val="0"/>
          <w:numId w:val="17"/>
        </w:numPr>
        <w:ind w:left="0" w:firstLine="709"/>
      </w:pPr>
      <w:r>
        <w:t>Проверка полноты и корректности созданной ER-диаграммы с использованием языка SQL. Для проверки необходимо создать типовые запросы,</w:t>
      </w:r>
      <w:r w:rsidR="008A17D1">
        <w:t xml:space="preserve"> </w:t>
      </w:r>
      <w:r>
        <w:t>например, поиск и анализ данных.</w:t>
      </w:r>
    </w:p>
    <w:p w14:paraId="48EF4EC4" w14:textId="379F0FDF" w:rsidR="00BC1F36" w:rsidRDefault="00BC1F36" w:rsidP="008A17D1">
      <w:pPr>
        <w:pStyle w:val="ad"/>
        <w:numPr>
          <w:ilvl w:val="0"/>
          <w:numId w:val="17"/>
        </w:numPr>
        <w:ind w:left="0" w:firstLine="709"/>
      </w:pPr>
      <w:r>
        <w:t>Оформление отчета о выполненной работе. Отчет должен содержать:</w:t>
      </w:r>
      <w:r w:rsidR="008A17D1">
        <w:t xml:space="preserve"> </w:t>
      </w:r>
      <w:r>
        <w:t>план разработки модели БД, выдержки из анализа предметной области, касающиеся определения сущностей БД и связей между ними, ER-диаграмму, примеры тестовых запросов SQL.</w:t>
      </w:r>
    </w:p>
    <w:p w14:paraId="0DFEF5B2" w14:textId="5AD56E24" w:rsidR="000559FE" w:rsidRDefault="000559FE" w:rsidP="000559FE">
      <w:r>
        <w:t>В качестве проектируемой системы выбрана информационная система «Математический справочник школьника».</w:t>
      </w:r>
    </w:p>
    <w:p w14:paraId="6B71F633" w14:textId="77777777" w:rsidR="000559FE" w:rsidRPr="0049560E" w:rsidRDefault="000559FE" w:rsidP="0049560E">
      <w:pPr>
        <w:rPr>
          <w:rFonts w:eastAsiaTheme="majorEastAsia"/>
        </w:rPr>
      </w:pPr>
    </w:p>
    <w:p w14:paraId="3625E2B1" w14:textId="77777777" w:rsidR="0049560E" w:rsidRDefault="0049560E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530F8362" w14:textId="0ADF5E00" w:rsidR="002F7E5D" w:rsidRDefault="00903B2F" w:rsidP="002F7E5D">
      <w:pPr>
        <w:pStyle w:val="10"/>
      </w:pPr>
      <w:bookmarkStart w:id="5" w:name="_Toc162964891"/>
      <w:bookmarkStart w:id="6" w:name="_Toc163496422"/>
      <w:bookmarkStart w:id="7" w:name="_Toc163505640"/>
      <w:r>
        <w:lastRenderedPageBreak/>
        <w:t>ВВЕДЕНИЕ</w:t>
      </w:r>
      <w:bookmarkEnd w:id="2"/>
      <w:bookmarkEnd w:id="3"/>
      <w:bookmarkEnd w:id="5"/>
      <w:bookmarkEnd w:id="6"/>
      <w:bookmarkEnd w:id="7"/>
    </w:p>
    <w:p w14:paraId="739B5C0D" w14:textId="7298007C" w:rsidR="002B4689" w:rsidRDefault="002B4689" w:rsidP="002B4689">
      <w:bookmarkStart w:id="8" w:name="_Toc159334257"/>
      <w:r>
        <w:t>В современной информационной среде база данных является ключевым компонентом для хранения и организации данных. Она представляет собой структурированный набор данных, организованный в соответствии с определенной моделью. Модель данных — это абстрактное представление данных и связей между ними, которое выражается графически или описательно.</w:t>
      </w:r>
    </w:p>
    <w:p w14:paraId="40919CF4" w14:textId="722E5217" w:rsidR="002B4689" w:rsidRDefault="002B4689" w:rsidP="002B4689">
      <w:r>
        <w:t>Наиболее распространенным методом моделирования данных является семантическое моделирование, которое часто осуществляется с использованием диаграмм "сущность-связь" (ER-диаграмм). В рамках этой модели сущности представляют собой объекты, описывающие конкретные или абстрактные понятия, которые могут быть выделены по определенным признакам или характеристикам. Эти связи между сущностями определяются в зависимости от взаимодействия между объектами.</w:t>
      </w:r>
    </w:p>
    <w:p w14:paraId="4EF0B9A0" w14:textId="2D3F09D1" w:rsidR="000559FE" w:rsidRDefault="002B4689" w:rsidP="002B4689">
      <w:r>
        <w:t>Сущности, их атрибуты и связи между ними позволяют строить структуры данных, необходимые для эффективного хранения и обработки информации. Важной частью моделирования данных является также классификация, которая позволяет уточнять типы сущностей и их взаимосвязи.</w:t>
      </w:r>
    </w:p>
    <w:p w14:paraId="0D2FCEF2" w14:textId="77777777" w:rsidR="000559FE" w:rsidRDefault="000559FE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1A396F77" w14:textId="77777777" w:rsidR="000559FE" w:rsidRDefault="000559FE" w:rsidP="000559FE">
      <w:pPr>
        <w:pStyle w:val="10"/>
      </w:pPr>
      <w:bookmarkStart w:id="9" w:name="_Toc162964892"/>
      <w:bookmarkStart w:id="10" w:name="_Toc163496423"/>
      <w:bookmarkStart w:id="11" w:name="_Toc163505641"/>
      <w:r>
        <w:lastRenderedPageBreak/>
        <w:t>ХОД РАБОТЫ</w:t>
      </w:r>
      <w:bookmarkEnd w:id="9"/>
      <w:bookmarkEnd w:id="10"/>
      <w:bookmarkEnd w:id="11"/>
    </w:p>
    <w:p w14:paraId="632B64BE" w14:textId="15B3B05A" w:rsidR="00EB4A7F" w:rsidRPr="00EB4A7F" w:rsidRDefault="00A378F0" w:rsidP="001B4B1A">
      <w:pPr>
        <w:ind w:firstLine="708"/>
        <w:rPr>
          <w:szCs w:val="32"/>
        </w:rPr>
      </w:pPr>
      <w:r w:rsidRPr="00A378F0">
        <w:t>Главной задачей информационной системы "Математический справочник школьника" является предоставление пользователям возможности доступа к математическим материалам и обучающим примерам. Система должна накапливать и хранить информацию о пользователях, темах, понятиях, примерах и других материалах в течение всего срока ее использования. Также необходимо предусмотреть возможность назначения ролей пользователям.</w:t>
      </w:r>
      <w:r w:rsidR="007A36DC" w:rsidRPr="007F3703">
        <w:t xml:space="preserve"> </w:t>
      </w:r>
    </w:p>
    <w:p w14:paraId="72325063" w14:textId="19F7EC39" w:rsidR="00FC6650" w:rsidRDefault="00FC6650" w:rsidP="00FC6650">
      <w:pPr>
        <w:spacing w:before="120"/>
      </w:pPr>
      <w:r>
        <w:t>Основными сущностями информационной системы "Математический справочник школьника" являются:</w:t>
      </w:r>
    </w:p>
    <w:p w14:paraId="0F42E605" w14:textId="3EBD8AAB" w:rsidR="00FC6650" w:rsidRDefault="00FC6650" w:rsidP="00FC6650">
      <w:pPr>
        <w:pStyle w:val="ad"/>
        <w:numPr>
          <w:ilvl w:val="0"/>
          <w:numId w:val="18"/>
        </w:numPr>
        <w:ind w:left="0" w:firstLine="709"/>
      </w:pPr>
      <w:proofErr w:type="spellStart"/>
      <w:r>
        <w:t>Rol</w:t>
      </w:r>
      <w:proofErr w:type="spellEnd"/>
      <w:r w:rsidR="00DC2537">
        <w:rPr>
          <w:lang w:val="en-US"/>
        </w:rPr>
        <w:t>e</w:t>
      </w:r>
      <w:r>
        <w:t xml:space="preserve"> (Рол</w:t>
      </w:r>
      <w:r w:rsidR="00DC2537">
        <w:t>ь</w:t>
      </w:r>
      <w:r>
        <w:t>): Роли, которые могут быть назначены пользователям системы, такие как администратор, учитель и ученик.</w:t>
      </w:r>
    </w:p>
    <w:p w14:paraId="147F11A1" w14:textId="530C1E1C" w:rsidR="00FC6650" w:rsidRDefault="00FC6650" w:rsidP="00FC6650">
      <w:pPr>
        <w:pStyle w:val="ad"/>
        <w:numPr>
          <w:ilvl w:val="0"/>
          <w:numId w:val="18"/>
        </w:numPr>
        <w:ind w:left="0" w:firstLine="709"/>
      </w:pPr>
      <w:r>
        <w:t>User (Пользовател</w:t>
      </w:r>
      <w:r w:rsidR="00DC2537">
        <w:t>ь</w:t>
      </w:r>
      <w:r>
        <w:t>): Информация о пользователях системы, включая их данные для аутентификации и контактную информацию.</w:t>
      </w:r>
    </w:p>
    <w:p w14:paraId="4D8221B7" w14:textId="04A66E75" w:rsidR="00DC2537" w:rsidRDefault="00DC2537" w:rsidP="00FC6650">
      <w:pPr>
        <w:pStyle w:val="ad"/>
        <w:numPr>
          <w:ilvl w:val="0"/>
          <w:numId w:val="18"/>
        </w:numPr>
        <w:ind w:left="0" w:firstLine="709"/>
      </w:pPr>
      <w:r>
        <w:rPr>
          <w:lang w:val="en-US"/>
        </w:rPr>
        <w:t>Group</w:t>
      </w:r>
      <w:r w:rsidRPr="00DC2537">
        <w:t xml:space="preserve"> (</w:t>
      </w:r>
      <w:r>
        <w:t>Группа</w:t>
      </w:r>
      <w:r w:rsidRPr="00DC2537">
        <w:t>)</w:t>
      </w:r>
      <w:r>
        <w:t>: Класс, объединяющий несколько юзеров для групповых занятий.</w:t>
      </w:r>
    </w:p>
    <w:p w14:paraId="69D40FB9" w14:textId="151EDDD7" w:rsidR="00FC6650" w:rsidRDefault="009A1F3C" w:rsidP="00FC6650">
      <w:pPr>
        <w:pStyle w:val="ad"/>
        <w:numPr>
          <w:ilvl w:val="0"/>
          <w:numId w:val="18"/>
        </w:numPr>
        <w:ind w:left="0" w:firstLine="709"/>
      </w:pPr>
      <w:r>
        <w:rPr>
          <w:lang w:val="en-US"/>
        </w:rPr>
        <w:t>Subject</w:t>
      </w:r>
      <w:r w:rsidR="00FC6650">
        <w:t xml:space="preserve"> (Темы): Различные математические темы, такие как алгебра, геометрия и т.д.</w:t>
      </w:r>
    </w:p>
    <w:p w14:paraId="076C1BEE" w14:textId="6D09FFD2" w:rsidR="00FC6650" w:rsidRDefault="009A1F3C" w:rsidP="00FC6650">
      <w:pPr>
        <w:pStyle w:val="ad"/>
        <w:numPr>
          <w:ilvl w:val="0"/>
          <w:numId w:val="18"/>
        </w:numPr>
        <w:ind w:left="0" w:firstLine="709"/>
      </w:pPr>
      <w:r>
        <w:rPr>
          <w:lang w:val="en-US"/>
        </w:rPr>
        <w:t>Theory</w:t>
      </w:r>
      <w:r w:rsidR="00FC6650">
        <w:t xml:space="preserve"> (</w:t>
      </w:r>
      <w:r>
        <w:t>Теория</w:t>
      </w:r>
      <w:r w:rsidR="00FC6650">
        <w:t>):</w:t>
      </w:r>
      <w:r>
        <w:t xml:space="preserve"> Теоретические материалы</w:t>
      </w:r>
      <w:r w:rsidR="00FC6650">
        <w:t>, относящиеся к каждой теме, например, в алгебре это может быть понятие уравнения или функции.</w:t>
      </w:r>
    </w:p>
    <w:p w14:paraId="38C50C71" w14:textId="2DEA4769" w:rsidR="003D747B" w:rsidRDefault="009A1F3C" w:rsidP="00FC6650">
      <w:pPr>
        <w:pStyle w:val="ad"/>
        <w:numPr>
          <w:ilvl w:val="0"/>
          <w:numId w:val="18"/>
        </w:numPr>
        <w:ind w:left="0" w:firstLine="709"/>
      </w:pPr>
      <w:r>
        <w:rPr>
          <w:lang w:val="en-US"/>
        </w:rPr>
        <w:t>Practice</w:t>
      </w:r>
      <w:r w:rsidRPr="009A1F3C">
        <w:t xml:space="preserve"> </w:t>
      </w:r>
      <w:r w:rsidR="00FC6650">
        <w:t>(</w:t>
      </w:r>
      <w:r>
        <w:t>Практика</w:t>
      </w:r>
      <w:r w:rsidR="00FC6650">
        <w:t>): Обучающие примеры, связанные с определенными понятиями, предназначенные для иллюстрации их применения в практике.</w:t>
      </w:r>
    </w:p>
    <w:p w14:paraId="506D8263" w14:textId="326C2C78" w:rsidR="009A1F3C" w:rsidRDefault="009A1F3C" w:rsidP="00DC2537">
      <w:pPr>
        <w:pStyle w:val="ad"/>
        <w:numPr>
          <w:ilvl w:val="0"/>
          <w:numId w:val="18"/>
        </w:numPr>
        <w:ind w:left="0" w:firstLine="709"/>
      </w:pPr>
      <w:r>
        <w:rPr>
          <w:lang w:val="en-US"/>
        </w:rPr>
        <w:t>Education</w:t>
      </w:r>
      <w:r w:rsidRPr="009A1F3C">
        <w:t xml:space="preserve"> </w:t>
      </w:r>
      <w:proofErr w:type="spellStart"/>
      <w:r>
        <w:rPr>
          <w:lang w:val="en-US"/>
        </w:rPr>
        <w:t>Marerial</w:t>
      </w:r>
      <w:proofErr w:type="spellEnd"/>
      <w:r>
        <w:t xml:space="preserve"> (Обучающий материал</w:t>
      </w:r>
      <w:proofErr w:type="gramStart"/>
      <w:r>
        <w:t>) :</w:t>
      </w:r>
      <w:proofErr w:type="gramEnd"/>
      <w:r>
        <w:t xml:space="preserve"> Комплексный набор учебных материалов, включающий т</w:t>
      </w:r>
      <w:r w:rsidR="00DC2537">
        <w:t>еорию и практику.</w:t>
      </w:r>
      <w:r>
        <w:t xml:space="preserve"> </w:t>
      </w:r>
    </w:p>
    <w:p w14:paraId="205BA7EB" w14:textId="63C0A418" w:rsidR="00DC2537" w:rsidRDefault="00DC2537" w:rsidP="00DC2537">
      <w:pPr>
        <w:rPr>
          <w:szCs w:val="32"/>
        </w:rPr>
      </w:pPr>
      <w:r w:rsidRPr="00DC2537">
        <w:rPr>
          <w:szCs w:val="32"/>
        </w:rPr>
        <w:t>ER-модель с вышеперечисленными сущностями представлена на Рисунке</w:t>
      </w:r>
      <w:r>
        <w:rPr>
          <w:szCs w:val="32"/>
        </w:rPr>
        <w:t xml:space="preserve"> </w:t>
      </w:r>
      <w:r w:rsidRPr="00DC2537">
        <w:rPr>
          <w:szCs w:val="32"/>
        </w:rPr>
        <w:t>1.</w:t>
      </w:r>
    </w:p>
    <w:p w14:paraId="4B676A93" w14:textId="7C85128B" w:rsidR="00DC2537" w:rsidRDefault="00B622EC" w:rsidP="00B622EC">
      <w:pPr>
        <w:ind w:firstLine="0"/>
        <w:rPr>
          <w:szCs w:val="32"/>
        </w:rPr>
      </w:pPr>
      <w:r>
        <w:rPr>
          <w:noProof/>
        </w:rPr>
        <w:lastRenderedPageBreak/>
        <w:drawing>
          <wp:inline distT="0" distB="0" distL="0" distR="0" wp14:anchorId="63CE005F" wp14:editId="6ED1739F">
            <wp:extent cx="6119495" cy="42037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FDB3" w14:textId="4E4076BB" w:rsidR="00B622EC" w:rsidRDefault="00B622EC" w:rsidP="00B622EC">
      <w:pPr>
        <w:ind w:firstLine="0"/>
        <w:jc w:val="center"/>
        <w:rPr>
          <w:szCs w:val="32"/>
        </w:rPr>
      </w:pPr>
      <w:r>
        <w:rPr>
          <w:szCs w:val="32"/>
        </w:rPr>
        <w:t xml:space="preserve">Рисунок 1 – Построенная </w:t>
      </w:r>
      <w:r>
        <w:rPr>
          <w:szCs w:val="32"/>
          <w:lang w:val="en-US"/>
        </w:rPr>
        <w:t>ER-</w:t>
      </w:r>
      <w:r>
        <w:rPr>
          <w:szCs w:val="32"/>
        </w:rPr>
        <w:t>диаграмма</w:t>
      </w:r>
    </w:p>
    <w:p w14:paraId="7BE1CE8B" w14:textId="77777777" w:rsidR="00B622EC" w:rsidRPr="00DC2537" w:rsidRDefault="00B622EC" w:rsidP="00B622EC">
      <w:pPr>
        <w:ind w:firstLine="0"/>
        <w:rPr>
          <w:szCs w:val="32"/>
        </w:rPr>
      </w:pPr>
    </w:p>
    <w:p w14:paraId="21CF8156" w14:textId="77777777" w:rsidR="007A36DC" w:rsidRDefault="007A36DC" w:rsidP="007A36DC">
      <w:pPr>
        <w:ind w:firstLine="708"/>
      </w:pPr>
    </w:p>
    <w:p w14:paraId="2E41B684" w14:textId="77777777" w:rsidR="00BD0901" w:rsidRDefault="00BD0901" w:rsidP="00BD0901">
      <w:pPr>
        <w:spacing w:line="240" w:lineRule="auto"/>
        <w:ind w:firstLine="0"/>
        <w:rPr>
          <w:szCs w:val="32"/>
        </w:rPr>
      </w:pPr>
    </w:p>
    <w:p w14:paraId="400CFA98" w14:textId="77777777" w:rsidR="00FA4E8A" w:rsidRDefault="00FA4E8A">
      <w:pPr>
        <w:rPr>
          <w:rFonts w:eastAsiaTheme="majorEastAsia" w:cstheme="majorBidi"/>
          <w:b/>
          <w:color w:val="000000" w:themeColor="text1"/>
          <w:szCs w:val="32"/>
        </w:rPr>
      </w:pPr>
      <w:bookmarkStart w:id="12" w:name="_Toc162792703"/>
      <w:bookmarkStart w:id="13" w:name="_Toc162955138"/>
      <w:bookmarkStart w:id="14" w:name="_Toc162964893"/>
      <w:r>
        <w:br w:type="page"/>
      </w:r>
    </w:p>
    <w:p w14:paraId="4356B327" w14:textId="174C6693" w:rsidR="00BD2E2D" w:rsidRPr="00BD2E2D" w:rsidRDefault="00EE2C87" w:rsidP="00BD2E2D">
      <w:pPr>
        <w:pStyle w:val="10"/>
      </w:pPr>
      <w:bookmarkStart w:id="15" w:name="_Toc163496424"/>
      <w:bookmarkStart w:id="16" w:name="_Toc163505642"/>
      <w:r w:rsidRPr="008613A6">
        <w:lastRenderedPageBreak/>
        <w:t>ЗАКЛЮЧЕНИЕ</w:t>
      </w:r>
      <w:bookmarkEnd w:id="8"/>
      <w:bookmarkEnd w:id="12"/>
      <w:bookmarkEnd w:id="13"/>
      <w:bookmarkEnd w:id="14"/>
      <w:bookmarkEnd w:id="15"/>
      <w:bookmarkEnd w:id="16"/>
    </w:p>
    <w:p w14:paraId="3610883D" w14:textId="6AF79EE1" w:rsidR="005E6EB9" w:rsidRPr="003B18D1" w:rsidRDefault="005E6EB9" w:rsidP="00BD2E2D">
      <w:r w:rsidRPr="005E6EB9">
        <w:t>В результате выполнения данной работы была создана структурированная база данных, которая обеспечивает эффективное хранение и обработку информации для информационной системы "Математический справочник школьника". Это позволит пользователям системы удобно работать с математическими материалами и обучающими примерами, а также обеспечит удобное управление и администрирование системы.</w:t>
      </w:r>
      <w:r w:rsidR="00BD2E2D">
        <w:t xml:space="preserve"> А также и</w:t>
      </w:r>
      <w:r w:rsidR="00BD2E2D">
        <w:t>зучены основные функциональные требования к информационной системе, определены основные сущности и их атрибуты.</w:t>
      </w:r>
      <w:r w:rsidR="00C9706B">
        <w:t xml:space="preserve"> </w:t>
      </w:r>
      <w:r w:rsidR="00BD2E2D">
        <w:t>Определены ключевые сущности, включая роли пользователей, пользователей, темы, понятия и примеры. Каждая из этих сущностей имеет свои атрибуты и взаимосвязи с другими сущностями.</w:t>
      </w:r>
      <w:r w:rsidR="00C9706B">
        <w:t xml:space="preserve"> </w:t>
      </w:r>
      <w:r w:rsidR="00BD2E2D">
        <w:t>Разработана ER-модель, которая включает в себя сущности, атрибуты и связи между ними. Это обеспечивает понимание организации хранения и обработки данных в рамках информационной системы.</w:t>
      </w:r>
    </w:p>
    <w:p w14:paraId="12782080" w14:textId="02A4A780" w:rsidR="003B18D1" w:rsidRPr="003B18D1" w:rsidRDefault="003B18D1" w:rsidP="00A065B0"/>
    <w:sectPr w:rsidR="003B18D1" w:rsidRPr="003B18D1" w:rsidSect="00901355">
      <w:footerReference w:type="default" r:id="rId10"/>
      <w:pgSz w:w="11906" w:h="16838" w:code="9"/>
      <w:pgMar w:top="1134" w:right="851" w:bottom="1134" w:left="1418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83A44" w14:textId="77777777" w:rsidR="000663BD" w:rsidRDefault="000663BD" w:rsidP="00055DD7">
      <w:pPr>
        <w:spacing w:line="240" w:lineRule="auto"/>
      </w:pPr>
      <w:r>
        <w:separator/>
      </w:r>
    </w:p>
  </w:endnote>
  <w:endnote w:type="continuationSeparator" w:id="0">
    <w:p w14:paraId="5681D459" w14:textId="77777777" w:rsidR="000663BD" w:rsidRDefault="000663BD" w:rsidP="00055DD7">
      <w:pPr>
        <w:spacing w:line="240" w:lineRule="auto"/>
      </w:pPr>
      <w:r>
        <w:continuationSeparator/>
      </w:r>
    </w:p>
  </w:endnote>
  <w:endnote w:type="continuationNotice" w:id="1">
    <w:p w14:paraId="4BD9233D" w14:textId="77777777" w:rsidR="000663BD" w:rsidRDefault="000663B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4461098"/>
      <w:docPartObj>
        <w:docPartGallery w:val="Page Numbers (Bottom of Page)"/>
        <w:docPartUnique/>
      </w:docPartObj>
    </w:sdtPr>
    <w:sdtEndPr/>
    <w:sdtContent>
      <w:p w14:paraId="1D1C955E" w14:textId="77777777" w:rsidR="00055DD7" w:rsidRDefault="00055DD7" w:rsidP="00B26AE5">
        <w:pPr>
          <w:pStyle w:val="ab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9AEC6C" w14:textId="77777777" w:rsidR="00055DD7" w:rsidRDefault="00055D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0F17" w14:textId="77777777" w:rsidR="000663BD" w:rsidRDefault="000663BD" w:rsidP="00055DD7">
      <w:pPr>
        <w:spacing w:line="240" w:lineRule="auto"/>
      </w:pPr>
      <w:r>
        <w:separator/>
      </w:r>
    </w:p>
  </w:footnote>
  <w:footnote w:type="continuationSeparator" w:id="0">
    <w:p w14:paraId="425BC364" w14:textId="77777777" w:rsidR="000663BD" w:rsidRDefault="000663BD" w:rsidP="00055DD7">
      <w:pPr>
        <w:spacing w:line="240" w:lineRule="auto"/>
      </w:pPr>
      <w:r>
        <w:continuationSeparator/>
      </w:r>
    </w:p>
  </w:footnote>
  <w:footnote w:type="continuationNotice" w:id="1">
    <w:p w14:paraId="6A75ED9F" w14:textId="77777777" w:rsidR="000663BD" w:rsidRDefault="000663BD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6E1F"/>
    <w:multiLevelType w:val="hybridMultilevel"/>
    <w:tmpl w:val="D6FC30EA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BF0444"/>
    <w:multiLevelType w:val="hybridMultilevel"/>
    <w:tmpl w:val="C374E176"/>
    <w:lvl w:ilvl="0" w:tplc="D9BC90FC">
      <w:start w:val="1"/>
      <w:numFmt w:val="decimal"/>
      <w:suff w:val="space"/>
      <w:lvlText w:val="%1.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9F7102"/>
    <w:multiLevelType w:val="multilevel"/>
    <w:tmpl w:val="FA4271B4"/>
    <w:styleLink w:val="Num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357" w:hanging="357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57" w:hanging="357"/>
      </w:pPr>
      <w:rPr>
        <w:rFonts w:ascii="Times New Roman" w:hAnsi="Times New Roman"/>
      </w:rPr>
    </w:lvl>
    <w:lvl w:ilvl="5">
      <w:start w:val="1"/>
      <w:numFmt w:val="decimal"/>
      <w:isLgl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1B8C7880"/>
    <w:multiLevelType w:val="hybridMultilevel"/>
    <w:tmpl w:val="0E4840D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7DD46E9"/>
    <w:multiLevelType w:val="hybridMultilevel"/>
    <w:tmpl w:val="4DC4CDC0"/>
    <w:lvl w:ilvl="0" w:tplc="65D2879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AB7D69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68478A4"/>
    <w:multiLevelType w:val="hybridMultilevel"/>
    <w:tmpl w:val="AE5A358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E625D20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692554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45E5D06"/>
    <w:multiLevelType w:val="hybridMultilevel"/>
    <w:tmpl w:val="F8AEBE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F01BC8"/>
    <w:multiLevelType w:val="multilevel"/>
    <w:tmpl w:val="D9AC322C"/>
    <w:styleLink w:val="1"/>
    <w:lvl w:ilvl="0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0" w:firstLine="709"/>
      </w:pPr>
      <w:rPr>
        <w:rFonts w:ascii="Times New Roman" w:hAnsi="Times New Roman" w:hint="default"/>
        <w:sz w:val="28"/>
      </w:rPr>
    </w:lvl>
  </w:abstractNum>
  <w:abstractNum w:abstractNumId="11" w15:restartNumberingAfterBreak="0">
    <w:nsid w:val="5D5F41A4"/>
    <w:multiLevelType w:val="hybridMultilevel"/>
    <w:tmpl w:val="310AB42C"/>
    <w:lvl w:ilvl="0" w:tplc="34A86CD2">
      <w:start w:val="1"/>
      <w:numFmt w:val="decimal"/>
      <w:pStyle w:val="OrderedList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90DB0"/>
    <w:multiLevelType w:val="hybridMultilevel"/>
    <w:tmpl w:val="963AC40E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6226123C"/>
    <w:multiLevelType w:val="multilevel"/>
    <w:tmpl w:val="3D7E57FA"/>
    <w:styleLink w:val="Main"/>
    <w:lvl w:ilvl="0">
      <w:start w:val="1"/>
      <w:numFmt w:val="decimal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</w:abstractNum>
  <w:abstractNum w:abstractNumId="14" w15:restartNumberingAfterBreak="0">
    <w:nsid w:val="682F2661"/>
    <w:multiLevelType w:val="hybridMultilevel"/>
    <w:tmpl w:val="9EC431C6"/>
    <w:lvl w:ilvl="0" w:tplc="D9BC90FC">
      <w:start w:val="1"/>
      <w:numFmt w:val="decimal"/>
      <w:suff w:val="space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42E66BE"/>
    <w:multiLevelType w:val="hybridMultilevel"/>
    <w:tmpl w:val="AE5A35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5964338"/>
    <w:multiLevelType w:val="hybridMultilevel"/>
    <w:tmpl w:val="D6FC30E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CFB6BA2"/>
    <w:multiLevelType w:val="hybridMultilevel"/>
    <w:tmpl w:val="29A4BC6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</w:num>
  <w:num w:numId="6">
    <w:abstractNumId w:val="8"/>
  </w:num>
  <w:num w:numId="7">
    <w:abstractNumId w:val="17"/>
  </w:num>
  <w:num w:numId="8">
    <w:abstractNumId w:val="5"/>
  </w:num>
  <w:num w:numId="9">
    <w:abstractNumId w:val="9"/>
  </w:num>
  <w:num w:numId="10">
    <w:abstractNumId w:val="4"/>
  </w:num>
  <w:num w:numId="11">
    <w:abstractNumId w:val="14"/>
  </w:num>
  <w:num w:numId="12">
    <w:abstractNumId w:val="1"/>
  </w:num>
  <w:num w:numId="13">
    <w:abstractNumId w:val="3"/>
  </w:num>
  <w:num w:numId="14">
    <w:abstractNumId w:val="12"/>
  </w:num>
  <w:num w:numId="15">
    <w:abstractNumId w:val="16"/>
  </w:num>
  <w:num w:numId="16">
    <w:abstractNumId w:val="0"/>
  </w:num>
  <w:num w:numId="17">
    <w:abstractNumId w:val="15"/>
  </w:num>
  <w:num w:numId="1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CA"/>
    <w:rsid w:val="00000263"/>
    <w:rsid w:val="000015BA"/>
    <w:rsid w:val="00003300"/>
    <w:rsid w:val="000036F5"/>
    <w:rsid w:val="000109B9"/>
    <w:rsid w:val="000133E6"/>
    <w:rsid w:val="00015645"/>
    <w:rsid w:val="00016D09"/>
    <w:rsid w:val="00020169"/>
    <w:rsid w:val="00020CE0"/>
    <w:rsid w:val="00026409"/>
    <w:rsid w:val="00030204"/>
    <w:rsid w:val="00032CB8"/>
    <w:rsid w:val="00036CAA"/>
    <w:rsid w:val="00041B92"/>
    <w:rsid w:val="0004312A"/>
    <w:rsid w:val="00045114"/>
    <w:rsid w:val="00045D7D"/>
    <w:rsid w:val="0005037B"/>
    <w:rsid w:val="000510DD"/>
    <w:rsid w:val="00051AFE"/>
    <w:rsid w:val="000555B3"/>
    <w:rsid w:val="000559FE"/>
    <w:rsid w:val="00055C9A"/>
    <w:rsid w:val="00055DD7"/>
    <w:rsid w:val="0005791A"/>
    <w:rsid w:val="0006426C"/>
    <w:rsid w:val="000663BD"/>
    <w:rsid w:val="0006670B"/>
    <w:rsid w:val="00072316"/>
    <w:rsid w:val="00074632"/>
    <w:rsid w:val="0007676A"/>
    <w:rsid w:val="0007737B"/>
    <w:rsid w:val="00083397"/>
    <w:rsid w:val="0008358D"/>
    <w:rsid w:val="000838D3"/>
    <w:rsid w:val="000845DD"/>
    <w:rsid w:val="00085D98"/>
    <w:rsid w:val="000869AF"/>
    <w:rsid w:val="00087855"/>
    <w:rsid w:val="000905AB"/>
    <w:rsid w:val="00090E48"/>
    <w:rsid w:val="00095B75"/>
    <w:rsid w:val="000968D7"/>
    <w:rsid w:val="000A4057"/>
    <w:rsid w:val="000A4661"/>
    <w:rsid w:val="000A563F"/>
    <w:rsid w:val="000A6EEC"/>
    <w:rsid w:val="000A7A01"/>
    <w:rsid w:val="000A7C09"/>
    <w:rsid w:val="000B4523"/>
    <w:rsid w:val="000B6DA9"/>
    <w:rsid w:val="000B7752"/>
    <w:rsid w:val="000C0BEB"/>
    <w:rsid w:val="000C3BB1"/>
    <w:rsid w:val="000C5D4E"/>
    <w:rsid w:val="000C6AC3"/>
    <w:rsid w:val="000C77BF"/>
    <w:rsid w:val="000D0E8D"/>
    <w:rsid w:val="000D2FD5"/>
    <w:rsid w:val="000D68EF"/>
    <w:rsid w:val="000E06D1"/>
    <w:rsid w:val="000E175C"/>
    <w:rsid w:val="000E78FB"/>
    <w:rsid w:val="000E7920"/>
    <w:rsid w:val="000F0163"/>
    <w:rsid w:val="000F136D"/>
    <w:rsid w:val="000F4482"/>
    <w:rsid w:val="000F62E1"/>
    <w:rsid w:val="000F7795"/>
    <w:rsid w:val="00106C8F"/>
    <w:rsid w:val="001102DD"/>
    <w:rsid w:val="00110A36"/>
    <w:rsid w:val="00112C83"/>
    <w:rsid w:val="001140A5"/>
    <w:rsid w:val="00114451"/>
    <w:rsid w:val="00116650"/>
    <w:rsid w:val="00121CC9"/>
    <w:rsid w:val="00122D2B"/>
    <w:rsid w:val="00126DD8"/>
    <w:rsid w:val="0012791B"/>
    <w:rsid w:val="00133139"/>
    <w:rsid w:val="00133804"/>
    <w:rsid w:val="00140824"/>
    <w:rsid w:val="00140A01"/>
    <w:rsid w:val="00142396"/>
    <w:rsid w:val="001430BD"/>
    <w:rsid w:val="001438CB"/>
    <w:rsid w:val="00145024"/>
    <w:rsid w:val="00145511"/>
    <w:rsid w:val="00151024"/>
    <w:rsid w:val="00152F6D"/>
    <w:rsid w:val="00153BBD"/>
    <w:rsid w:val="001609C0"/>
    <w:rsid w:val="00161A13"/>
    <w:rsid w:val="00161EDE"/>
    <w:rsid w:val="001642EB"/>
    <w:rsid w:val="00165FDB"/>
    <w:rsid w:val="0016715D"/>
    <w:rsid w:val="00170BAC"/>
    <w:rsid w:val="0017180E"/>
    <w:rsid w:val="00172BF6"/>
    <w:rsid w:val="00177EB3"/>
    <w:rsid w:val="00180278"/>
    <w:rsid w:val="00182471"/>
    <w:rsid w:val="00182BF7"/>
    <w:rsid w:val="001834F5"/>
    <w:rsid w:val="0018706E"/>
    <w:rsid w:val="00190ADA"/>
    <w:rsid w:val="00193668"/>
    <w:rsid w:val="0019474B"/>
    <w:rsid w:val="001959EF"/>
    <w:rsid w:val="0019647F"/>
    <w:rsid w:val="001A1BD3"/>
    <w:rsid w:val="001A381E"/>
    <w:rsid w:val="001A5564"/>
    <w:rsid w:val="001A77E3"/>
    <w:rsid w:val="001B0338"/>
    <w:rsid w:val="001B4B1A"/>
    <w:rsid w:val="001B685E"/>
    <w:rsid w:val="001B7BBB"/>
    <w:rsid w:val="001C1073"/>
    <w:rsid w:val="001C1CE6"/>
    <w:rsid w:val="001C3519"/>
    <w:rsid w:val="001C3BAC"/>
    <w:rsid w:val="001C438F"/>
    <w:rsid w:val="001D1F37"/>
    <w:rsid w:val="001D2ABA"/>
    <w:rsid w:val="001D3191"/>
    <w:rsid w:val="001D3275"/>
    <w:rsid w:val="001E0B79"/>
    <w:rsid w:val="001E2A70"/>
    <w:rsid w:val="001E2FA6"/>
    <w:rsid w:val="001E50AC"/>
    <w:rsid w:val="001E7539"/>
    <w:rsid w:val="001E7E4C"/>
    <w:rsid w:val="001F0743"/>
    <w:rsid w:val="001F19C9"/>
    <w:rsid w:val="001F33DB"/>
    <w:rsid w:val="001F3AAC"/>
    <w:rsid w:val="001F4AF1"/>
    <w:rsid w:val="00200089"/>
    <w:rsid w:val="0020318E"/>
    <w:rsid w:val="00206407"/>
    <w:rsid w:val="002064FE"/>
    <w:rsid w:val="00207924"/>
    <w:rsid w:val="00210E72"/>
    <w:rsid w:val="00211850"/>
    <w:rsid w:val="002166D0"/>
    <w:rsid w:val="00216A2C"/>
    <w:rsid w:val="00221066"/>
    <w:rsid w:val="0022254A"/>
    <w:rsid w:val="0023009C"/>
    <w:rsid w:val="002321F0"/>
    <w:rsid w:val="00232594"/>
    <w:rsid w:val="00232B1F"/>
    <w:rsid w:val="00233DE1"/>
    <w:rsid w:val="00234A9F"/>
    <w:rsid w:val="002418F0"/>
    <w:rsid w:val="00242088"/>
    <w:rsid w:val="00243256"/>
    <w:rsid w:val="00243FE9"/>
    <w:rsid w:val="00247698"/>
    <w:rsid w:val="00251E22"/>
    <w:rsid w:val="002552A6"/>
    <w:rsid w:val="00256FFB"/>
    <w:rsid w:val="00263894"/>
    <w:rsid w:val="00267033"/>
    <w:rsid w:val="002673B9"/>
    <w:rsid w:val="00267C53"/>
    <w:rsid w:val="00270D8F"/>
    <w:rsid w:val="002721E5"/>
    <w:rsid w:val="0027276C"/>
    <w:rsid w:val="002735E1"/>
    <w:rsid w:val="002762A4"/>
    <w:rsid w:val="00282AD9"/>
    <w:rsid w:val="0028331C"/>
    <w:rsid w:val="00286D43"/>
    <w:rsid w:val="00291AAD"/>
    <w:rsid w:val="002920D2"/>
    <w:rsid w:val="0029265B"/>
    <w:rsid w:val="00296E1D"/>
    <w:rsid w:val="002A0424"/>
    <w:rsid w:val="002A0543"/>
    <w:rsid w:val="002A0F30"/>
    <w:rsid w:val="002A2685"/>
    <w:rsid w:val="002A4692"/>
    <w:rsid w:val="002A7761"/>
    <w:rsid w:val="002A7AF2"/>
    <w:rsid w:val="002B0005"/>
    <w:rsid w:val="002B0018"/>
    <w:rsid w:val="002B3540"/>
    <w:rsid w:val="002B466C"/>
    <w:rsid w:val="002B4689"/>
    <w:rsid w:val="002B4D88"/>
    <w:rsid w:val="002C0EF2"/>
    <w:rsid w:val="002C39E4"/>
    <w:rsid w:val="002C49DC"/>
    <w:rsid w:val="002C7A6F"/>
    <w:rsid w:val="002C7C90"/>
    <w:rsid w:val="002E00C4"/>
    <w:rsid w:val="002E0AE2"/>
    <w:rsid w:val="002E51F5"/>
    <w:rsid w:val="002E5A44"/>
    <w:rsid w:val="002E671E"/>
    <w:rsid w:val="002E67C5"/>
    <w:rsid w:val="002E69B2"/>
    <w:rsid w:val="002F07BA"/>
    <w:rsid w:val="002F1894"/>
    <w:rsid w:val="002F3AF6"/>
    <w:rsid w:val="002F3D23"/>
    <w:rsid w:val="002F4ADA"/>
    <w:rsid w:val="002F5481"/>
    <w:rsid w:val="002F7E5D"/>
    <w:rsid w:val="0030043E"/>
    <w:rsid w:val="00303A68"/>
    <w:rsid w:val="00303D6C"/>
    <w:rsid w:val="003042FB"/>
    <w:rsid w:val="003052AE"/>
    <w:rsid w:val="00306213"/>
    <w:rsid w:val="00310CAB"/>
    <w:rsid w:val="00310CC1"/>
    <w:rsid w:val="00310F52"/>
    <w:rsid w:val="003202B5"/>
    <w:rsid w:val="00321AF5"/>
    <w:rsid w:val="0032362B"/>
    <w:rsid w:val="003258D1"/>
    <w:rsid w:val="00326442"/>
    <w:rsid w:val="003315B2"/>
    <w:rsid w:val="00344FDD"/>
    <w:rsid w:val="0035261C"/>
    <w:rsid w:val="0035346E"/>
    <w:rsid w:val="003541CF"/>
    <w:rsid w:val="00354579"/>
    <w:rsid w:val="00354AB8"/>
    <w:rsid w:val="00355BB5"/>
    <w:rsid w:val="003602AB"/>
    <w:rsid w:val="0036478D"/>
    <w:rsid w:val="00375740"/>
    <w:rsid w:val="003800FF"/>
    <w:rsid w:val="00380E2A"/>
    <w:rsid w:val="00381FE3"/>
    <w:rsid w:val="0038263A"/>
    <w:rsid w:val="00382A32"/>
    <w:rsid w:val="0038310F"/>
    <w:rsid w:val="00385160"/>
    <w:rsid w:val="00386E0F"/>
    <w:rsid w:val="003901BF"/>
    <w:rsid w:val="0039601E"/>
    <w:rsid w:val="00396C18"/>
    <w:rsid w:val="003972B0"/>
    <w:rsid w:val="003A0DF4"/>
    <w:rsid w:val="003A1BC5"/>
    <w:rsid w:val="003A5283"/>
    <w:rsid w:val="003A61BE"/>
    <w:rsid w:val="003A6E31"/>
    <w:rsid w:val="003B0740"/>
    <w:rsid w:val="003B18D1"/>
    <w:rsid w:val="003B1956"/>
    <w:rsid w:val="003B234E"/>
    <w:rsid w:val="003B2F6E"/>
    <w:rsid w:val="003B62C0"/>
    <w:rsid w:val="003B65D3"/>
    <w:rsid w:val="003B664A"/>
    <w:rsid w:val="003B68A8"/>
    <w:rsid w:val="003C2BD9"/>
    <w:rsid w:val="003C4C0E"/>
    <w:rsid w:val="003C6B7B"/>
    <w:rsid w:val="003C70E9"/>
    <w:rsid w:val="003C749B"/>
    <w:rsid w:val="003D00DF"/>
    <w:rsid w:val="003D1406"/>
    <w:rsid w:val="003D2224"/>
    <w:rsid w:val="003D747B"/>
    <w:rsid w:val="003E1011"/>
    <w:rsid w:val="003E2FB1"/>
    <w:rsid w:val="003E4483"/>
    <w:rsid w:val="003E71AC"/>
    <w:rsid w:val="003F1815"/>
    <w:rsid w:val="003F3FAD"/>
    <w:rsid w:val="003F7B94"/>
    <w:rsid w:val="004074BF"/>
    <w:rsid w:val="00407B67"/>
    <w:rsid w:val="00416CD6"/>
    <w:rsid w:val="00417DA3"/>
    <w:rsid w:val="00425595"/>
    <w:rsid w:val="00426C4F"/>
    <w:rsid w:val="00432AE4"/>
    <w:rsid w:val="004339C4"/>
    <w:rsid w:val="00434D70"/>
    <w:rsid w:val="004366C8"/>
    <w:rsid w:val="00437A29"/>
    <w:rsid w:val="00440365"/>
    <w:rsid w:val="00442343"/>
    <w:rsid w:val="00444C93"/>
    <w:rsid w:val="00444ECC"/>
    <w:rsid w:val="00445E19"/>
    <w:rsid w:val="00451741"/>
    <w:rsid w:val="0045549B"/>
    <w:rsid w:val="00460B19"/>
    <w:rsid w:val="0046413B"/>
    <w:rsid w:val="00466E1C"/>
    <w:rsid w:val="00467192"/>
    <w:rsid w:val="004671A1"/>
    <w:rsid w:val="0046763B"/>
    <w:rsid w:val="00471F8D"/>
    <w:rsid w:val="00471FFA"/>
    <w:rsid w:val="004733E4"/>
    <w:rsid w:val="00474B9E"/>
    <w:rsid w:val="004760E1"/>
    <w:rsid w:val="004762EE"/>
    <w:rsid w:val="00476B1C"/>
    <w:rsid w:val="00481F91"/>
    <w:rsid w:val="00482815"/>
    <w:rsid w:val="00484715"/>
    <w:rsid w:val="004852F7"/>
    <w:rsid w:val="00485543"/>
    <w:rsid w:val="0048598B"/>
    <w:rsid w:val="00490097"/>
    <w:rsid w:val="00491968"/>
    <w:rsid w:val="004947B3"/>
    <w:rsid w:val="0049560E"/>
    <w:rsid w:val="00495842"/>
    <w:rsid w:val="00495E9F"/>
    <w:rsid w:val="004A05A7"/>
    <w:rsid w:val="004A20AC"/>
    <w:rsid w:val="004B0D68"/>
    <w:rsid w:val="004B2285"/>
    <w:rsid w:val="004B31A7"/>
    <w:rsid w:val="004B3A03"/>
    <w:rsid w:val="004B5B47"/>
    <w:rsid w:val="004B62A6"/>
    <w:rsid w:val="004B7769"/>
    <w:rsid w:val="004C126B"/>
    <w:rsid w:val="004C1606"/>
    <w:rsid w:val="004C529F"/>
    <w:rsid w:val="004D1485"/>
    <w:rsid w:val="004D3C50"/>
    <w:rsid w:val="004D436F"/>
    <w:rsid w:val="004D557C"/>
    <w:rsid w:val="004E6304"/>
    <w:rsid w:val="004E6AB0"/>
    <w:rsid w:val="004E6C39"/>
    <w:rsid w:val="004E758C"/>
    <w:rsid w:val="004F6030"/>
    <w:rsid w:val="004F61C8"/>
    <w:rsid w:val="0050152E"/>
    <w:rsid w:val="00501E07"/>
    <w:rsid w:val="00502928"/>
    <w:rsid w:val="005044C9"/>
    <w:rsid w:val="0050487A"/>
    <w:rsid w:val="00506364"/>
    <w:rsid w:val="00507B1A"/>
    <w:rsid w:val="0051574A"/>
    <w:rsid w:val="00517255"/>
    <w:rsid w:val="005175C5"/>
    <w:rsid w:val="00520637"/>
    <w:rsid w:val="00520F0B"/>
    <w:rsid w:val="00532720"/>
    <w:rsid w:val="00534647"/>
    <w:rsid w:val="00535983"/>
    <w:rsid w:val="00537EF3"/>
    <w:rsid w:val="00537F2B"/>
    <w:rsid w:val="00540DEB"/>
    <w:rsid w:val="00540FEC"/>
    <w:rsid w:val="00542188"/>
    <w:rsid w:val="00543C7E"/>
    <w:rsid w:val="005440E8"/>
    <w:rsid w:val="005448A8"/>
    <w:rsid w:val="0054524F"/>
    <w:rsid w:val="00547B00"/>
    <w:rsid w:val="005519A9"/>
    <w:rsid w:val="00552BEF"/>
    <w:rsid w:val="00553A5F"/>
    <w:rsid w:val="005541CC"/>
    <w:rsid w:val="00557B3C"/>
    <w:rsid w:val="00560063"/>
    <w:rsid w:val="00567400"/>
    <w:rsid w:val="00567AA4"/>
    <w:rsid w:val="0057102B"/>
    <w:rsid w:val="005716D7"/>
    <w:rsid w:val="00575747"/>
    <w:rsid w:val="00576F0B"/>
    <w:rsid w:val="00583040"/>
    <w:rsid w:val="0058558A"/>
    <w:rsid w:val="0058641D"/>
    <w:rsid w:val="00586A18"/>
    <w:rsid w:val="00587048"/>
    <w:rsid w:val="005870F5"/>
    <w:rsid w:val="005910E5"/>
    <w:rsid w:val="005930D2"/>
    <w:rsid w:val="005933B7"/>
    <w:rsid w:val="00594DCF"/>
    <w:rsid w:val="00596936"/>
    <w:rsid w:val="00597BCA"/>
    <w:rsid w:val="005A0402"/>
    <w:rsid w:val="005A3A05"/>
    <w:rsid w:val="005A5436"/>
    <w:rsid w:val="005A6ABC"/>
    <w:rsid w:val="005A75F0"/>
    <w:rsid w:val="005A7702"/>
    <w:rsid w:val="005B10EE"/>
    <w:rsid w:val="005B1650"/>
    <w:rsid w:val="005B570D"/>
    <w:rsid w:val="005C3AAE"/>
    <w:rsid w:val="005C3B0C"/>
    <w:rsid w:val="005C4F45"/>
    <w:rsid w:val="005C5AFD"/>
    <w:rsid w:val="005C7A7C"/>
    <w:rsid w:val="005D5215"/>
    <w:rsid w:val="005E27A6"/>
    <w:rsid w:val="005E29E8"/>
    <w:rsid w:val="005E5BFB"/>
    <w:rsid w:val="005E610D"/>
    <w:rsid w:val="005E6EB9"/>
    <w:rsid w:val="005E7BA4"/>
    <w:rsid w:val="005F4E81"/>
    <w:rsid w:val="005F5091"/>
    <w:rsid w:val="005F5975"/>
    <w:rsid w:val="005F66F5"/>
    <w:rsid w:val="006024B5"/>
    <w:rsid w:val="006024F4"/>
    <w:rsid w:val="00604B1C"/>
    <w:rsid w:val="00606694"/>
    <w:rsid w:val="006078BF"/>
    <w:rsid w:val="006101EE"/>
    <w:rsid w:val="0061136B"/>
    <w:rsid w:val="00612251"/>
    <w:rsid w:val="00612DDE"/>
    <w:rsid w:val="006138B2"/>
    <w:rsid w:val="00614682"/>
    <w:rsid w:val="0061681E"/>
    <w:rsid w:val="00623D69"/>
    <w:rsid w:val="006242B2"/>
    <w:rsid w:val="00624850"/>
    <w:rsid w:val="0062699C"/>
    <w:rsid w:val="006278F1"/>
    <w:rsid w:val="0063007B"/>
    <w:rsid w:val="006313E8"/>
    <w:rsid w:val="006317F7"/>
    <w:rsid w:val="006343C6"/>
    <w:rsid w:val="0064092B"/>
    <w:rsid w:val="0064591F"/>
    <w:rsid w:val="00647625"/>
    <w:rsid w:val="0065348E"/>
    <w:rsid w:val="00653B10"/>
    <w:rsid w:val="00654A1D"/>
    <w:rsid w:val="00660DD4"/>
    <w:rsid w:val="00662947"/>
    <w:rsid w:val="00663C4B"/>
    <w:rsid w:val="00665CA1"/>
    <w:rsid w:val="00666B12"/>
    <w:rsid w:val="0066776E"/>
    <w:rsid w:val="00671D34"/>
    <w:rsid w:val="00673719"/>
    <w:rsid w:val="00675045"/>
    <w:rsid w:val="006768B0"/>
    <w:rsid w:val="00680A3A"/>
    <w:rsid w:val="006822CF"/>
    <w:rsid w:val="00682C2E"/>
    <w:rsid w:val="00684200"/>
    <w:rsid w:val="00684416"/>
    <w:rsid w:val="00690804"/>
    <w:rsid w:val="00690D3D"/>
    <w:rsid w:val="00692455"/>
    <w:rsid w:val="00692D83"/>
    <w:rsid w:val="00693C02"/>
    <w:rsid w:val="006A6397"/>
    <w:rsid w:val="006A79FA"/>
    <w:rsid w:val="006B46A0"/>
    <w:rsid w:val="006B6F09"/>
    <w:rsid w:val="006C20CF"/>
    <w:rsid w:val="006C277A"/>
    <w:rsid w:val="006C2810"/>
    <w:rsid w:val="006C304E"/>
    <w:rsid w:val="006C344F"/>
    <w:rsid w:val="006C386B"/>
    <w:rsid w:val="006C3E55"/>
    <w:rsid w:val="006C7124"/>
    <w:rsid w:val="006D5919"/>
    <w:rsid w:val="006E16B4"/>
    <w:rsid w:val="006E22FE"/>
    <w:rsid w:val="006E70B4"/>
    <w:rsid w:val="006E70ED"/>
    <w:rsid w:val="006F4C77"/>
    <w:rsid w:val="00701520"/>
    <w:rsid w:val="007054B5"/>
    <w:rsid w:val="007054DF"/>
    <w:rsid w:val="00705E94"/>
    <w:rsid w:val="00710BA3"/>
    <w:rsid w:val="00712A70"/>
    <w:rsid w:val="00716960"/>
    <w:rsid w:val="00720A19"/>
    <w:rsid w:val="0072103F"/>
    <w:rsid w:val="007222AB"/>
    <w:rsid w:val="00722AC7"/>
    <w:rsid w:val="00723F1E"/>
    <w:rsid w:val="00724003"/>
    <w:rsid w:val="00724A32"/>
    <w:rsid w:val="007265F5"/>
    <w:rsid w:val="0073038A"/>
    <w:rsid w:val="00732F9F"/>
    <w:rsid w:val="00733C2C"/>
    <w:rsid w:val="00734C4D"/>
    <w:rsid w:val="00735079"/>
    <w:rsid w:val="007433AF"/>
    <w:rsid w:val="007456AA"/>
    <w:rsid w:val="00746A2B"/>
    <w:rsid w:val="00755C2A"/>
    <w:rsid w:val="00755EA2"/>
    <w:rsid w:val="00756F9D"/>
    <w:rsid w:val="00757B86"/>
    <w:rsid w:val="00760BCA"/>
    <w:rsid w:val="00763558"/>
    <w:rsid w:val="00764183"/>
    <w:rsid w:val="00770BDD"/>
    <w:rsid w:val="00770E12"/>
    <w:rsid w:val="007720EB"/>
    <w:rsid w:val="007771AB"/>
    <w:rsid w:val="00782596"/>
    <w:rsid w:val="007859E1"/>
    <w:rsid w:val="00787FFD"/>
    <w:rsid w:val="00792A09"/>
    <w:rsid w:val="00793187"/>
    <w:rsid w:val="007A03AC"/>
    <w:rsid w:val="007A1AF7"/>
    <w:rsid w:val="007A36DC"/>
    <w:rsid w:val="007A6450"/>
    <w:rsid w:val="007B0856"/>
    <w:rsid w:val="007B19F5"/>
    <w:rsid w:val="007B4439"/>
    <w:rsid w:val="007C1BA9"/>
    <w:rsid w:val="007C1ED0"/>
    <w:rsid w:val="007C243D"/>
    <w:rsid w:val="007C47DB"/>
    <w:rsid w:val="007C6860"/>
    <w:rsid w:val="007C765C"/>
    <w:rsid w:val="007D2A49"/>
    <w:rsid w:val="007D4CEF"/>
    <w:rsid w:val="007D5F62"/>
    <w:rsid w:val="007D68DA"/>
    <w:rsid w:val="007E4963"/>
    <w:rsid w:val="007F2373"/>
    <w:rsid w:val="007F550B"/>
    <w:rsid w:val="00800798"/>
    <w:rsid w:val="0080097C"/>
    <w:rsid w:val="0080175E"/>
    <w:rsid w:val="0080197D"/>
    <w:rsid w:val="00801BB8"/>
    <w:rsid w:val="0080463A"/>
    <w:rsid w:val="00805CA7"/>
    <w:rsid w:val="008102DE"/>
    <w:rsid w:val="00810E27"/>
    <w:rsid w:val="00813C24"/>
    <w:rsid w:val="00821180"/>
    <w:rsid w:val="008243BD"/>
    <w:rsid w:val="008323CB"/>
    <w:rsid w:val="00833AD1"/>
    <w:rsid w:val="0083412A"/>
    <w:rsid w:val="00834F7C"/>
    <w:rsid w:val="00835662"/>
    <w:rsid w:val="00837429"/>
    <w:rsid w:val="00842007"/>
    <w:rsid w:val="008436A7"/>
    <w:rsid w:val="00845F9A"/>
    <w:rsid w:val="00846AB3"/>
    <w:rsid w:val="00846D01"/>
    <w:rsid w:val="008508F9"/>
    <w:rsid w:val="00850917"/>
    <w:rsid w:val="00854510"/>
    <w:rsid w:val="00854AE1"/>
    <w:rsid w:val="00855808"/>
    <w:rsid w:val="0085629A"/>
    <w:rsid w:val="008601BF"/>
    <w:rsid w:val="008613A6"/>
    <w:rsid w:val="00862087"/>
    <w:rsid w:val="00862F24"/>
    <w:rsid w:val="0086358E"/>
    <w:rsid w:val="00867AA2"/>
    <w:rsid w:val="008700CF"/>
    <w:rsid w:val="00871248"/>
    <w:rsid w:val="0087338E"/>
    <w:rsid w:val="00874DD5"/>
    <w:rsid w:val="0087509A"/>
    <w:rsid w:val="008755F2"/>
    <w:rsid w:val="00875A0E"/>
    <w:rsid w:val="0088121B"/>
    <w:rsid w:val="0088278E"/>
    <w:rsid w:val="00882F16"/>
    <w:rsid w:val="0088417C"/>
    <w:rsid w:val="00884678"/>
    <w:rsid w:val="00884C44"/>
    <w:rsid w:val="008868FA"/>
    <w:rsid w:val="00887935"/>
    <w:rsid w:val="008918B6"/>
    <w:rsid w:val="00894B65"/>
    <w:rsid w:val="00895A55"/>
    <w:rsid w:val="00896357"/>
    <w:rsid w:val="008966CD"/>
    <w:rsid w:val="008A088F"/>
    <w:rsid w:val="008A17D1"/>
    <w:rsid w:val="008A1AE4"/>
    <w:rsid w:val="008A2149"/>
    <w:rsid w:val="008A4521"/>
    <w:rsid w:val="008A6070"/>
    <w:rsid w:val="008B1B93"/>
    <w:rsid w:val="008B3665"/>
    <w:rsid w:val="008B51B0"/>
    <w:rsid w:val="008B6876"/>
    <w:rsid w:val="008C2B59"/>
    <w:rsid w:val="008C4639"/>
    <w:rsid w:val="008C7A86"/>
    <w:rsid w:val="008D4C57"/>
    <w:rsid w:val="008D5235"/>
    <w:rsid w:val="008E3BB8"/>
    <w:rsid w:val="008E4799"/>
    <w:rsid w:val="008E4C06"/>
    <w:rsid w:val="008E57DF"/>
    <w:rsid w:val="008F0682"/>
    <w:rsid w:val="008F1048"/>
    <w:rsid w:val="008F283D"/>
    <w:rsid w:val="008F42D9"/>
    <w:rsid w:val="008F57F2"/>
    <w:rsid w:val="008F5BC6"/>
    <w:rsid w:val="008F72F5"/>
    <w:rsid w:val="009003CC"/>
    <w:rsid w:val="00901355"/>
    <w:rsid w:val="009025FF"/>
    <w:rsid w:val="00903B2F"/>
    <w:rsid w:val="00905FFF"/>
    <w:rsid w:val="00910D04"/>
    <w:rsid w:val="0091374C"/>
    <w:rsid w:val="00914820"/>
    <w:rsid w:val="009160E6"/>
    <w:rsid w:val="00916C12"/>
    <w:rsid w:val="009223F9"/>
    <w:rsid w:val="00922DE2"/>
    <w:rsid w:val="009234CF"/>
    <w:rsid w:val="009239DE"/>
    <w:rsid w:val="0092472A"/>
    <w:rsid w:val="009255E3"/>
    <w:rsid w:val="009304CC"/>
    <w:rsid w:val="00935C3B"/>
    <w:rsid w:val="00936390"/>
    <w:rsid w:val="00936A7D"/>
    <w:rsid w:val="00937E16"/>
    <w:rsid w:val="0094504F"/>
    <w:rsid w:val="00945EE5"/>
    <w:rsid w:val="00946417"/>
    <w:rsid w:val="00947F04"/>
    <w:rsid w:val="009531A2"/>
    <w:rsid w:val="00955860"/>
    <w:rsid w:val="009565DA"/>
    <w:rsid w:val="0096074E"/>
    <w:rsid w:val="009620C5"/>
    <w:rsid w:val="0096449F"/>
    <w:rsid w:val="00965C16"/>
    <w:rsid w:val="00966095"/>
    <w:rsid w:val="009730D4"/>
    <w:rsid w:val="0098205A"/>
    <w:rsid w:val="009916F5"/>
    <w:rsid w:val="00996B2D"/>
    <w:rsid w:val="00997792"/>
    <w:rsid w:val="009A11AC"/>
    <w:rsid w:val="009A1F3C"/>
    <w:rsid w:val="009A70D9"/>
    <w:rsid w:val="009A7211"/>
    <w:rsid w:val="009B0E15"/>
    <w:rsid w:val="009B5057"/>
    <w:rsid w:val="009B580C"/>
    <w:rsid w:val="009C0036"/>
    <w:rsid w:val="009C0DCC"/>
    <w:rsid w:val="009C604B"/>
    <w:rsid w:val="009D2EB4"/>
    <w:rsid w:val="009D6B16"/>
    <w:rsid w:val="009D721A"/>
    <w:rsid w:val="009D75E9"/>
    <w:rsid w:val="009E0444"/>
    <w:rsid w:val="009E0472"/>
    <w:rsid w:val="009E453F"/>
    <w:rsid w:val="009E67B5"/>
    <w:rsid w:val="009F1529"/>
    <w:rsid w:val="009F782F"/>
    <w:rsid w:val="00A011DA"/>
    <w:rsid w:val="00A01D27"/>
    <w:rsid w:val="00A046CF"/>
    <w:rsid w:val="00A057AA"/>
    <w:rsid w:val="00A065B0"/>
    <w:rsid w:val="00A06B00"/>
    <w:rsid w:val="00A11F3C"/>
    <w:rsid w:val="00A12A1C"/>
    <w:rsid w:val="00A1351F"/>
    <w:rsid w:val="00A214A0"/>
    <w:rsid w:val="00A217C2"/>
    <w:rsid w:val="00A231C1"/>
    <w:rsid w:val="00A253C4"/>
    <w:rsid w:val="00A31099"/>
    <w:rsid w:val="00A327BE"/>
    <w:rsid w:val="00A33FC5"/>
    <w:rsid w:val="00A34EDC"/>
    <w:rsid w:val="00A378F0"/>
    <w:rsid w:val="00A4119E"/>
    <w:rsid w:val="00A417A5"/>
    <w:rsid w:val="00A421C1"/>
    <w:rsid w:val="00A4257E"/>
    <w:rsid w:val="00A4583C"/>
    <w:rsid w:val="00A45DC8"/>
    <w:rsid w:val="00A46270"/>
    <w:rsid w:val="00A5013C"/>
    <w:rsid w:val="00A50752"/>
    <w:rsid w:val="00A5298A"/>
    <w:rsid w:val="00A53B65"/>
    <w:rsid w:val="00A53F52"/>
    <w:rsid w:val="00A55097"/>
    <w:rsid w:val="00A615B4"/>
    <w:rsid w:val="00A62FC7"/>
    <w:rsid w:val="00A6536A"/>
    <w:rsid w:val="00A654C7"/>
    <w:rsid w:val="00A65C43"/>
    <w:rsid w:val="00A74227"/>
    <w:rsid w:val="00A74A7E"/>
    <w:rsid w:val="00A76663"/>
    <w:rsid w:val="00A82BFA"/>
    <w:rsid w:val="00A849F3"/>
    <w:rsid w:val="00A91AE2"/>
    <w:rsid w:val="00A91E4B"/>
    <w:rsid w:val="00A92648"/>
    <w:rsid w:val="00A94DBC"/>
    <w:rsid w:val="00A96751"/>
    <w:rsid w:val="00AA0CD3"/>
    <w:rsid w:val="00AA46A0"/>
    <w:rsid w:val="00AA5613"/>
    <w:rsid w:val="00AB211F"/>
    <w:rsid w:val="00AB65CA"/>
    <w:rsid w:val="00AC00D2"/>
    <w:rsid w:val="00AC011D"/>
    <w:rsid w:val="00AC07B6"/>
    <w:rsid w:val="00AC0BBB"/>
    <w:rsid w:val="00AC2F04"/>
    <w:rsid w:val="00AC3FA5"/>
    <w:rsid w:val="00AC699E"/>
    <w:rsid w:val="00AC775A"/>
    <w:rsid w:val="00AD2BD4"/>
    <w:rsid w:val="00AD2D7D"/>
    <w:rsid w:val="00AE193B"/>
    <w:rsid w:val="00AE52A4"/>
    <w:rsid w:val="00AF1B45"/>
    <w:rsid w:val="00AF3F32"/>
    <w:rsid w:val="00AF6C7D"/>
    <w:rsid w:val="00AF7FDE"/>
    <w:rsid w:val="00B0160B"/>
    <w:rsid w:val="00B01883"/>
    <w:rsid w:val="00B030FD"/>
    <w:rsid w:val="00B05023"/>
    <w:rsid w:val="00B07857"/>
    <w:rsid w:val="00B137F2"/>
    <w:rsid w:val="00B173A3"/>
    <w:rsid w:val="00B2077B"/>
    <w:rsid w:val="00B21062"/>
    <w:rsid w:val="00B23C63"/>
    <w:rsid w:val="00B24266"/>
    <w:rsid w:val="00B24C52"/>
    <w:rsid w:val="00B250AC"/>
    <w:rsid w:val="00B25163"/>
    <w:rsid w:val="00B25491"/>
    <w:rsid w:val="00B256F6"/>
    <w:rsid w:val="00B2652C"/>
    <w:rsid w:val="00B26AE5"/>
    <w:rsid w:val="00B31EA9"/>
    <w:rsid w:val="00B3384B"/>
    <w:rsid w:val="00B3589B"/>
    <w:rsid w:val="00B36114"/>
    <w:rsid w:val="00B41A47"/>
    <w:rsid w:val="00B438EE"/>
    <w:rsid w:val="00B43FC0"/>
    <w:rsid w:val="00B44502"/>
    <w:rsid w:val="00B4542B"/>
    <w:rsid w:val="00B531DF"/>
    <w:rsid w:val="00B53759"/>
    <w:rsid w:val="00B55E78"/>
    <w:rsid w:val="00B56CF7"/>
    <w:rsid w:val="00B56D04"/>
    <w:rsid w:val="00B60B01"/>
    <w:rsid w:val="00B61248"/>
    <w:rsid w:val="00B61BB9"/>
    <w:rsid w:val="00B622EC"/>
    <w:rsid w:val="00B62EB4"/>
    <w:rsid w:val="00B75E8C"/>
    <w:rsid w:val="00B8010D"/>
    <w:rsid w:val="00B808F6"/>
    <w:rsid w:val="00B83541"/>
    <w:rsid w:val="00B93D7A"/>
    <w:rsid w:val="00B950CF"/>
    <w:rsid w:val="00B961AD"/>
    <w:rsid w:val="00BA1FB3"/>
    <w:rsid w:val="00BA380B"/>
    <w:rsid w:val="00BA61F9"/>
    <w:rsid w:val="00BB0A5C"/>
    <w:rsid w:val="00BB24AA"/>
    <w:rsid w:val="00BB3616"/>
    <w:rsid w:val="00BB4AF5"/>
    <w:rsid w:val="00BB6FFE"/>
    <w:rsid w:val="00BC1F26"/>
    <w:rsid w:val="00BC1F36"/>
    <w:rsid w:val="00BC2603"/>
    <w:rsid w:val="00BD0901"/>
    <w:rsid w:val="00BD2E2D"/>
    <w:rsid w:val="00BD3E0E"/>
    <w:rsid w:val="00BD6708"/>
    <w:rsid w:val="00BD74B3"/>
    <w:rsid w:val="00BE228E"/>
    <w:rsid w:val="00BE59E1"/>
    <w:rsid w:val="00BE6332"/>
    <w:rsid w:val="00BE76E5"/>
    <w:rsid w:val="00BF073A"/>
    <w:rsid w:val="00BF10C8"/>
    <w:rsid w:val="00BF4776"/>
    <w:rsid w:val="00BF587E"/>
    <w:rsid w:val="00BF6A19"/>
    <w:rsid w:val="00BF7FEB"/>
    <w:rsid w:val="00C00C2B"/>
    <w:rsid w:val="00C01318"/>
    <w:rsid w:val="00C03169"/>
    <w:rsid w:val="00C03801"/>
    <w:rsid w:val="00C03842"/>
    <w:rsid w:val="00C04F81"/>
    <w:rsid w:val="00C10804"/>
    <w:rsid w:val="00C124CD"/>
    <w:rsid w:val="00C1514C"/>
    <w:rsid w:val="00C21A5D"/>
    <w:rsid w:val="00C23F7A"/>
    <w:rsid w:val="00C37909"/>
    <w:rsid w:val="00C41CB9"/>
    <w:rsid w:val="00C42D8B"/>
    <w:rsid w:val="00C43171"/>
    <w:rsid w:val="00C4380E"/>
    <w:rsid w:val="00C44546"/>
    <w:rsid w:val="00C44568"/>
    <w:rsid w:val="00C44750"/>
    <w:rsid w:val="00C45FE0"/>
    <w:rsid w:val="00C501D0"/>
    <w:rsid w:val="00C51B19"/>
    <w:rsid w:val="00C51BD8"/>
    <w:rsid w:val="00C51EC6"/>
    <w:rsid w:val="00C53C12"/>
    <w:rsid w:val="00C548E3"/>
    <w:rsid w:val="00C54C61"/>
    <w:rsid w:val="00C56CAE"/>
    <w:rsid w:val="00C6007D"/>
    <w:rsid w:val="00C64449"/>
    <w:rsid w:val="00C6549A"/>
    <w:rsid w:val="00C6783C"/>
    <w:rsid w:val="00C67A09"/>
    <w:rsid w:val="00C67AB3"/>
    <w:rsid w:val="00C70590"/>
    <w:rsid w:val="00C70D10"/>
    <w:rsid w:val="00C71CEE"/>
    <w:rsid w:val="00C74A84"/>
    <w:rsid w:val="00C74F75"/>
    <w:rsid w:val="00C756FB"/>
    <w:rsid w:val="00C80005"/>
    <w:rsid w:val="00C83528"/>
    <w:rsid w:val="00C84767"/>
    <w:rsid w:val="00C84F6B"/>
    <w:rsid w:val="00C858F6"/>
    <w:rsid w:val="00C85965"/>
    <w:rsid w:val="00C86168"/>
    <w:rsid w:val="00C86429"/>
    <w:rsid w:val="00C9030D"/>
    <w:rsid w:val="00C96B0B"/>
    <w:rsid w:val="00C9706B"/>
    <w:rsid w:val="00CA1E22"/>
    <w:rsid w:val="00CA2290"/>
    <w:rsid w:val="00CA24EB"/>
    <w:rsid w:val="00CA32A5"/>
    <w:rsid w:val="00CA3437"/>
    <w:rsid w:val="00CA58E9"/>
    <w:rsid w:val="00CA653E"/>
    <w:rsid w:val="00CB1014"/>
    <w:rsid w:val="00CB55FF"/>
    <w:rsid w:val="00CB5D18"/>
    <w:rsid w:val="00CC1B62"/>
    <w:rsid w:val="00CC27A4"/>
    <w:rsid w:val="00CC42E4"/>
    <w:rsid w:val="00CC53C1"/>
    <w:rsid w:val="00CC664A"/>
    <w:rsid w:val="00CD1474"/>
    <w:rsid w:val="00CE129D"/>
    <w:rsid w:val="00CE1500"/>
    <w:rsid w:val="00CE20B8"/>
    <w:rsid w:val="00CE2318"/>
    <w:rsid w:val="00CE2613"/>
    <w:rsid w:val="00CE2E67"/>
    <w:rsid w:val="00CE5AAF"/>
    <w:rsid w:val="00CF09F2"/>
    <w:rsid w:val="00CF358C"/>
    <w:rsid w:val="00CF3DE0"/>
    <w:rsid w:val="00CF6457"/>
    <w:rsid w:val="00CF7C30"/>
    <w:rsid w:val="00D01998"/>
    <w:rsid w:val="00D0446D"/>
    <w:rsid w:val="00D05300"/>
    <w:rsid w:val="00D0534C"/>
    <w:rsid w:val="00D062D5"/>
    <w:rsid w:val="00D07503"/>
    <w:rsid w:val="00D13438"/>
    <w:rsid w:val="00D17497"/>
    <w:rsid w:val="00D21D6E"/>
    <w:rsid w:val="00D23661"/>
    <w:rsid w:val="00D258F5"/>
    <w:rsid w:val="00D31A4A"/>
    <w:rsid w:val="00D31D5F"/>
    <w:rsid w:val="00D351A6"/>
    <w:rsid w:val="00D3601B"/>
    <w:rsid w:val="00D40702"/>
    <w:rsid w:val="00D42E7F"/>
    <w:rsid w:val="00D430F3"/>
    <w:rsid w:val="00D445DD"/>
    <w:rsid w:val="00D4685F"/>
    <w:rsid w:val="00D52DD9"/>
    <w:rsid w:val="00D54BD0"/>
    <w:rsid w:val="00D57739"/>
    <w:rsid w:val="00D609B5"/>
    <w:rsid w:val="00D6598C"/>
    <w:rsid w:val="00D66AE2"/>
    <w:rsid w:val="00D7147F"/>
    <w:rsid w:val="00D71BC0"/>
    <w:rsid w:val="00D744DF"/>
    <w:rsid w:val="00D74AA8"/>
    <w:rsid w:val="00D77BE9"/>
    <w:rsid w:val="00D861DE"/>
    <w:rsid w:val="00D90B01"/>
    <w:rsid w:val="00D93BAF"/>
    <w:rsid w:val="00D93F86"/>
    <w:rsid w:val="00D97086"/>
    <w:rsid w:val="00D97619"/>
    <w:rsid w:val="00D97AEB"/>
    <w:rsid w:val="00DB35CE"/>
    <w:rsid w:val="00DB4F35"/>
    <w:rsid w:val="00DB6143"/>
    <w:rsid w:val="00DB72E3"/>
    <w:rsid w:val="00DC0BD4"/>
    <w:rsid w:val="00DC2537"/>
    <w:rsid w:val="00DC728C"/>
    <w:rsid w:val="00DC7FC0"/>
    <w:rsid w:val="00DD4A9F"/>
    <w:rsid w:val="00DD7CAE"/>
    <w:rsid w:val="00DE1E95"/>
    <w:rsid w:val="00DE21C6"/>
    <w:rsid w:val="00DE2866"/>
    <w:rsid w:val="00DE572A"/>
    <w:rsid w:val="00DE707C"/>
    <w:rsid w:val="00DE71B8"/>
    <w:rsid w:val="00DF3FA7"/>
    <w:rsid w:val="00DF6188"/>
    <w:rsid w:val="00DF79C9"/>
    <w:rsid w:val="00E03DAF"/>
    <w:rsid w:val="00E0480A"/>
    <w:rsid w:val="00E11704"/>
    <w:rsid w:val="00E11802"/>
    <w:rsid w:val="00E1339D"/>
    <w:rsid w:val="00E1458E"/>
    <w:rsid w:val="00E15ED5"/>
    <w:rsid w:val="00E16858"/>
    <w:rsid w:val="00E234AB"/>
    <w:rsid w:val="00E2452A"/>
    <w:rsid w:val="00E26053"/>
    <w:rsid w:val="00E26B1D"/>
    <w:rsid w:val="00E3009B"/>
    <w:rsid w:val="00E31D01"/>
    <w:rsid w:val="00E32805"/>
    <w:rsid w:val="00E35241"/>
    <w:rsid w:val="00E35475"/>
    <w:rsid w:val="00E36105"/>
    <w:rsid w:val="00E408CC"/>
    <w:rsid w:val="00E46275"/>
    <w:rsid w:val="00E4684D"/>
    <w:rsid w:val="00E50F26"/>
    <w:rsid w:val="00E53081"/>
    <w:rsid w:val="00E534A1"/>
    <w:rsid w:val="00E53C38"/>
    <w:rsid w:val="00E5668E"/>
    <w:rsid w:val="00E61975"/>
    <w:rsid w:val="00E63FAC"/>
    <w:rsid w:val="00E65DCD"/>
    <w:rsid w:val="00E6695D"/>
    <w:rsid w:val="00E670BE"/>
    <w:rsid w:val="00E72073"/>
    <w:rsid w:val="00E7409B"/>
    <w:rsid w:val="00E77236"/>
    <w:rsid w:val="00E8230E"/>
    <w:rsid w:val="00E85899"/>
    <w:rsid w:val="00E864FA"/>
    <w:rsid w:val="00E86CA9"/>
    <w:rsid w:val="00E87B4A"/>
    <w:rsid w:val="00E953B0"/>
    <w:rsid w:val="00EA22F3"/>
    <w:rsid w:val="00EA2A15"/>
    <w:rsid w:val="00EA63A9"/>
    <w:rsid w:val="00EA7F15"/>
    <w:rsid w:val="00EB0CC2"/>
    <w:rsid w:val="00EB4A7F"/>
    <w:rsid w:val="00EB60B8"/>
    <w:rsid w:val="00EB6E74"/>
    <w:rsid w:val="00EC0703"/>
    <w:rsid w:val="00EC1BA4"/>
    <w:rsid w:val="00EC3B19"/>
    <w:rsid w:val="00EC6923"/>
    <w:rsid w:val="00ED34C4"/>
    <w:rsid w:val="00ED7BC6"/>
    <w:rsid w:val="00EE1069"/>
    <w:rsid w:val="00EE10AB"/>
    <w:rsid w:val="00EE20EB"/>
    <w:rsid w:val="00EE2C87"/>
    <w:rsid w:val="00EE4EF4"/>
    <w:rsid w:val="00EE6420"/>
    <w:rsid w:val="00EF0FDA"/>
    <w:rsid w:val="00EF6F8F"/>
    <w:rsid w:val="00F007BF"/>
    <w:rsid w:val="00F03A92"/>
    <w:rsid w:val="00F03FC3"/>
    <w:rsid w:val="00F0716D"/>
    <w:rsid w:val="00F112A1"/>
    <w:rsid w:val="00F13541"/>
    <w:rsid w:val="00F20CE8"/>
    <w:rsid w:val="00F23633"/>
    <w:rsid w:val="00F30554"/>
    <w:rsid w:val="00F31302"/>
    <w:rsid w:val="00F31323"/>
    <w:rsid w:val="00F32CA9"/>
    <w:rsid w:val="00F37157"/>
    <w:rsid w:val="00F4001D"/>
    <w:rsid w:val="00F4282A"/>
    <w:rsid w:val="00F43E4E"/>
    <w:rsid w:val="00F44EDD"/>
    <w:rsid w:val="00F465C7"/>
    <w:rsid w:val="00F5045F"/>
    <w:rsid w:val="00F51EC3"/>
    <w:rsid w:val="00F55635"/>
    <w:rsid w:val="00F5785A"/>
    <w:rsid w:val="00F6135F"/>
    <w:rsid w:val="00F61D91"/>
    <w:rsid w:val="00F62766"/>
    <w:rsid w:val="00F62C4C"/>
    <w:rsid w:val="00F632C3"/>
    <w:rsid w:val="00F63DA2"/>
    <w:rsid w:val="00F640B7"/>
    <w:rsid w:val="00F648EA"/>
    <w:rsid w:val="00F71F0C"/>
    <w:rsid w:val="00F730C6"/>
    <w:rsid w:val="00F853AC"/>
    <w:rsid w:val="00F860E9"/>
    <w:rsid w:val="00F865B6"/>
    <w:rsid w:val="00F9042A"/>
    <w:rsid w:val="00F90DD5"/>
    <w:rsid w:val="00F913B7"/>
    <w:rsid w:val="00F9181F"/>
    <w:rsid w:val="00F91C99"/>
    <w:rsid w:val="00F93649"/>
    <w:rsid w:val="00F9613A"/>
    <w:rsid w:val="00FA2C4A"/>
    <w:rsid w:val="00FA2D07"/>
    <w:rsid w:val="00FA4C08"/>
    <w:rsid w:val="00FA4E8A"/>
    <w:rsid w:val="00FA54E6"/>
    <w:rsid w:val="00FA65E4"/>
    <w:rsid w:val="00FA7494"/>
    <w:rsid w:val="00FB09FF"/>
    <w:rsid w:val="00FB0DF7"/>
    <w:rsid w:val="00FB1307"/>
    <w:rsid w:val="00FB2AE3"/>
    <w:rsid w:val="00FB4913"/>
    <w:rsid w:val="00FB4E31"/>
    <w:rsid w:val="00FB6542"/>
    <w:rsid w:val="00FC1F37"/>
    <w:rsid w:val="00FC3163"/>
    <w:rsid w:val="00FC4BE6"/>
    <w:rsid w:val="00FC6650"/>
    <w:rsid w:val="00FC6893"/>
    <w:rsid w:val="00FD2A9A"/>
    <w:rsid w:val="00FD4ECA"/>
    <w:rsid w:val="00FD5571"/>
    <w:rsid w:val="00FE1C3B"/>
    <w:rsid w:val="00FE63D9"/>
    <w:rsid w:val="00FE6573"/>
    <w:rsid w:val="00FF4741"/>
    <w:rsid w:val="00FF4873"/>
    <w:rsid w:val="00FF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5401C"/>
  <w15:chartTrackingRefBased/>
  <w15:docId w15:val="{C2F0640A-304F-4EBD-9E33-6C96FF6C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A7F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0C0BEB"/>
    <w:pPr>
      <w:keepNext/>
      <w:keepLines/>
      <w:spacing w:after="16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0BEB"/>
    <w:pPr>
      <w:keepNext/>
      <w:keepLines/>
      <w:spacing w:after="160" w:line="240" w:lineRule="auto"/>
      <w:outlineLvl w:val="1"/>
    </w:pPr>
    <w:rPr>
      <w:rFonts w:eastAsiaTheme="majorEastAsia" w:cstheme="majorBidi"/>
      <w:b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BEB"/>
    <w:pPr>
      <w:keepNext/>
      <w:keepLines/>
      <w:spacing w:after="16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C0BEB"/>
    <w:pPr>
      <w:keepNext/>
      <w:keepLines/>
      <w:spacing w:after="160" w:line="240" w:lineRule="auto"/>
      <w:outlineLvl w:val="3"/>
    </w:pPr>
    <w:rPr>
      <w:rFonts w:eastAsiaTheme="majorEastAsia" w:cstheme="majorBidi"/>
      <w:b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NR14">
    <w:name w:val="TNR14"/>
    <w:basedOn w:val="Default"/>
    <w:link w:val="TNR14Char"/>
    <w:rsid w:val="00A01D27"/>
    <w:pPr>
      <w:spacing w:line="360" w:lineRule="auto"/>
    </w:pPr>
    <w:rPr>
      <w:rFonts w:eastAsia="Times New Roman"/>
      <w:sz w:val="28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0C0BE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471FF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1C3BAC"/>
    <w:pPr>
      <w:spacing w:line="240" w:lineRule="auto"/>
      <w:ind w:left="10" w:right="6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C0BEB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0BEB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paragraph" w:styleId="12">
    <w:name w:val="toc 1"/>
    <w:basedOn w:val="a"/>
    <w:next w:val="a"/>
    <w:uiPriority w:val="39"/>
    <w:unhideWhenUsed/>
    <w:rsid w:val="00D861DE"/>
    <w:pPr>
      <w:spacing w:after="160" w:line="240" w:lineRule="auto"/>
      <w:ind w:firstLine="0"/>
    </w:pPr>
    <w:rPr>
      <w:szCs w:val="28"/>
    </w:rPr>
  </w:style>
  <w:style w:type="paragraph" w:styleId="21">
    <w:name w:val="toc 2"/>
    <w:basedOn w:val="a"/>
    <w:next w:val="a"/>
    <w:uiPriority w:val="39"/>
    <w:unhideWhenUsed/>
    <w:rsid w:val="00D861DE"/>
    <w:pPr>
      <w:spacing w:after="160" w:line="240" w:lineRule="auto"/>
      <w:ind w:left="454" w:firstLine="0"/>
    </w:pPr>
  </w:style>
  <w:style w:type="paragraph" w:styleId="31">
    <w:name w:val="toc 3"/>
    <w:basedOn w:val="a"/>
    <w:next w:val="a"/>
    <w:uiPriority w:val="39"/>
    <w:unhideWhenUsed/>
    <w:rsid w:val="00D861DE"/>
    <w:pPr>
      <w:spacing w:after="160" w:line="240" w:lineRule="auto"/>
      <w:ind w:left="907" w:firstLine="0"/>
    </w:pPr>
  </w:style>
  <w:style w:type="character" w:styleId="a5">
    <w:name w:val="Hyperlink"/>
    <w:basedOn w:val="a0"/>
    <w:uiPriority w:val="99"/>
    <w:unhideWhenUsed/>
    <w:rsid w:val="00211850"/>
    <w:rPr>
      <w:color w:val="0563C1" w:themeColor="hyperlink"/>
      <w:u w:val="single"/>
    </w:rPr>
  </w:style>
  <w:style w:type="numbering" w:customStyle="1" w:styleId="Num">
    <w:name w:val="Num"/>
    <w:uiPriority w:val="99"/>
    <w:rsid w:val="00E864FA"/>
    <w:pPr>
      <w:numPr>
        <w:numId w:val="1"/>
      </w:numPr>
    </w:pPr>
  </w:style>
  <w:style w:type="numbering" w:customStyle="1" w:styleId="1">
    <w:name w:val="Стиль1"/>
    <w:uiPriority w:val="99"/>
    <w:rsid w:val="00D05300"/>
    <w:pPr>
      <w:numPr>
        <w:numId w:val="2"/>
      </w:numPr>
    </w:pPr>
  </w:style>
  <w:style w:type="numbering" w:customStyle="1" w:styleId="Main">
    <w:name w:val="Main"/>
    <w:uiPriority w:val="99"/>
    <w:rsid w:val="00D05300"/>
    <w:pPr>
      <w:numPr>
        <w:numId w:val="3"/>
      </w:numPr>
    </w:pPr>
  </w:style>
  <w:style w:type="character" w:customStyle="1" w:styleId="40">
    <w:name w:val="Заголовок 4 Знак"/>
    <w:basedOn w:val="a0"/>
    <w:link w:val="4"/>
    <w:uiPriority w:val="9"/>
    <w:rsid w:val="000C0BEB"/>
    <w:rPr>
      <w:rFonts w:ascii="Times New Roman" w:eastAsiaTheme="majorEastAsia" w:hAnsi="Times New Roman" w:cstheme="majorBidi"/>
      <w:b/>
      <w:iCs/>
      <w:sz w:val="28"/>
      <w:lang w:eastAsia="ru-RU"/>
    </w:rPr>
  </w:style>
  <w:style w:type="paragraph" w:styleId="a6">
    <w:name w:val="TOC Heading"/>
    <w:basedOn w:val="10"/>
    <w:next w:val="a"/>
    <w:uiPriority w:val="39"/>
    <w:unhideWhenUsed/>
    <w:qFormat/>
    <w:rsid w:val="00895A55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styleId="a7">
    <w:name w:val="Unresolved Mention"/>
    <w:basedOn w:val="a0"/>
    <w:uiPriority w:val="99"/>
    <w:semiHidden/>
    <w:unhideWhenUsed/>
    <w:rsid w:val="004F61C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8641D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footer"/>
    <w:basedOn w:val="a"/>
    <w:link w:val="ac"/>
    <w:uiPriority w:val="99"/>
    <w:unhideWhenUsed/>
    <w:rsid w:val="00055DD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55DD7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tnr1">
    <w:name w:val="tnr1"/>
    <w:basedOn w:val="a"/>
    <w:link w:val="tnr10"/>
    <w:rsid w:val="00E11704"/>
    <w:rPr>
      <w:rFonts w:eastAsiaTheme="minorHAnsi"/>
      <w:bCs/>
      <w:color w:val="auto"/>
      <w:szCs w:val="28"/>
      <w:lang w:eastAsia="en-US"/>
    </w:rPr>
  </w:style>
  <w:style w:type="character" w:customStyle="1" w:styleId="tnr10">
    <w:name w:val="tnr1 Знак"/>
    <w:basedOn w:val="a0"/>
    <w:link w:val="tnr1"/>
    <w:rsid w:val="00E11704"/>
    <w:rPr>
      <w:rFonts w:ascii="Times New Roman" w:hAnsi="Times New Roman" w:cs="Times New Roman"/>
      <w:bCs/>
      <w:sz w:val="28"/>
      <w:szCs w:val="28"/>
    </w:rPr>
  </w:style>
  <w:style w:type="paragraph" w:customStyle="1" w:styleId="Default">
    <w:name w:val="Default"/>
    <w:rsid w:val="0042559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List Paragraph"/>
    <w:basedOn w:val="a"/>
    <w:link w:val="ae"/>
    <w:uiPriority w:val="1"/>
    <w:qFormat/>
    <w:rsid w:val="00692455"/>
  </w:style>
  <w:style w:type="paragraph" w:customStyle="1" w:styleId="IMG">
    <w:name w:val="IMG"/>
    <w:basedOn w:val="a"/>
    <w:next w:val="a"/>
    <w:link w:val="IMGChar"/>
    <w:qFormat/>
    <w:rsid w:val="00720A19"/>
    <w:pPr>
      <w:spacing w:after="160" w:line="240" w:lineRule="auto"/>
      <w:ind w:firstLine="0"/>
      <w:contextualSpacing/>
      <w:jc w:val="center"/>
    </w:pPr>
  </w:style>
  <w:style w:type="paragraph" w:customStyle="1" w:styleId="OrderedList">
    <w:name w:val="Ordered List"/>
    <w:basedOn w:val="ad"/>
    <w:link w:val="OrderedListChar"/>
    <w:rsid w:val="002721E5"/>
    <w:pPr>
      <w:numPr>
        <w:numId w:val="4"/>
      </w:numPr>
    </w:pPr>
    <w:rPr>
      <w:lang w:val="en-US"/>
    </w:rPr>
  </w:style>
  <w:style w:type="character" w:customStyle="1" w:styleId="TNR14Char">
    <w:name w:val="TNR14 Char"/>
    <w:basedOn w:val="a0"/>
    <w:link w:val="TNR14"/>
    <w:rsid w:val="00A01D2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IMGChar">
    <w:name w:val="IMG Char"/>
    <w:basedOn w:val="TNR14Char"/>
    <w:link w:val="IMG"/>
    <w:rsid w:val="00720A19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e">
    <w:name w:val="Абзац списка Знак"/>
    <w:basedOn w:val="a0"/>
    <w:link w:val="ad"/>
    <w:uiPriority w:val="1"/>
    <w:rsid w:val="00692455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OrderedListChar">
    <w:name w:val="Ordered List Char"/>
    <w:basedOn w:val="ae"/>
    <w:link w:val="OrderedList"/>
    <w:rsid w:val="002721E5"/>
    <w:rPr>
      <w:rFonts w:ascii="Times New Roman" w:eastAsia="Times New Roman" w:hAnsi="Times New Roman" w:cs="Times New Roman"/>
      <w:color w:val="000000"/>
      <w:sz w:val="28"/>
      <w:lang w:val="en-US" w:eastAsia="ru-RU"/>
    </w:rPr>
  </w:style>
  <w:style w:type="paragraph" w:styleId="af">
    <w:name w:val="Title"/>
    <w:basedOn w:val="a"/>
    <w:next w:val="a"/>
    <w:link w:val="af0"/>
    <w:uiPriority w:val="10"/>
    <w:qFormat/>
    <w:rsid w:val="006C20CF"/>
    <w:pPr>
      <w:spacing w:after="120" w:line="240" w:lineRule="auto"/>
      <w:ind w:firstLine="0"/>
      <w:contextualSpacing/>
      <w:jc w:val="center"/>
    </w:pPr>
    <w:rPr>
      <w:rFonts w:eastAsiaTheme="majorEastAsia" w:cstheme="majorBidi"/>
      <w:b/>
      <w:color w:val="auto"/>
      <w:spacing w:val="-10"/>
      <w:kern w:val="28"/>
      <w:szCs w:val="56"/>
      <w:lang w:eastAsia="en-US"/>
      <w14:ligatures w14:val="standardContextual"/>
    </w:rPr>
  </w:style>
  <w:style w:type="character" w:customStyle="1" w:styleId="af0">
    <w:name w:val="Заголовок Знак"/>
    <w:basedOn w:val="a0"/>
    <w:link w:val="af"/>
    <w:uiPriority w:val="10"/>
    <w:rsid w:val="006C20CF"/>
    <w:rPr>
      <w:rFonts w:ascii="Times New Roman" w:eastAsiaTheme="majorEastAsia" w:hAnsi="Times New Roman" w:cstheme="majorBidi"/>
      <w:b/>
      <w:spacing w:val="-10"/>
      <w:kern w:val="28"/>
      <w:sz w:val="28"/>
      <w:szCs w:val="56"/>
      <w14:ligatures w14:val="standardContextual"/>
    </w:rPr>
  </w:style>
  <w:style w:type="paragraph" w:customStyle="1" w:styleId="tnf14">
    <w:name w:val="tnf14"/>
    <w:rsid w:val="000968D7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Code">
    <w:name w:val="Code"/>
    <w:link w:val="Code0"/>
    <w:qFormat/>
    <w:rsid w:val="0061681E"/>
    <w:pPr>
      <w:ind w:left="709" w:firstLine="0"/>
      <w:jc w:val="left"/>
    </w:pPr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paragraph" w:customStyle="1" w:styleId="CodeTitle">
    <w:name w:val="Code Title"/>
    <w:next w:val="Code"/>
    <w:link w:val="CodeTitle0"/>
    <w:rsid w:val="003800FF"/>
    <w:pPr>
      <w:spacing w:after="160" w:line="240" w:lineRule="auto"/>
      <w:jc w:val="left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Code0">
    <w:name w:val="Code Знак"/>
    <w:basedOn w:val="a0"/>
    <w:link w:val="Code"/>
    <w:rsid w:val="0061681E"/>
    <w:rPr>
      <w:rFonts w:ascii="Courier New" w:eastAsia="Times New Roman" w:hAnsi="Courier New" w:cs="Courier New"/>
      <w:bCs/>
      <w:sz w:val="24"/>
      <w:szCs w:val="24"/>
      <w:lang w:val="en-US" w:eastAsia="ru-RU"/>
    </w:rPr>
  </w:style>
  <w:style w:type="character" w:customStyle="1" w:styleId="CodeTitle0">
    <w:name w:val="Code Title Знак"/>
    <w:basedOn w:val="a0"/>
    <w:link w:val="CodeTitle"/>
    <w:rsid w:val="003800FF"/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ListingName">
    <w:name w:val="Listing Name"/>
    <w:basedOn w:val="a"/>
    <w:next w:val="Code"/>
    <w:link w:val="ListingNameChar"/>
    <w:qFormat/>
    <w:rsid w:val="00716960"/>
    <w:pPr>
      <w:spacing w:after="160" w:line="240" w:lineRule="auto"/>
    </w:pPr>
    <w:rPr>
      <w:rFonts w:eastAsiaTheme="minorHAnsi"/>
    </w:rPr>
  </w:style>
  <w:style w:type="character" w:customStyle="1" w:styleId="ListingNameChar">
    <w:name w:val="Listing Name Char"/>
    <w:basedOn w:val="a0"/>
    <w:link w:val="ListingName"/>
    <w:rsid w:val="00716960"/>
    <w:rPr>
      <w:rFonts w:ascii="Times New Roman" w:hAnsi="Times New Roman" w:cs="Times New Roman"/>
      <w:color w:val="000000"/>
      <w:sz w:val="28"/>
      <w:lang w:eastAsia="ru-RU"/>
    </w:rPr>
  </w:style>
  <w:style w:type="character" w:customStyle="1" w:styleId="hljs-literal">
    <w:name w:val="hljs-literal"/>
    <w:basedOn w:val="a0"/>
    <w:rsid w:val="00692D83"/>
  </w:style>
  <w:style w:type="character" w:customStyle="1" w:styleId="hljs-symbol">
    <w:name w:val="hljs-symbol"/>
    <w:basedOn w:val="a0"/>
    <w:rsid w:val="00692D83"/>
  </w:style>
  <w:style w:type="character" w:customStyle="1" w:styleId="hljs-string">
    <w:name w:val="hljs-string"/>
    <w:basedOn w:val="a0"/>
    <w:rsid w:val="00692D83"/>
  </w:style>
  <w:style w:type="paragraph" w:customStyle="1" w:styleId="tnr140">
    <w:name w:val="tnr14"/>
    <w:basedOn w:val="a"/>
    <w:rsid w:val="00BE59E1"/>
    <w:rPr>
      <w:color w:val="auto"/>
      <w:szCs w:val="24"/>
    </w:rPr>
  </w:style>
  <w:style w:type="paragraph" w:customStyle="1" w:styleId="lst">
    <w:name w:val="lst"/>
    <w:basedOn w:val="a"/>
    <w:next w:val="a"/>
    <w:rsid w:val="003C70E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/>
      <w:ind w:firstLine="0"/>
      <w:jc w:val="left"/>
    </w:pPr>
    <w:rPr>
      <w:rFonts w:ascii="Courier New" w:hAnsi="Courier New"/>
      <w:color w:val="auto"/>
      <w:szCs w:val="24"/>
      <w:lang w:val="en-US"/>
    </w:rPr>
  </w:style>
  <w:style w:type="paragraph" w:customStyle="1" w:styleId="Centered">
    <w:name w:val="Centered"/>
    <w:next w:val="a"/>
    <w:autoRedefine/>
    <w:qFormat/>
    <w:rsid w:val="00760BCA"/>
    <w:pPr>
      <w:ind w:firstLine="0"/>
      <w:jc w:val="center"/>
    </w:pPr>
    <w:rPr>
      <w:rFonts w:ascii="Times New Roman" w:hAnsi="Times New Roman" w:cs="Times New Roman"/>
      <w:b/>
      <w:bCs/>
      <w:color w:val="000000"/>
      <w:sz w:val="28"/>
      <w:lang w:eastAsia="ru-RU"/>
    </w:rPr>
  </w:style>
  <w:style w:type="paragraph" w:styleId="41">
    <w:name w:val="toc 4"/>
    <w:basedOn w:val="a"/>
    <w:next w:val="a"/>
    <w:uiPriority w:val="39"/>
    <w:unhideWhenUsed/>
    <w:rsid w:val="00D861DE"/>
    <w:pPr>
      <w:spacing w:after="160" w:line="240" w:lineRule="auto"/>
      <w:ind w:left="1361" w:firstLine="0"/>
    </w:pPr>
  </w:style>
  <w:style w:type="table" w:customStyle="1" w:styleId="TableGrid1">
    <w:name w:val="Table Grid1"/>
    <w:basedOn w:val="a1"/>
    <w:next w:val="a3"/>
    <w:uiPriority w:val="39"/>
    <w:rsid w:val="00760BCA"/>
    <w:pPr>
      <w:spacing w:line="240" w:lineRule="auto"/>
      <w:ind w:firstLine="0"/>
      <w:jc w:val="left"/>
    </w:pPr>
    <w:rPr>
      <w:rFonts w:ascii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1102DD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00026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4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47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2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7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mey\OneDrive\&#1044;&#1086;&#1082;&#1091;&#1084;&#1077;&#1085;&#1090;&#1099;\&#1053;&#1072;&#1089;&#1090;&#1088;&#1072;&#1080;&#1074;&#1072;&#1077;&#1084;&#1099;&#1077;%20&#1096;&#1072;&#1073;&#1083;&#1086;&#1085;&#1099;%20Office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2A06E-BB3A-4E27-A341-744081CCD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378</TotalTime>
  <Pages>7</Pages>
  <Words>845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Егорка</dc:creator>
  <cp:keywords/>
  <dc:description/>
  <cp:lastModifiedBy>belosludtsev.egor@outlook.com</cp:lastModifiedBy>
  <cp:revision>50</cp:revision>
  <dcterms:created xsi:type="dcterms:W3CDTF">2024-03-31T11:40:00Z</dcterms:created>
  <dcterms:modified xsi:type="dcterms:W3CDTF">2024-04-08T18:53:00Z</dcterms:modified>
</cp:coreProperties>
</file>