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2CD" w14:textId="0CBA0E4F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 w:rsidRPr="00D016E0"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19831A1D" wp14:editId="558D92D7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E54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 w:rsidRPr="00D016E0"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237CAB4B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00C41A7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7E370B6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20BCA07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7F65EAB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760BCA" w:rsidRPr="00D016E0" w14:paraId="7EA3720E" w14:textId="77777777" w:rsidTr="00F853F6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03EB8D96" w14:textId="77777777" w:rsidR="00760BCA" w:rsidRPr="00D016E0" w:rsidRDefault="00760BCA" w:rsidP="00F853F6">
            <w:pPr>
              <w:spacing w:after="160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F5B76A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52E2B58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5E5C1C3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0EB27D9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7087B728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18A5C1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3FAA64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1C900A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72AD5D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15B7F44" w14:textId="3EF2F737" w:rsidR="00760BCA" w:rsidRPr="007267D3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ПО ПРАКТИЧЕСК</w:t>
      </w:r>
      <w:r>
        <w:rPr>
          <w:b/>
          <w:color w:val="auto"/>
          <w:kern w:val="2"/>
          <w:sz w:val="32"/>
          <w:szCs w:val="24"/>
          <w14:ligatures w14:val="standardContextual"/>
        </w:rPr>
        <w:t>ОЙ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РАБОТ</w:t>
      </w:r>
      <w:r>
        <w:rPr>
          <w:b/>
          <w:color w:val="auto"/>
          <w:kern w:val="2"/>
          <w:sz w:val="32"/>
          <w:szCs w:val="24"/>
          <w14:ligatures w14:val="standardContextual"/>
        </w:rPr>
        <w:t>Е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№</w:t>
      </w:r>
      <w:r w:rsidR="005B1650">
        <w:rPr>
          <w:b/>
          <w:color w:val="auto"/>
          <w:kern w:val="2"/>
          <w:sz w:val="32"/>
          <w:szCs w:val="24"/>
          <w14:ligatures w14:val="standardContextual"/>
        </w:rPr>
        <w:t>2</w:t>
      </w:r>
    </w:p>
    <w:p w14:paraId="1E2E1079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683AB158" w14:textId="6D54FFE6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«</w:t>
      </w:r>
      <w:r>
        <w:rPr>
          <w:color w:val="auto"/>
          <w:kern w:val="2"/>
          <w:sz w:val="24"/>
          <w:szCs w:val="24"/>
          <w14:ligatures w14:val="standardContextual"/>
        </w:rPr>
        <w:t>Проектирование информационных систем</w:t>
      </w:r>
      <w:r w:rsidRPr="00D016E0">
        <w:rPr>
          <w:color w:val="auto"/>
          <w:kern w:val="2"/>
          <w:sz w:val="24"/>
          <w:szCs w:val="24"/>
          <w14:ligatures w14:val="standardContextual"/>
        </w:rPr>
        <w:t>»</w:t>
      </w:r>
    </w:p>
    <w:p w14:paraId="2EB2706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E902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4B73FF0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C0ACAFD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51A2EE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885B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D09674A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CCC3117" w14:textId="10DB2E91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9B533E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9B533E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. </w:t>
      </w:r>
      <w:r w:rsidR="009B533E">
        <w:rPr>
          <w:color w:val="auto"/>
          <w:kern w:val="2"/>
          <w:sz w:val="24"/>
          <w:szCs w:val="24"/>
          <w14:ligatures w14:val="standardContextual"/>
        </w:rPr>
        <w:t>Д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</w:p>
    <w:p w14:paraId="10840378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385CA57" w14:textId="77777777" w:rsidR="00760BCA" w:rsidRPr="00D016E0" w:rsidRDefault="00760BCA" w:rsidP="00760BCA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</w:p>
    <w:p w14:paraId="2EB04AD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C33EEC6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2F5C0583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784C356C" w14:textId="77777777" w:rsidR="00760BCA" w:rsidRPr="00D016E0" w:rsidRDefault="00760BCA" w:rsidP="00760BCA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1EAA7157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0BCAC8E3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7D895B5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  <w:t>Москва 202</w:t>
      </w:r>
      <w:r>
        <w:rPr>
          <w:color w:val="auto"/>
          <w:kern w:val="2"/>
          <w:sz w:val="24"/>
          <w:szCs w:val="24"/>
          <w14:ligatures w14:val="standardContextual"/>
        </w:rPr>
        <w:t xml:space="preserve">4 </w:t>
      </w:r>
    </w:p>
    <w:p w14:paraId="42738C20" w14:textId="77777777" w:rsidR="009530E4" w:rsidRDefault="00910D04" w:rsidP="009530E4">
      <w:pPr>
        <w:pStyle w:val="Centered"/>
      </w:pPr>
      <w:r w:rsidRPr="00391BA4">
        <w:lastRenderedPageBreak/>
        <w:t>СОДЕРЖАНИЕ</w:t>
      </w:r>
    </w:p>
    <w:p w14:paraId="2CC05F50" w14:textId="0AD294D3" w:rsidR="00391BA4" w:rsidRDefault="00391BA4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1085269" w:history="1">
        <w:r w:rsidRPr="00DC0AED">
          <w:rPr>
            <w:rStyle w:val="a5"/>
            <w:noProof/>
          </w:rPr>
          <w:t>ЗАДАНИЕ НА ПРАКТИЧЕСКУЮ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153F26" w14:textId="7D1D41FB" w:rsidR="00391BA4" w:rsidRDefault="00391BA4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1085270" w:history="1">
        <w:r w:rsidRPr="00DC0AED">
          <w:rPr>
            <w:rStyle w:val="a5"/>
            <w:noProof/>
          </w:rPr>
          <w:t>ТЕОРЕТИЧЕСКОЕ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492C3" w14:textId="36A47CB2" w:rsidR="00391BA4" w:rsidRDefault="00391BA4">
      <w:pPr>
        <w:pStyle w:val="12"/>
        <w:tabs>
          <w:tab w:val="left" w:pos="454"/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1085271" w:history="1">
        <w:r w:rsidRPr="00DC0AED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DC0AED">
          <w:rPr>
            <w:rStyle w:val="a5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1F035A" w14:textId="64B8095A" w:rsidR="00391BA4" w:rsidRDefault="00391BA4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1085272" w:history="1">
        <w:r w:rsidRPr="00DC0AED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D07C98" w14:textId="5BFBBF64" w:rsidR="00391BA4" w:rsidRDefault="00391BA4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1085273" w:history="1">
        <w:r w:rsidRPr="00DC0AED">
          <w:rPr>
            <w:rStyle w:val="a5"/>
            <w:noProof/>
          </w:rPr>
          <w:t>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65DF35" w14:textId="2C48B873" w:rsidR="00910D04" w:rsidRPr="009530E4" w:rsidRDefault="00391BA4" w:rsidP="009530E4">
      <w:pPr>
        <w:pStyle w:val="Centered"/>
        <w:rPr>
          <w:highlight w:val="yellow"/>
        </w:rPr>
      </w:pPr>
      <w:r>
        <w:fldChar w:fldCharType="end"/>
      </w:r>
      <w:r w:rsidR="00910D04">
        <w:br w:type="page"/>
      </w:r>
    </w:p>
    <w:p w14:paraId="582CD4A8" w14:textId="77C03BF7" w:rsidR="00BE228E" w:rsidRDefault="00F648EA" w:rsidP="00EE4EF4">
      <w:pPr>
        <w:pStyle w:val="10"/>
      </w:pPr>
      <w:bookmarkStart w:id="0" w:name="_Toc159892563"/>
      <w:bookmarkStart w:id="1" w:name="_Toc161085269"/>
      <w:r>
        <w:lastRenderedPageBreak/>
        <w:t>ЗАДАНИЕ НА ПРАКТИЧЕСКУЮ РАБОТУ</w:t>
      </w:r>
      <w:bookmarkEnd w:id="0"/>
      <w:bookmarkEnd w:id="1"/>
    </w:p>
    <w:p w14:paraId="1477B078" w14:textId="14CF435E" w:rsidR="00760BCA" w:rsidRDefault="00F648EA" w:rsidP="00F648EA">
      <w:r>
        <w:t>Основная цель работы – создать диаграмму прецедентов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 для одного из классов или прецедентов проектируемой информационной системы. В процессе достижения цели студенты получают навыки создания и использования диаграмм UML.</w:t>
      </w:r>
    </w:p>
    <w:p w14:paraId="22D732BD" w14:textId="053E52AA" w:rsidR="00E65DCD" w:rsidRDefault="00E65DCD" w:rsidP="00F648EA">
      <w:r>
        <w:t>В качестве проектируемой системы выбрана информационная система «</w:t>
      </w:r>
      <w:r w:rsidR="00767CA9">
        <w:t>Математический справочник школьника</w:t>
      </w:r>
      <w:r>
        <w:t>».</w:t>
      </w:r>
    </w:p>
    <w:p w14:paraId="6F6EE3D9" w14:textId="77777777" w:rsidR="00760BCA" w:rsidRDefault="00760BCA">
      <w:r>
        <w:br w:type="page"/>
      </w:r>
    </w:p>
    <w:p w14:paraId="2184EFED" w14:textId="5E007B5E" w:rsidR="00760BCA" w:rsidRDefault="00F648EA" w:rsidP="00EE4EF4">
      <w:pPr>
        <w:pStyle w:val="10"/>
        <w:tabs>
          <w:tab w:val="left" w:pos="284"/>
        </w:tabs>
      </w:pPr>
      <w:bookmarkStart w:id="2" w:name="_Toc159892564"/>
      <w:bookmarkStart w:id="3" w:name="_Toc161085270"/>
      <w:r>
        <w:lastRenderedPageBreak/>
        <w:t>ТЕОРЕТИЧЕСКОЕ ВВЕДЕНИЕ</w:t>
      </w:r>
      <w:bookmarkEnd w:id="2"/>
      <w:bookmarkEnd w:id="3"/>
      <w:r>
        <w:t xml:space="preserve"> </w:t>
      </w:r>
    </w:p>
    <w:p w14:paraId="43270DB4" w14:textId="40EFFB8B" w:rsidR="00F648EA" w:rsidRDefault="00F648EA" w:rsidP="00F648EA">
      <w:r>
        <w:t xml:space="preserve">Диаграмма прецедентов (также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или диаграмма вариантов использования) создается для описания общих функциональных требований к системе. Углубленное проектирование системы требует более детального описания, которое создается, в частности, с помощью диаграмм вариантов использования и в диаграммах, описывающих поток событий.</w:t>
      </w:r>
    </w:p>
    <w:p w14:paraId="2FF2C41D" w14:textId="77777777" w:rsidR="00F648EA" w:rsidRDefault="00F648EA" w:rsidP="00F648EA">
      <w:r>
        <w:t xml:space="preserve">Использование диаграммы вариантов использования в процессе проектирования информационной системы позволяет определить: пользователей и границы проектируемой информационной системы; интерфейс системы. С помощью диаграммы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удобно общаться проектировщикам и разработчикам. С ее помощью можно создавать тесты и пользовательскую документацию. Причем диаграмму прецедентов можно использовать как при </w:t>
      </w:r>
      <w:proofErr w:type="spellStart"/>
      <w:r>
        <w:t>объектноориентированном</w:t>
      </w:r>
      <w:proofErr w:type="spellEnd"/>
      <w:r>
        <w:t>, так и при структурном подходе к проектированию.</w:t>
      </w:r>
    </w:p>
    <w:p w14:paraId="37B3133E" w14:textId="28C008EF" w:rsidR="00207924" w:rsidRDefault="00F648EA" w:rsidP="00F648EA">
      <w:r>
        <w:t xml:space="preserve">Основными элементами диаграмм вариантов использования являются «активный субъект» или </w:t>
      </w:r>
      <w:proofErr w:type="spellStart"/>
      <w:r>
        <w:t>actor</w:t>
      </w:r>
      <w:proofErr w:type="spellEnd"/>
      <w:r>
        <w:t xml:space="preserve">. </w:t>
      </w:r>
      <w:proofErr w:type="spellStart"/>
      <w:r>
        <w:t>Actor</w:t>
      </w:r>
      <w:proofErr w:type="spellEnd"/>
      <w:r>
        <w:t xml:space="preserve"> следует переводить с английского как участник, исполнитель, действующее лицо или действующий субъект. Согласно приведенному переводу, это субъект (человек, функция, модуль ИС, внешняя система, подсистема, организация, класс и т. п.), который взаимодействует с проектируемой нами системой. Под взаимодействием понимается любое воздействие субъектов друг на друга, которое изменяет поведение или состояние проектируемой нами системы.</w:t>
      </w:r>
      <w:r w:rsidR="00207924">
        <w:br w:type="page"/>
      </w:r>
    </w:p>
    <w:p w14:paraId="2C0A022B" w14:textId="77777777" w:rsidR="00B3589B" w:rsidRDefault="00F648EA" w:rsidP="00B3589B">
      <w:pPr>
        <w:pStyle w:val="10"/>
        <w:numPr>
          <w:ilvl w:val="0"/>
          <w:numId w:val="16"/>
        </w:numPr>
        <w:tabs>
          <w:tab w:val="left" w:pos="284"/>
        </w:tabs>
        <w:ind w:left="0" w:firstLine="0"/>
      </w:pPr>
      <w:bookmarkStart w:id="4" w:name="_Toc159892565"/>
      <w:bookmarkStart w:id="5" w:name="_Toc161085271"/>
      <w:r>
        <w:lastRenderedPageBreak/>
        <w:t>ХОД РАБОТЫ</w:t>
      </w:r>
      <w:bookmarkStart w:id="6" w:name="_Toc159334257"/>
      <w:bookmarkEnd w:id="4"/>
      <w:bookmarkEnd w:id="5"/>
    </w:p>
    <w:p w14:paraId="4146AF10" w14:textId="77777777" w:rsidR="00B3589B" w:rsidRPr="00B3589B" w:rsidRDefault="00B3589B" w:rsidP="00ED3A5C">
      <w:pPr>
        <w:pStyle w:val="2"/>
        <w:numPr>
          <w:ilvl w:val="1"/>
          <w:numId w:val="16"/>
        </w:numPr>
        <w:rPr>
          <w:color w:val="000000" w:themeColor="text1"/>
          <w:szCs w:val="32"/>
        </w:rPr>
      </w:pPr>
      <w:r>
        <w:t>Построение диаграммы прецедентов</w:t>
      </w:r>
    </w:p>
    <w:p w14:paraId="433FAFB8" w14:textId="77777777" w:rsidR="00B3589B" w:rsidRDefault="00B3589B" w:rsidP="00B3589B">
      <w:r>
        <w:t>На Рисунке 1 представлена построенная диаграмма прецедентов проектируемой информационной системы.</w:t>
      </w:r>
    </w:p>
    <w:p w14:paraId="5A317235" w14:textId="61AF041D" w:rsidR="00B3589B" w:rsidRPr="00B3589B" w:rsidRDefault="00323FA7" w:rsidP="00B3589B">
      <w:pPr>
        <w:spacing w:line="240" w:lineRule="auto"/>
        <w:ind w:firstLine="0"/>
        <w:jc w:val="left"/>
        <w:rPr>
          <w:color w:val="auto"/>
          <w:sz w:val="24"/>
          <w:szCs w:val="24"/>
        </w:rPr>
      </w:pPr>
      <w:r w:rsidRPr="00323FA7">
        <w:rPr>
          <w:noProof/>
          <w:color w:val="auto"/>
          <w:sz w:val="24"/>
          <w:szCs w:val="24"/>
        </w:rPr>
        <w:drawing>
          <wp:inline distT="0" distB="0" distL="0" distR="0" wp14:anchorId="4CDA5514" wp14:editId="40B5F6E3">
            <wp:extent cx="6119495" cy="47428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744B" w14:textId="77777777" w:rsidR="00B3589B" w:rsidRDefault="00B3589B" w:rsidP="00B3589B">
      <w:pPr>
        <w:pStyle w:val="IMG"/>
      </w:pPr>
      <w:r>
        <w:t>Рисунок 1 – Построенная диаграмма прецедентов</w:t>
      </w:r>
    </w:p>
    <w:p w14:paraId="66E13BE8" w14:textId="77777777" w:rsidR="00E65DCD" w:rsidRPr="00E65DCD" w:rsidRDefault="00B3589B" w:rsidP="00E65DCD">
      <w:pPr>
        <w:pStyle w:val="2"/>
        <w:numPr>
          <w:ilvl w:val="1"/>
          <w:numId w:val="16"/>
        </w:numPr>
        <w:rPr>
          <w:color w:val="000000" w:themeColor="text1"/>
          <w:szCs w:val="32"/>
        </w:rPr>
      </w:pPr>
      <w:r>
        <w:t>Текстовое описание процессов</w:t>
      </w:r>
    </w:p>
    <w:p w14:paraId="5429C207" w14:textId="3490E65F" w:rsidR="00E65DCD" w:rsidRDefault="00E65DCD" w:rsidP="00E65DCD">
      <w:r>
        <w:t>Во время построения диаграммы прецедентов были выявлены следующие основные варианты использования</w:t>
      </w:r>
      <w:r w:rsidRPr="00E65DCD">
        <w:t>:</w:t>
      </w:r>
    </w:p>
    <w:p w14:paraId="2946C7F1" w14:textId="27D69D9B" w:rsidR="00E65DCD" w:rsidRPr="00E65DCD" w:rsidRDefault="00E65DCD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Регистрация на сайте</w:t>
      </w:r>
      <w:r w:rsidR="00FB09FF">
        <w:rPr>
          <w:lang w:val="en-US"/>
        </w:rPr>
        <w:t>;</w:t>
      </w:r>
    </w:p>
    <w:p w14:paraId="7B855AFC" w14:textId="6F6915A7" w:rsidR="00E65DCD" w:rsidRPr="00E65DCD" w:rsidRDefault="00E65DCD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Авторизация на сайте</w:t>
      </w:r>
      <w:r w:rsidR="00FB09FF">
        <w:rPr>
          <w:lang w:val="en-US"/>
        </w:rPr>
        <w:t>;</w:t>
      </w:r>
    </w:p>
    <w:p w14:paraId="2CB055F5" w14:textId="3EA5021F" w:rsidR="00FB09FF" w:rsidRPr="00FB09FF" w:rsidRDefault="00323FA7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Просмотр теоретического материала</w:t>
      </w:r>
      <w:r w:rsidR="00FB09FF">
        <w:rPr>
          <w:lang w:val="en-US"/>
        </w:rPr>
        <w:t>;</w:t>
      </w:r>
    </w:p>
    <w:p w14:paraId="0E2B7A57" w14:textId="15A6CF00" w:rsidR="00FB09FF" w:rsidRPr="00FB09FF" w:rsidRDefault="00323FA7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Выполнение практических заданий</w:t>
      </w:r>
      <w:r w:rsidR="00FB09FF">
        <w:rPr>
          <w:lang w:val="en-US"/>
        </w:rPr>
        <w:t>;</w:t>
      </w:r>
    </w:p>
    <w:p w14:paraId="7530968C" w14:textId="4202036D" w:rsidR="00FB09FF" w:rsidRPr="00FB09FF" w:rsidRDefault="00C26AAA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Отслеживание собственного прогресса</w:t>
      </w:r>
      <w:r w:rsidR="00FB09FF">
        <w:rPr>
          <w:lang w:val="en-US"/>
        </w:rPr>
        <w:t>;</w:t>
      </w:r>
    </w:p>
    <w:p w14:paraId="216B55BE" w14:textId="0A43F1FA" w:rsidR="00FB09FF" w:rsidRPr="00FB09FF" w:rsidRDefault="00C26AAA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Отслеживание прогресса подопечных</w:t>
      </w:r>
      <w:r w:rsidR="00FB09FF">
        <w:rPr>
          <w:lang w:val="en-US"/>
        </w:rPr>
        <w:t>;</w:t>
      </w:r>
    </w:p>
    <w:p w14:paraId="2370E696" w14:textId="3BFE1EAE" w:rsidR="00FB09FF" w:rsidRPr="00FB09FF" w:rsidRDefault="00C26AAA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lastRenderedPageBreak/>
        <w:t>Создание учебной группы</w:t>
      </w:r>
      <w:r w:rsidR="00FB09FF">
        <w:rPr>
          <w:lang w:val="en-US"/>
        </w:rPr>
        <w:t>;</w:t>
      </w:r>
    </w:p>
    <w:p w14:paraId="550E99F0" w14:textId="77E1AA52" w:rsidR="00FB09FF" w:rsidRPr="00FB09FF" w:rsidRDefault="00CC45E8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Предоставление уникального контента</w:t>
      </w:r>
      <w:r w:rsidR="00FB09FF">
        <w:rPr>
          <w:lang w:val="en-US"/>
        </w:rPr>
        <w:t>;</w:t>
      </w:r>
    </w:p>
    <w:p w14:paraId="1D023366" w14:textId="5F119716" w:rsidR="00FB09FF" w:rsidRPr="00CC45E8" w:rsidRDefault="00CC45E8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Обновление контента</w:t>
      </w:r>
      <w:r>
        <w:rPr>
          <w:lang w:val="en-US"/>
        </w:rPr>
        <w:t>;</w:t>
      </w:r>
    </w:p>
    <w:p w14:paraId="221762EE" w14:textId="78A9EC10" w:rsidR="00CC45E8" w:rsidRPr="00FB09FF" w:rsidRDefault="00CC45E8" w:rsidP="00E65DCD">
      <w:pPr>
        <w:pStyle w:val="ad"/>
        <w:numPr>
          <w:ilvl w:val="0"/>
          <w:numId w:val="25"/>
        </w:numPr>
        <w:ind w:left="0" w:firstLine="709"/>
        <w:rPr>
          <w:color w:val="000000" w:themeColor="text1"/>
          <w:szCs w:val="32"/>
        </w:rPr>
      </w:pPr>
      <w:r>
        <w:t>Управление пользователя.</w:t>
      </w:r>
    </w:p>
    <w:p w14:paraId="06E57823" w14:textId="77777777" w:rsidR="00FB09FF" w:rsidRDefault="00FB09FF" w:rsidP="00FB09FF">
      <w:pPr>
        <w:pStyle w:val="3"/>
        <w:numPr>
          <w:ilvl w:val="2"/>
          <w:numId w:val="16"/>
        </w:numPr>
      </w:pPr>
      <w:r>
        <w:t>Регистрация на сайте</w:t>
      </w:r>
    </w:p>
    <w:p w14:paraId="43B82153" w14:textId="4E736077" w:rsidR="003B18D1" w:rsidRPr="003B18D1" w:rsidRDefault="003B18D1" w:rsidP="003B18D1">
      <w:r w:rsidRPr="003B18D1">
        <w:t>Пользователь заполняет регистрационную форму, предоставляя свои личные данные, такие как имя, адрес электронной почты и пароль. После отправки формы система проверяет уникальность введенной электронной почты и создает новую учетную запись для пользователя, предоставляя ему доступ к дополнительным функциям сайта, связанным с его аккаунтом.</w:t>
      </w:r>
    </w:p>
    <w:p w14:paraId="382421CF" w14:textId="77777777" w:rsidR="00FB09FF" w:rsidRDefault="00FB09FF" w:rsidP="00FB09FF">
      <w:pPr>
        <w:pStyle w:val="3"/>
        <w:numPr>
          <w:ilvl w:val="2"/>
          <w:numId w:val="16"/>
        </w:numPr>
      </w:pPr>
      <w:r>
        <w:t>Авторизация на сайте</w:t>
      </w:r>
    </w:p>
    <w:p w14:paraId="0328C8FD" w14:textId="77777777" w:rsidR="008C354E" w:rsidRDefault="008C354E" w:rsidP="008C354E">
      <w:r w:rsidRPr="008C354E">
        <w:t>Пользователь вводит свои учетные данные (логин и пароль) для доступа к своей учетной записи на сайте. После проверки введенных данных система предоставляет пользователю доступ к персонализированным функциям и контенту.</w:t>
      </w:r>
    </w:p>
    <w:p w14:paraId="3E3CB60F" w14:textId="0F02EC23" w:rsidR="00FB09FF" w:rsidRDefault="008C354E" w:rsidP="008C354E">
      <w:pPr>
        <w:pStyle w:val="3"/>
        <w:numPr>
          <w:ilvl w:val="2"/>
          <w:numId w:val="16"/>
        </w:numPr>
      </w:pPr>
      <w:r>
        <w:t>Просмотр теоретического материала</w:t>
      </w:r>
    </w:p>
    <w:p w14:paraId="1DFBD00E" w14:textId="5E4783A9" w:rsidR="00D92EAB" w:rsidRDefault="00D92EAB" w:rsidP="00D92EAB">
      <w:r w:rsidRPr="00D92EAB">
        <w:t>Пользователь просматривает разделы с теоретическим материалом по различным математическим темам. Материал может включать описания теории, формулы, графики и примеры</w:t>
      </w:r>
      <w:r w:rsidR="00967918">
        <w:t>.</w:t>
      </w:r>
    </w:p>
    <w:p w14:paraId="66FB11EC" w14:textId="10EB0894" w:rsidR="00FB09FF" w:rsidRDefault="00967918" w:rsidP="00D92EAB">
      <w:pPr>
        <w:pStyle w:val="3"/>
        <w:numPr>
          <w:ilvl w:val="2"/>
          <w:numId w:val="16"/>
        </w:numPr>
      </w:pPr>
      <w:r>
        <w:t>Выполнение практических заданий</w:t>
      </w:r>
    </w:p>
    <w:p w14:paraId="1F32F9AD" w14:textId="386D96EB" w:rsidR="00967918" w:rsidRDefault="00967918" w:rsidP="00967918">
      <w:r w:rsidRPr="00967918">
        <w:t>Пользователь выполняет практические задания, такие как тесты, задачи и упражнения, чтобы закрепить полученные знания и навыки в математике.</w:t>
      </w:r>
      <w:r w:rsidR="003B18D1" w:rsidRPr="003B18D1">
        <w:t xml:space="preserve"> </w:t>
      </w:r>
    </w:p>
    <w:p w14:paraId="1F7A1866" w14:textId="177D25AE" w:rsidR="00FB09FF" w:rsidRDefault="00967918" w:rsidP="00967918">
      <w:pPr>
        <w:pStyle w:val="3"/>
        <w:numPr>
          <w:ilvl w:val="2"/>
          <w:numId w:val="16"/>
        </w:numPr>
      </w:pPr>
      <w:r>
        <w:t>Отслеживание собственного прогресса</w:t>
      </w:r>
    </w:p>
    <w:p w14:paraId="6281FDD8" w14:textId="77777777" w:rsidR="003D64D5" w:rsidRPr="003D64D5" w:rsidRDefault="003D64D5" w:rsidP="003D64D5">
      <w:r w:rsidRPr="003D64D5">
        <w:t xml:space="preserve">Пользователь может отслеживать свой прогресс в решении задач и изучении теоретического материала. Это может включать в себя просмотр выполненных заданий, результатов тестов и статистики </w:t>
      </w:r>
      <w:proofErr w:type="spellStart"/>
      <w:r w:rsidRPr="003D64D5">
        <w:t>успеха.</w:t>
      </w:r>
      <w:proofErr w:type="spellEnd"/>
    </w:p>
    <w:p w14:paraId="44D17F55" w14:textId="59399FAF" w:rsidR="00FB09FF" w:rsidRDefault="003D64D5" w:rsidP="003D64D5">
      <w:pPr>
        <w:pStyle w:val="3"/>
        <w:numPr>
          <w:ilvl w:val="2"/>
          <w:numId w:val="16"/>
        </w:numPr>
      </w:pPr>
      <w:r>
        <w:t>Отслеживание прогресса подопечных</w:t>
      </w:r>
    </w:p>
    <w:p w14:paraId="38610FB8" w14:textId="266A7BAB" w:rsidR="00BE02DD" w:rsidRPr="00BE02DD" w:rsidRDefault="00BE02DD" w:rsidP="00BE02DD">
      <w:r w:rsidRPr="00BE02DD">
        <w:t>Учитель может отслеживать прогресс своих учеников в изучении математики, включая результаты выполненных заданий и тестов, а также активность на платформе.</w:t>
      </w:r>
    </w:p>
    <w:p w14:paraId="37269919" w14:textId="12FB4F5D" w:rsidR="00FB09FF" w:rsidRDefault="00BE02DD" w:rsidP="00FB09FF">
      <w:pPr>
        <w:pStyle w:val="3"/>
        <w:numPr>
          <w:ilvl w:val="2"/>
          <w:numId w:val="16"/>
        </w:numPr>
      </w:pPr>
      <w:r>
        <w:lastRenderedPageBreak/>
        <w:t>Создание учебной группы</w:t>
      </w:r>
    </w:p>
    <w:p w14:paraId="24AA87A4" w14:textId="0DDC5205" w:rsidR="003D1DC0" w:rsidRPr="003D1DC0" w:rsidRDefault="003D1DC0" w:rsidP="003D1DC0">
      <w:r w:rsidRPr="003D1DC0">
        <w:t>Учитель может создавать учебные группы, объединяя своих учеников для целенаправленной работы и обмена материалами и заданиями.</w:t>
      </w:r>
    </w:p>
    <w:p w14:paraId="281C635E" w14:textId="3A67CFA8" w:rsidR="00FB09FF" w:rsidRDefault="003D1DC0" w:rsidP="00FB09FF">
      <w:pPr>
        <w:pStyle w:val="3"/>
        <w:numPr>
          <w:ilvl w:val="2"/>
          <w:numId w:val="16"/>
        </w:numPr>
      </w:pPr>
      <w:r>
        <w:t>Предоставление уникального контента</w:t>
      </w:r>
    </w:p>
    <w:p w14:paraId="19CA1DE6" w14:textId="2519B0B8" w:rsidR="003D1DC0" w:rsidRPr="003D1DC0" w:rsidRDefault="003D1DC0" w:rsidP="003D1DC0">
      <w:r w:rsidRPr="003D1DC0">
        <w:t>Учитель может добавлять уникальные материалы, задания и тесты для своих учеников, дополняя базовый материал справочника.</w:t>
      </w:r>
    </w:p>
    <w:p w14:paraId="3A8AF504" w14:textId="26B22ABC" w:rsidR="003B18D1" w:rsidRPr="003B18D1" w:rsidRDefault="003D1DC0" w:rsidP="00FB09FF">
      <w:pPr>
        <w:pStyle w:val="3"/>
        <w:numPr>
          <w:ilvl w:val="2"/>
          <w:numId w:val="16"/>
        </w:numPr>
        <w:rPr>
          <w:color w:val="000000" w:themeColor="text1"/>
          <w:szCs w:val="32"/>
        </w:rPr>
      </w:pPr>
      <w:r>
        <w:t>Обновление контента</w:t>
      </w:r>
    </w:p>
    <w:p w14:paraId="489545C4" w14:textId="77777777" w:rsidR="007F0B08" w:rsidRDefault="002A3E79" w:rsidP="002A3E79">
      <w:r w:rsidRPr="002A3E79">
        <w:t>Администратор системы обновляет теоретический материал, добавляет новые задачи и ресурсы, обеспечивая актуальность и разнообразие контента на платформе.</w:t>
      </w:r>
    </w:p>
    <w:p w14:paraId="5226F5B6" w14:textId="77777777" w:rsidR="009530E4" w:rsidRDefault="007F0B08" w:rsidP="009530E4">
      <w:pPr>
        <w:pStyle w:val="3"/>
        <w:numPr>
          <w:ilvl w:val="2"/>
          <w:numId w:val="16"/>
        </w:numPr>
        <w:rPr>
          <w:color w:val="000000"/>
          <w:szCs w:val="22"/>
        </w:rPr>
      </w:pPr>
      <w:r>
        <w:t xml:space="preserve"> Управление пользователями</w:t>
      </w:r>
    </w:p>
    <w:p w14:paraId="73C31D79" w14:textId="7862512C" w:rsidR="00F648EA" w:rsidRPr="009530E4" w:rsidRDefault="009530E4" w:rsidP="009530E4">
      <w:r w:rsidRPr="009530E4">
        <w:t>Администратор системы осуществляет управление учетными записями пользователей платформы, обеспечивая их безопасность и эффективное функционирование.</w:t>
      </w:r>
      <w:r w:rsidR="00F648EA">
        <w:br w:type="page"/>
      </w:r>
    </w:p>
    <w:p w14:paraId="54C21D44" w14:textId="2BE46352" w:rsidR="00EE2C87" w:rsidRDefault="00EE2C87" w:rsidP="00EE2C87">
      <w:pPr>
        <w:pStyle w:val="10"/>
      </w:pPr>
      <w:bookmarkStart w:id="7" w:name="_Toc159892566"/>
      <w:bookmarkStart w:id="8" w:name="_Toc161085272"/>
      <w:r>
        <w:lastRenderedPageBreak/>
        <w:t>ЗАКЛЮЧЕНИЕ</w:t>
      </w:r>
      <w:bookmarkEnd w:id="6"/>
      <w:bookmarkEnd w:id="7"/>
      <w:bookmarkEnd w:id="8"/>
    </w:p>
    <w:p w14:paraId="7DCEEF0A" w14:textId="6546A778" w:rsidR="003B18D1" w:rsidRDefault="00EE2C87" w:rsidP="00EE2C87">
      <w:r>
        <w:t xml:space="preserve">В ходе данной работы </w:t>
      </w:r>
      <w:r w:rsidR="00F648EA">
        <w:t>создана диаграмма прецедентов для проектируемой информационной системы</w:t>
      </w:r>
      <w:r>
        <w:t>.</w:t>
      </w:r>
      <w:r w:rsidR="00F648EA">
        <w:t xml:space="preserve"> В процессе достижения цели получены навыки создания и использования диаграмм </w:t>
      </w:r>
      <w:r w:rsidR="00F648EA">
        <w:rPr>
          <w:lang w:val="en-US"/>
        </w:rPr>
        <w:t>UML</w:t>
      </w:r>
      <w:r w:rsidR="00F648EA" w:rsidRPr="00F648EA">
        <w:t>.</w:t>
      </w:r>
    </w:p>
    <w:p w14:paraId="6293A0E0" w14:textId="77777777" w:rsidR="003B18D1" w:rsidRDefault="003B18D1">
      <w:r>
        <w:br w:type="page"/>
      </w:r>
    </w:p>
    <w:p w14:paraId="5022E20B" w14:textId="6F1B3031" w:rsidR="00EE2C87" w:rsidRDefault="003B18D1" w:rsidP="003B18D1">
      <w:pPr>
        <w:pStyle w:val="10"/>
      </w:pPr>
      <w:bookmarkStart w:id="9" w:name="_Toc159892567"/>
      <w:bookmarkStart w:id="10" w:name="_Toc161085273"/>
      <w:r>
        <w:lastRenderedPageBreak/>
        <w:t>КОНТРОЛЬНЫЕ ВОПРОСЫ</w:t>
      </w:r>
      <w:bookmarkEnd w:id="9"/>
      <w:bookmarkEnd w:id="10"/>
    </w:p>
    <w:p w14:paraId="07B51341" w14:textId="5DA583E1" w:rsidR="003B18D1" w:rsidRDefault="003B18D1" w:rsidP="003B18D1">
      <w:r>
        <w:t>1. Для чего создается диаграмма прецедентов?</w:t>
      </w:r>
      <w:r w:rsidR="00A55097">
        <w:t xml:space="preserve"> – </w:t>
      </w:r>
      <w:r w:rsidR="00A55097" w:rsidRPr="00A55097">
        <w:t>Диаграмма</w:t>
      </w:r>
      <w:r w:rsidR="00A55097">
        <w:t xml:space="preserve"> </w:t>
      </w:r>
      <w:r w:rsidR="00A55097" w:rsidRPr="00A55097">
        <w:t>прецедентов создается для визуализации функциональности системы, идентификации основных действий пользователей (акт</w:t>
      </w:r>
      <w:r w:rsidR="00A55097">
        <w:t>е</w:t>
      </w:r>
      <w:r w:rsidR="00A55097" w:rsidRPr="00A55097">
        <w:t>ров) и их взаимодействия с системой.</w:t>
      </w:r>
    </w:p>
    <w:p w14:paraId="2FF6BE9D" w14:textId="24BB9EB0" w:rsidR="003B18D1" w:rsidRDefault="003B18D1" w:rsidP="003B18D1">
      <w:r>
        <w:t>2. Что позволяет определить использование диаграммы прецедентов в</w:t>
      </w:r>
      <w:r w:rsidR="00A55097">
        <w:t xml:space="preserve"> </w:t>
      </w:r>
      <w:r>
        <w:t>процессе проектирования информационной системы?</w:t>
      </w:r>
      <w:r w:rsidR="00A55097">
        <w:t xml:space="preserve"> – </w:t>
      </w:r>
      <w:r w:rsidR="00A55097" w:rsidRPr="00A55097">
        <w:t>Диаграмма</w:t>
      </w:r>
      <w:r w:rsidR="00A55097">
        <w:t xml:space="preserve"> </w:t>
      </w:r>
      <w:r w:rsidR="00A55097" w:rsidRPr="00A55097">
        <w:t>прецедентов позволяет определить основные сценарии использования системы, выделить ключевые функции, идентифицировать роли пользователей и их взаимодействие с системой.</w:t>
      </w:r>
    </w:p>
    <w:p w14:paraId="27FB6C1F" w14:textId="1E58C289" w:rsidR="003B18D1" w:rsidRDefault="003B18D1" w:rsidP="003B18D1">
      <w:r>
        <w:t>3. Назовите главный элемент диаграммы прецедентов.</w:t>
      </w:r>
      <w:r w:rsidR="00A55097">
        <w:t xml:space="preserve"> – </w:t>
      </w:r>
      <w:r w:rsidR="00A55097" w:rsidRPr="00A55097">
        <w:t>Главным</w:t>
      </w:r>
      <w:r w:rsidR="00A55097">
        <w:t xml:space="preserve"> </w:t>
      </w:r>
      <w:r w:rsidR="00A55097" w:rsidRPr="00A55097">
        <w:t>элементом диаграммы прецедентов является сам прецедент, который представляет собой конкретное действие или сценарий использования системы со стороны пользователя.</w:t>
      </w:r>
    </w:p>
    <w:p w14:paraId="736FA7FE" w14:textId="23812B19" w:rsidR="003B18D1" w:rsidRDefault="003B18D1" w:rsidP="003B18D1">
      <w:r>
        <w:t>4. Дайте определение, что такое «прецедент» или «вариант использования» в рамках диаграммы прецедентов UML.</w:t>
      </w:r>
      <w:r w:rsidR="00A55097">
        <w:t xml:space="preserve"> – </w:t>
      </w:r>
      <w:r w:rsidR="00A55097" w:rsidRPr="00A55097">
        <w:t>Прецедент</w:t>
      </w:r>
      <w:r w:rsidR="00A55097">
        <w:t xml:space="preserve"> </w:t>
      </w:r>
      <w:r w:rsidR="00A55097" w:rsidRPr="00A55097">
        <w:t>или вариант использования в диаграмме прецедентов UML представляет собой конкретное действие или сценарий использования системы, который выполняется определенным пользователем.</w:t>
      </w:r>
    </w:p>
    <w:p w14:paraId="1D8CA719" w14:textId="6DF3A1DB" w:rsidR="003B18D1" w:rsidRDefault="003B18D1" w:rsidP="003B18D1">
      <w:r>
        <w:t>5. На какой вопрос должна отвечать созданная диаграмма прецедентов?</w:t>
      </w:r>
      <w:r w:rsidR="00A55097">
        <w:t xml:space="preserve"> – </w:t>
      </w:r>
      <w:r w:rsidR="00A55097" w:rsidRPr="00A55097">
        <w:t>Созданная</w:t>
      </w:r>
      <w:r w:rsidR="00A55097">
        <w:t xml:space="preserve"> </w:t>
      </w:r>
      <w:r w:rsidR="00A55097" w:rsidRPr="00A55097">
        <w:t>диаграмма прецедентов должна отвечать на вопросы о том, какие действия могут выполнять пользователи в системе и как они взаимодействуют с ней.</w:t>
      </w:r>
    </w:p>
    <w:p w14:paraId="06F52F47" w14:textId="7E111DB5" w:rsidR="003B18D1" w:rsidRDefault="003B18D1" w:rsidP="003B18D1">
      <w:r>
        <w:t>6. Для чего необходимы связи на диаграмме прецедентов UML, что они</w:t>
      </w:r>
      <w:r w:rsidR="00A55097">
        <w:t xml:space="preserve"> </w:t>
      </w:r>
      <w:r>
        <w:t>показывают?</w:t>
      </w:r>
      <w:r w:rsidR="00A55097">
        <w:t xml:space="preserve"> – </w:t>
      </w:r>
      <w:r w:rsidR="00A55097" w:rsidRPr="00A55097">
        <w:t>Связи</w:t>
      </w:r>
      <w:r w:rsidR="00A55097">
        <w:t xml:space="preserve"> </w:t>
      </w:r>
      <w:r w:rsidR="00A55097" w:rsidRPr="00A55097">
        <w:t>на диаграмме прецедентов UML необходимы для отображения взаимосвязей между прецедентами и акт</w:t>
      </w:r>
      <w:r w:rsidR="00A55097">
        <w:t>е</w:t>
      </w:r>
      <w:r w:rsidR="00A55097" w:rsidRPr="00A55097">
        <w:t>рами.</w:t>
      </w:r>
    </w:p>
    <w:p w14:paraId="330D637F" w14:textId="47444BD6" w:rsidR="00A55097" w:rsidRDefault="003B18D1" w:rsidP="00A55097">
      <w:r>
        <w:t>7. Назовите два типа связей прецедентов UML.</w:t>
      </w:r>
      <w:r w:rsidR="00A55097">
        <w:t xml:space="preserve"> – Два основных типа связей прецедентов UML:</w:t>
      </w:r>
    </w:p>
    <w:p w14:paraId="23AED2AF" w14:textId="6D409D8B" w:rsidR="00A55097" w:rsidRDefault="00A55097" w:rsidP="00A55097">
      <w:pPr>
        <w:pStyle w:val="ad"/>
        <w:numPr>
          <w:ilvl w:val="0"/>
          <w:numId w:val="26"/>
        </w:numPr>
        <w:ind w:left="0" w:firstLine="709"/>
      </w:pPr>
      <w:r>
        <w:t>Связь включения (</w:t>
      </w:r>
      <w:proofErr w:type="spellStart"/>
      <w:r>
        <w:t>include</w:t>
      </w:r>
      <w:proofErr w:type="spellEnd"/>
      <w:r>
        <w:t>): показывает, что один прецедент включает в себя выполнение другого прецедента</w:t>
      </w:r>
      <w:r w:rsidRPr="00A55097">
        <w:t>;</w:t>
      </w:r>
    </w:p>
    <w:p w14:paraId="12782080" w14:textId="04D54B5C" w:rsidR="003B18D1" w:rsidRPr="003B18D1" w:rsidRDefault="00A55097" w:rsidP="00A55097">
      <w:pPr>
        <w:pStyle w:val="ad"/>
        <w:numPr>
          <w:ilvl w:val="0"/>
          <w:numId w:val="26"/>
        </w:numPr>
        <w:ind w:left="0" w:firstLine="709"/>
      </w:pPr>
      <w:r>
        <w:lastRenderedPageBreak/>
        <w:t>Связь расширения (</w:t>
      </w:r>
      <w:proofErr w:type="spellStart"/>
      <w:r>
        <w:t>extend</w:t>
      </w:r>
      <w:proofErr w:type="spellEnd"/>
      <w:r>
        <w:t>): показывает, что один прецедент может расширять выполнение другого прецедента при определенных условиях.</w:t>
      </w:r>
    </w:p>
    <w:sectPr w:rsidR="003B18D1" w:rsidRPr="003B18D1" w:rsidSect="007859E1">
      <w:footerReference w:type="default" r:id="rId10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29A9" w14:textId="77777777" w:rsidR="007859E1" w:rsidRDefault="007859E1" w:rsidP="00055DD7">
      <w:pPr>
        <w:spacing w:line="240" w:lineRule="auto"/>
      </w:pPr>
      <w:r>
        <w:separator/>
      </w:r>
    </w:p>
  </w:endnote>
  <w:endnote w:type="continuationSeparator" w:id="0">
    <w:p w14:paraId="764EDE11" w14:textId="77777777" w:rsidR="007859E1" w:rsidRDefault="007859E1" w:rsidP="00055DD7">
      <w:pPr>
        <w:spacing w:line="240" w:lineRule="auto"/>
      </w:pPr>
      <w:r>
        <w:continuationSeparator/>
      </w:r>
    </w:p>
  </w:endnote>
  <w:endnote w:type="continuationNotice" w:id="1">
    <w:p w14:paraId="7AD7CD89" w14:textId="77777777" w:rsidR="007859E1" w:rsidRDefault="007859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Page Numbers (Bottom of Page)"/>
        <w:docPartUnique/>
      </w:docPartObj>
    </w:sdtPr>
    <w:sdtEndPr/>
    <w:sdtContent>
      <w:p w14:paraId="1D1C955E" w14:textId="77777777" w:rsidR="00055DD7" w:rsidRDefault="00055DD7" w:rsidP="00B26AE5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AEC6C" w14:textId="77777777" w:rsidR="00055DD7" w:rsidRDefault="00055D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AFF0" w14:textId="77777777" w:rsidR="007859E1" w:rsidRDefault="007859E1" w:rsidP="00055DD7">
      <w:pPr>
        <w:spacing w:line="240" w:lineRule="auto"/>
      </w:pPr>
      <w:r>
        <w:separator/>
      </w:r>
    </w:p>
  </w:footnote>
  <w:footnote w:type="continuationSeparator" w:id="0">
    <w:p w14:paraId="059A1C8C" w14:textId="77777777" w:rsidR="007859E1" w:rsidRDefault="007859E1" w:rsidP="00055DD7">
      <w:pPr>
        <w:spacing w:line="240" w:lineRule="auto"/>
      </w:pPr>
      <w:r>
        <w:continuationSeparator/>
      </w:r>
    </w:p>
  </w:footnote>
  <w:footnote w:type="continuationNotice" w:id="1">
    <w:p w14:paraId="092EABE3" w14:textId="77777777" w:rsidR="007859E1" w:rsidRDefault="007859E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D6D"/>
    <w:multiLevelType w:val="hybridMultilevel"/>
    <w:tmpl w:val="ADD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B01"/>
    <w:multiLevelType w:val="hybridMultilevel"/>
    <w:tmpl w:val="455EA2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00D8B"/>
    <w:multiLevelType w:val="multilevel"/>
    <w:tmpl w:val="67EC34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14507C59"/>
    <w:multiLevelType w:val="multilevel"/>
    <w:tmpl w:val="ECC02C5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7804547"/>
    <w:multiLevelType w:val="hybridMultilevel"/>
    <w:tmpl w:val="DB18E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D72DD8"/>
    <w:multiLevelType w:val="hybridMultilevel"/>
    <w:tmpl w:val="DBA83B7C"/>
    <w:lvl w:ilvl="0" w:tplc="3C8414F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BF71011"/>
    <w:multiLevelType w:val="hybridMultilevel"/>
    <w:tmpl w:val="049ADE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EF41D6"/>
    <w:multiLevelType w:val="hybridMultilevel"/>
    <w:tmpl w:val="A2BA2A20"/>
    <w:lvl w:ilvl="0" w:tplc="9D2E6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095352"/>
    <w:multiLevelType w:val="hybridMultilevel"/>
    <w:tmpl w:val="94CA7404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D42C7E"/>
    <w:multiLevelType w:val="hybridMultilevel"/>
    <w:tmpl w:val="2B20B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D3C80"/>
    <w:multiLevelType w:val="hybridMultilevel"/>
    <w:tmpl w:val="8FFE7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0F14BD"/>
    <w:multiLevelType w:val="hybridMultilevel"/>
    <w:tmpl w:val="A964CC64"/>
    <w:lvl w:ilvl="0" w:tplc="63CAA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061CD8"/>
    <w:multiLevelType w:val="hybridMultilevel"/>
    <w:tmpl w:val="8FA895EC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305814"/>
    <w:multiLevelType w:val="hybridMultilevel"/>
    <w:tmpl w:val="63C2A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EF4F4D"/>
    <w:multiLevelType w:val="hybridMultilevel"/>
    <w:tmpl w:val="EF3C9876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845B70"/>
    <w:multiLevelType w:val="multilevel"/>
    <w:tmpl w:val="ECC02C5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4087EFC"/>
    <w:multiLevelType w:val="hybridMultilevel"/>
    <w:tmpl w:val="C996F316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19" w15:restartNumberingAfterBreak="0">
    <w:nsid w:val="5D501DCC"/>
    <w:multiLevelType w:val="hybridMultilevel"/>
    <w:tmpl w:val="D5D600DE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0176A"/>
    <w:multiLevelType w:val="hybridMultilevel"/>
    <w:tmpl w:val="D1E8428E"/>
    <w:lvl w:ilvl="0" w:tplc="3C841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06611F"/>
    <w:multiLevelType w:val="multilevel"/>
    <w:tmpl w:val="ECC02C5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1901C82"/>
    <w:multiLevelType w:val="hybridMultilevel"/>
    <w:tmpl w:val="7CE28C02"/>
    <w:lvl w:ilvl="0" w:tplc="818E9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25" w15:restartNumberingAfterBreak="0">
    <w:nsid w:val="65680625"/>
    <w:multiLevelType w:val="hybridMultilevel"/>
    <w:tmpl w:val="C7E05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20"/>
  </w:num>
  <w:num w:numId="5">
    <w:abstractNumId w:val="23"/>
  </w:num>
  <w:num w:numId="6">
    <w:abstractNumId w:val="12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7"/>
  </w:num>
  <w:num w:numId="12">
    <w:abstractNumId w:val="14"/>
  </w:num>
  <w:num w:numId="13">
    <w:abstractNumId w:val="10"/>
  </w:num>
  <w:num w:numId="14">
    <w:abstractNumId w:val="5"/>
  </w:num>
  <w:num w:numId="15">
    <w:abstractNumId w:val="8"/>
  </w:num>
  <w:num w:numId="16">
    <w:abstractNumId w:val="16"/>
  </w:num>
  <w:num w:numId="17">
    <w:abstractNumId w:val="9"/>
  </w:num>
  <w:num w:numId="18">
    <w:abstractNumId w:val="15"/>
  </w:num>
  <w:num w:numId="19">
    <w:abstractNumId w:val="17"/>
  </w:num>
  <w:num w:numId="20">
    <w:abstractNumId w:val="13"/>
  </w:num>
  <w:num w:numId="21">
    <w:abstractNumId w:val="21"/>
  </w:num>
  <w:num w:numId="22">
    <w:abstractNumId w:val="4"/>
  </w:num>
  <w:num w:numId="23">
    <w:abstractNumId w:val="11"/>
  </w:num>
  <w:num w:numId="24">
    <w:abstractNumId w:val="22"/>
  </w:num>
  <w:num w:numId="25">
    <w:abstractNumId w:val="6"/>
  </w:num>
  <w:num w:numId="26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CA"/>
    <w:rsid w:val="000015BA"/>
    <w:rsid w:val="00003300"/>
    <w:rsid w:val="000036F5"/>
    <w:rsid w:val="000109B9"/>
    <w:rsid w:val="000133E6"/>
    <w:rsid w:val="00015645"/>
    <w:rsid w:val="00016D09"/>
    <w:rsid w:val="00020169"/>
    <w:rsid w:val="00020CE0"/>
    <w:rsid w:val="00026409"/>
    <w:rsid w:val="00030204"/>
    <w:rsid w:val="00032CB8"/>
    <w:rsid w:val="00036CAA"/>
    <w:rsid w:val="00041B92"/>
    <w:rsid w:val="0004312A"/>
    <w:rsid w:val="00045114"/>
    <w:rsid w:val="00045D7D"/>
    <w:rsid w:val="0005037B"/>
    <w:rsid w:val="000510DD"/>
    <w:rsid w:val="00051AFE"/>
    <w:rsid w:val="000555B3"/>
    <w:rsid w:val="00055C9A"/>
    <w:rsid w:val="00055DD7"/>
    <w:rsid w:val="0005791A"/>
    <w:rsid w:val="00072316"/>
    <w:rsid w:val="00074632"/>
    <w:rsid w:val="0007737B"/>
    <w:rsid w:val="00080EF1"/>
    <w:rsid w:val="00083397"/>
    <w:rsid w:val="000838D3"/>
    <w:rsid w:val="000845DD"/>
    <w:rsid w:val="00085D98"/>
    <w:rsid w:val="000869AF"/>
    <w:rsid w:val="00087855"/>
    <w:rsid w:val="000905AB"/>
    <w:rsid w:val="00090E48"/>
    <w:rsid w:val="00095B75"/>
    <w:rsid w:val="000968D7"/>
    <w:rsid w:val="000A4057"/>
    <w:rsid w:val="000A4661"/>
    <w:rsid w:val="000A6EEC"/>
    <w:rsid w:val="000A7A01"/>
    <w:rsid w:val="000A7C09"/>
    <w:rsid w:val="000B6DA9"/>
    <w:rsid w:val="000B7752"/>
    <w:rsid w:val="000C0BEB"/>
    <w:rsid w:val="000C3BB1"/>
    <w:rsid w:val="000C5D4E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6C8F"/>
    <w:rsid w:val="00110A36"/>
    <w:rsid w:val="00112C83"/>
    <w:rsid w:val="001140A5"/>
    <w:rsid w:val="00114451"/>
    <w:rsid w:val="00116650"/>
    <w:rsid w:val="00121CC9"/>
    <w:rsid w:val="00122D2B"/>
    <w:rsid w:val="00126DD8"/>
    <w:rsid w:val="0012791B"/>
    <w:rsid w:val="00133139"/>
    <w:rsid w:val="00133804"/>
    <w:rsid w:val="00140824"/>
    <w:rsid w:val="00140A01"/>
    <w:rsid w:val="00142396"/>
    <w:rsid w:val="001430BD"/>
    <w:rsid w:val="001438CB"/>
    <w:rsid w:val="00145024"/>
    <w:rsid w:val="00145511"/>
    <w:rsid w:val="00151024"/>
    <w:rsid w:val="00152F6D"/>
    <w:rsid w:val="00153BBD"/>
    <w:rsid w:val="001609C0"/>
    <w:rsid w:val="00161A13"/>
    <w:rsid w:val="00161EDE"/>
    <w:rsid w:val="001642EB"/>
    <w:rsid w:val="00165FDB"/>
    <w:rsid w:val="0016715D"/>
    <w:rsid w:val="00170BAC"/>
    <w:rsid w:val="0017180E"/>
    <w:rsid w:val="00172BF6"/>
    <w:rsid w:val="00177EB3"/>
    <w:rsid w:val="00180278"/>
    <w:rsid w:val="00182471"/>
    <w:rsid w:val="00182BF7"/>
    <w:rsid w:val="001834F5"/>
    <w:rsid w:val="0018706E"/>
    <w:rsid w:val="00193668"/>
    <w:rsid w:val="0019474B"/>
    <w:rsid w:val="001959EF"/>
    <w:rsid w:val="0019647F"/>
    <w:rsid w:val="001A1BD3"/>
    <w:rsid w:val="001A381E"/>
    <w:rsid w:val="001A5564"/>
    <w:rsid w:val="001A77E3"/>
    <w:rsid w:val="001B0338"/>
    <w:rsid w:val="001B685E"/>
    <w:rsid w:val="001B7BBB"/>
    <w:rsid w:val="001C1073"/>
    <w:rsid w:val="001C1CE6"/>
    <w:rsid w:val="001C3519"/>
    <w:rsid w:val="001C3BAC"/>
    <w:rsid w:val="001C438F"/>
    <w:rsid w:val="001D2ABA"/>
    <w:rsid w:val="001D3191"/>
    <w:rsid w:val="001D3275"/>
    <w:rsid w:val="001E2A70"/>
    <w:rsid w:val="001E2FA6"/>
    <w:rsid w:val="001E50AC"/>
    <w:rsid w:val="001E7539"/>
    <w:rsid w:val="001E7E4C"/>
    <w:rsid w:val="001F0743"/>
    <w:rsid w:val="001F19C9"/>
    <w:rsid w:val="001F33DB"/>
    <w:rsid w:val="001F3AAC"/>
    <w:rsid w:val="001F4AF1"/>
    <w:rsid w:val="00200089"/>
    <w:rsid w:val="0020318E"/>
    <w:rsid w:val="00206407"/>
    <w:rsid w:val="00207924"/>
    <w:rsid w:val="00210E72"/>
    <w:rsid w:val="00211850"/>
    <w:rsid w:val="00216A2C"/>
    <w:rsid w:val="00221066"/>
    <w:rsid w:val="0023009C"/>
    <w:rsid w:val="002321F0"/>
    <w:rsid w:val="00232594"/>
    <w:rsid w:val="00232B1F"/>
    <w:rsid w:val="00233DE1"/>
    <w:rsid w:val="002418F0"/>
    <w:rsid w:val="00242088"/>
    <w:rsid w:val="00243256"/>
    <w:rsid w:val="00243FE9"/>
    <w:rsid w:val="00247698"/>
    <w:rsid w:val="00251E22"/>
    <w:rsid w:val="002552A6"/>
    <w:rsid w:val="00256FFB"/>
    <w:rsid w:val="00263894"/>
    <w:rsid w:val="00267033"/>
    <w:rsid w:val="00267C53"/>
    <w:rsid w:val="00270D8F"/>
    <w:rsid w:val="002721E5"/>
    <w:rsid w:val="0027276C"/>
    <w:rsid w:val="002762A4"/>
    <w:rsid w:val="00282AD9"/>
    <w:rsid w:val="00286D43"/>
    <w:rsid w:val="0029265B"/>
    <w:rsid w:val="00296E1D"/>
    <w:rsid w:val="002A0424"/>
    <w:rsid w:val="002A0543"/>
    <w:rsid w:val="002A0F30"/>
    <w:rsid w:val="002A2685"/>
    <w:rsid w:val="002A3E79"/>
    <w:rsid w:val="002A4692"/>
    <w:rsid w:val="002A7761"/>
    <w:rsid w:val="002A7AF2"/>
    <w:rsid w:val="002B0005"/>
    <w:rsid w:val="002B0018"/>
    <w:rsid w:val="002B3540"/>
    <w:rsid w:val="002B466C"/>
    <w:rsid w:val="002B4D88"/>
    <w:rsid w:val="002C0EF2"/>
    <w:rsid w:val="002C39E4"/>
    <w:rsid w:val="002C49DC"/>
    <w:rsid w:val="002C7A6F"/>
    <w:rsid w:val="002C7C90"/>
    <w:rsid w:val="002E00C4"/>
    <w:rsid w:val="002E51F5"/>
    <w:rsid w:val="002E5A44"/>
    <w:rsid w:val="002E671E"/>
    <w:rsid w:val="002E67C5"/>
    <w:rsid w:val="002E69B2"/>
    <w:rsid w:val="002F07BA"/>
    <w:rsid w:val="002F1894"/>
    <w:rsid w:val="002F3AF6"/>
    <w:rsid w:val="002F3D23"/>
    <w:rsid w:val="002F4ADA"/>
    <w:rsid w:val="002F5481"/>
    <w:rsid w:val="00303A68"/>
    <w:rsid w:val="00303D6C"/>
    <w:rsid w:val="003042FB"/>
    <w:rsid w:val="003052AE"/>
    <w:rsid w:val="00306213"/>
    <w:rsid w:val="00310CAB"/>
    <w:rsid w:val="00310F52"/>
    <w:rsid w:val="003202B5"/>
    <w:rsid w:val="00321AF5"/>
    <w:rsid w:val="0032362B"/>
    <w:rsid w:val="00323FA7"/>
    <w:rsid w:val="003258D1"/>
    <w:rsid w:val="00326442"/>
    <w:rsid w:val="003315B2"/>
    <w:rsid w:val="00344FDD"/>
    <w:rsid w:val="0035261C"/>
    <w:rsid w:val="0035346E"/>
    <w:rsid w:val="003541CF"/>
    <w:rsid w:val="00354579"/>
    <w:rsid w:val="00354AB8"/>
    <w:rsid w:val="003602AB"/>
    <w:rsid w:val="0036478D"/>
    <w:rsid w:val="00375740"/>
    <w:rsid w:val="003800FF"/>
    <w:rsid w:val="00380E2A"/>
    <w:rsid w:val="00381FE3"/>
    <w:rsid w:val="0038263A"/>
    <w:rsid w:val="00382A32"/>
    <w:rsid w:val="0038310F"/>
    <w:rsid w:val="00385160"/>
    <w:rsid w:val="003901BF"/>
    <w:rsid w:val="00391BA4"/>
    <w:rsid w:val="0039601E"/>
    <w:rsid w:val="00396C18"/>
    <w:rsid w:val="003972B0"/>
    <w:rsid w:val="003A0DF4"/>
    <w:rsid w:val="003A1BC5"/>
    <w:rsid w:val="003A5283"/>
    <w:rsid w:val="003A61BE"/>
    <w:rsid w:val="003A6E31"/>
    <w:rsid w:val="003B0740"/>
    <w:rsid w:val="003B18D1"/>
    <w:rsid w:val="003B1956"/>
    <w:rsid w:val="003B234E"/>
    <w:rsid w:val="003B2F6E"/>
    <w:rsid w:val="003B62C0"/>
    <w:rsid w:val="003B65D3"/>
    <w:rsid w:val="003B664A"/>
    <w:rsid w:val="003B68A8"/>
    <w:rsid w:val="003C2BD9"/>
    <w:rsid w:val="003C4C0E"/>
    <w:rsid w:val="003C6B7B"/>
    <w:rsid w:val="003C70E9"/>
    <w:rsid w:val="003C749B"/>
    <w:rsid w:val="003D00DF"/>
    <w:rsid w:val="003D1406"/>
    <w:rsid w:val="003D1DC0"/>
    <w:rsid w:val="003D2224"/>
    <w:rsid w:val="003D64D5"/>
    <w:rsid w:val="003E1011"/>
    <w:rsid w:val="003E71AC"/>
    <w:rsid w:val="003F1815"/>
    <w:rsid w:val="003F3FAD"/>
    <w:rsid w:val="003F7B94"/>
    <w:rsid w:val="004074BF"/>
    <w:rsid w:val="00407B67"/>
    <w:rsid w:val="00416CD6"/>
    <w:rsid w:val="00417DA3"/>
    <w:rsid w:val="00425595"/>
    <w:rsid w:val="00426C4F"/>
    <w:rsid w:val="00432AE4"/>
    <w:rsid w:val="00434D70"/>
    <w:rsid w:val="004366C8"/>
    <w:rsid w:val="00437A29"/>
    <w:rsid w:val="00440365"/>
    <w:rsid w:val="00442343"/>
    <w:rsid w:val="00444C93"/>
    <w:rsid w:val="00444ECC"/>
    <w:rsid w:val="00445E19"/>
    <w:rsid w:val="00451741"/>
    <w:rsid w:val="0045549B"/>
    <w:rsid w:val="00460B19"/>
    <w:rsid w:val="0046413B"/>
    <w:rsid w:val="00467192"/>
    <w:rsid w:val="004671A1"/>
    <w:rsid w:val="0046763B"/>
    <w:rsid w:val="00471F8D"/>
    <w:rsid w:val="00471FFA"/>
    <w:rsid w:val="004733E4"/>
    <w:rsid w:val="00474B9E"/>
    <w:rsid w:val="004760E1"/>
    <w:rsid w:val="00481F91"/>
    <w:rsid w:val="00482815"/>
    <w:rsid w:val="00484715"/>
    <w:rsid w:val="004852F7"/>
    <w:rsid w:val="00485543"/>
    <w:rsid w:val="00490097"/>
    <w:rsid w:val="00491968"/>
    <w:rsid w:val="004947B3"/>
    <w:rsid w:val="00495842"/>
    <w:rsid w:val="00495E9F"/>
    <w:rsid w:val="004A05A7"/>
    <w:rsid w:val="004A20AC"/>
    <w:rsid w:val="004B0D68"/>
    <w:rsid w:val="004B2285"/>
    <w:rsid w:val="004B31A7"/>
    <w:rsid w:val="004B3A03"/>
    <w:rsid w:val="004B5B47"/>
    <w:rsid w:val="004B62A6"/>
    <w:rsid w:val="004B7769"/>
    <w:rsid w:val="004C126B"/>
    <w:rsid w:val="004C1606"/>
    <w:rsid w:val="004C529F"/>
    <w:rsid w:val="004D1485"/>
    <w:rsid w:val="004D3C50"/>
    <w:rsid w:val="004D436F"/>
    <w:rsid w:val="004D557C"/>
    <w:rsid w:val="004E6304"/>
    <w:rsid w:val="004E6AB0"/>
    <w:rsid w:val="004E6C39"/>
    <w:rsid w:val="004E758C"/>
    <w:rsid w:val="004F6030"/>
    <w:rsid w:val="004F61C8"/>
    <w:rsid w:val="0050152E"/>
    <w:rsid w:val="00501E07"/>
    <w:rsid w:val="00502928"/>
    <w:rsid w:val="005044C9"/>
    <w:rsid w:val="0050487A"/>
    <w:rsid w:val="00506364"/>
    <w:rsid w:val="0051574A"/>
    <w:rsid w:val="00517255"/>
    <w:rsid w:val="005175C5"/>
    <w:rsid w:val="00520637"/>
    <w:rsid w:val="00520F0B"/>
    <w:rsid w:val="00532720"/>
    <w:rsid w:val="00534647"/>
    <w:rsid w:val="00535983"/>
    <w:rsid w:val="00537EF3"/>
    <w:rsid w:val="00537F2B"/>
    <w:rsid w:val="00540DEB"/>
    <w:rsid w:val="00540FEC"/>
    <w:rsid w:val="00542188"/>
    <w:rsid w:val="00543C7E"/>
    <w:rsid w:val="005448A8"/>
    <w:rsid w:val="0054524F"/>
    <w:rsid w:val="00547B00"/>
    <w:rsid w:val="005519A9"/>
    <w:rsid w:val="00552BEF"/>
    <w:rsid w:val="00553A5F"/>
    <w:rsid w:val="00557B3C"/>
    <w:rsid w:val="00560063"/>
    <w:rsid w:val="00567400"/>
    <w:rsid w:val="00567AA4"/>
    <w:rsid w:val="0057102B"/>
    <w:rsid w:val="00575747"/>
    <w:rsid w:val="00576F0B"/>
    <w:rsid w:val="00583040"/>
    <w:rsid w:val="0058641D"/>
    <w:rsid w:val="00586A18"/>
    <w:rsid w:val="00587048"/>
    <w:rsid w:val="005910E5"/>
    <w:rsid w:val="005933B7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B10EE"/>
    <w:rsid w:val="005B1650"/>
    <w:rsid w:val="005B570D"/>
    <w:rsid w:val="005C3AAE"/>
    <w:rsid w:val="005C3B0C"/>
    <w:rsid w:val="005C4F45"/>
    <w:rsid w:val="005C5AFD"/>
    <w:rsid w:val="005C7A7C"/>
    <w:rsid w:val="005E27A6"/>
    <w:rsid w:val="005E29E8"/>
    <w:rsid w:val="005E5BFB"/>
    <w:rsid w:val="005E610D"/>
    <w:rsid w:val="005E7BA4"/>
    <w:rsid w:val="005F5091"/>
    <w:rsid w:val="005F5975"/>
    <w:rsid w:val="005F66F5"/>
    <w:rsid w:val="006024B5"/>
    <w:rsid w:val="006024F4"/>
    <w:rsid w:val="00604B1C"/>
    <w:rsid w:val="00606694"/>
    <w:rsid w:val="006078BF"/>
    <w:rsid w:val="006101EE"/>
    <w:rsid w:val="0061136B"/>
    <w:rsid w:val="00612251"/>
    <w:rsid w:val="00612DDE"/>
    <w:rsid w:val="006138B2"/>
    <w:rsid w:val="00614682"/>
    <w:rsid w:val="0061681E"/>
    <w:rsid w:val="00623D69"/>
    <w:rsid w:val="006242B2"/>
    <w:rsid w:val="00624850"/>
    <w:rsid w:val="0063007B"/>
    <w:rsid w:val="006313E8"/>
    <w:rsid w:val="006317F7"/>
    <w:rsid w:val="006343C6"/>
    <w:rsid w:val="0064092B"/>
    <w:rsid w:val="0064591F"/>
    <w:rsid w:val="00647625"/>
    <w:rsid w:val="00653B10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80A3A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6397"/>
    <w:rsid w:val="006A79FA"/>
    <w:rsid w:val="006B46A0"/>
    <w:rsid w:val="006B6F09"/>
    <w:rsid w:val="006C20CF"/>
    <w:rsid w:val="006C277A"/>
    <w:rsid w:val="006C304E"/>
    <w:rsid w:val="006C344F"/>
    <w:rsid w:val="006C386B"/>
    <w:rsid w:val="006C3E55"/>
    <w:rsid w:val="006C7124"/>
    <w:rsid w:val="006D5919"/>
    <w:rsid w:val="006E16B4"/>
    <w:rsid w:val="006E22FE"/>
    <w:rsid w:val="006E70B4"/>
    <w:rsid w:val="006E70ED"/>
    <w:rsid w:val="006F4C77"/>
    <w:rsid w:val="00701520"/>
    <w:rsid w:val="007054B5"/>
    <w:rsid w:val="007054DF"/>
    <w:rsid w:val="00705E94"/>
    <w:rsid w:val="00710BA3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5F5"/>
    <w:rsid w:val="0073038A"/>
    <w:rsid w:val="00732F9F"/>
    <w:rsid w:val="00733C2C"/>
    <w:rsid w:val="00734C4D"/>
    <w:rsid w:val="00735079"/>
    <w:rsid w:val="007433AF"/>
    <w:rsid w:val="007456AA"/>
    <w:rsid w:val="00746A2B"/>
    <w:rsid w:val="00755EA2"/>
    <w:rsid w:val="00756F9D"/>
    <w:rsid w:val="00757B86"/>
    <w:rsid w:val="00760BCA"/>
    <w:rsid w:val="00763558"/>
    <w:rsid w:val="00764183"/>
    <w:rsid w:val="00767CA9"/>
    <w:rsid w:val="00770BDD"/>
    <w:rsid w:val="00770E12"/>
    <w:rsid w:val="007720EB"/>
    <w:rsid w:val="007771AB"/>
    <w:rsid w:val="00782596"/>
    <w:rsid w:val="007859E1"/>
    <w:rsid w:val="00787FFD"/>
    <w:rsid w:val="00792A09"/>
    <w:rsid w:val="00793187"/>
    <w:rsid w:val="007A03AC"/>
    <w:rsid w:val="007A1AF7"/>
    <w:rsid w:val="007A6450"/>
    <w:rsid w:val="007B0856"/>
    <w:rsid w:val="007B19F5"/>
    <w:rsid w:val="007B4439"/>
    <w:rsid w:val="007C1BA9"/>
    <w:rsid w:val="007C1ED0"/>
    <w:rsid w:val="007C243D"/>
    <w:rsid w:val="007C47DB"/>
    <w:rsid w:val="007C6860"/>
    <w:rsid w:val="007C765C"/>
    <w:rsid w:val="007D2A49"/>
    <w:rsid w:val="007D4CEF"/>
    <w:rsid w:val="007D5F62"/>
    <w:rsid w:val="007D68DA"/>
    <w:rsid w:val="007E4963"/>
    <w:rsid w:val="007F0B08"/>
    <w:rsid w:val="007F2373"/>
    <w:rsid w:val="00800798"/>
    <w:rsid w:val="0080097C"/>
    <w:rsid w:val="0080175E"/>
    <w:rsid w:val="0080197D"/>
    <w:rsid w:val="00801BB8"/>
    <w:rsid w:val="0080463A"/>
    <w:rsid w:val="00805CA7"/>
    <w:rsid w:val="008102DE"/>
    <w:rsid w:val="00810E27"/>
    <w:rsid w:val="00813C24"/>
    <w:rsid w:val="00821180"/>
    <w:rsid w:val="008243BD"/>
    <w:rsid w:val="008323CB"/>
    <w:rsid w:val="00833AD1"/>
    <w:rsid w:val="0083412A"/>
    <w:rsid w:val="00834F7C"/>
    <w:rsid w:val="00835662"/>
    <w:rsid w:val="00837429"/>
    <w:rsid w:val="00842007"/>
    <w:rsid w:val="008436A7"/>
    <w:rsid w:val="00845F9A"/>
    <w:rsid w:val="00846AB3"/>
    <w:rsid w:val="00850917"/>
    <w:rsid w:val="00854510"/>
    <w:rsid w:val="00854AE1"/>
    <w:rsid w:val="00855808"/>
    <w:rsid w:val="0085629A"/>
    <w:rsid w:val="008601BF"/>
    <w:rsid w:val="00862087"/>
    <w:rsid w:val="00862F24"/>
    <w:rsid w:val="0086358E"/>
    <w:rsid w:val="00867AA2"/>
    <w:rsid w:val="008700CF"/>
    <w:rsid w:val="00871248"/>
    <w:rsid w:val="00874DD5"/>
    <w:rsid w:val="0087509A"/>
    <w:rsid w:val="00875A0E"/>
    <w:rsid w:val="0088121B"/>
    <w:rsid w:val="0088278E"/>
    <w:rsid w:val="00882F16"/>
    <w:rsid w:val="0088417C"/>
    <w:rsid w:val="00884678"/>
    <w:rsid w:val="00884C44"/>
    <w:rsid w:val="008868FA"/>
    <w:rsid w:val="00887935"/>
    <w:rsid w:val="008918B6"/>
    <w:rsid w:val="00894B65"/>
    <w:rsid w:val="00895A55"/>
    <w:rsid w:val="00896357"/>
    <w:rsid w:val="008966CD"/>
    <w:rsid w:val="008A088F"/>
    <w:rsid w:val="008A2149"/>
    <w:rsid w:val="008A6070"/>
    <w:rsid w:val="008B1B93"/>
    <w:rsid w:val="008B3665"/>
    <w:rsid w:val="008B51B0"/>
    <w:rsid w:val="008B6876"/>
    <w:rsid w:val="008C2B59"/>
    <w:rsid w:val="008C354E"/>
    <w:rsid w:val="008C4639"/>
    <w:rsid w:val="008C7A86"/>
    <w:rsid w:val="008D4C57"/>
    <w:rsid w:val="008D5235"/>
    <w:rsid w:val="008E3BB8"/>
    <w:rsid w:val="008E4799"/>
    <w:rsid w:val="008E4C06"/>
    <w:rsid w:val="008E57DF"/>
    <w:rsid w:val="008F0682"/>
    <w:rsid w:val="008F1048"/>
    <w:rsid w:val="008F283D"/>
    <w:rsid w:val="008F42D9"/>
    <w:rsid w:val="008F57F2"/>
    <w:rsid w:val="008F5BC6"/>
    <w:rsid w:val="008F72F5"/>
    <w:rsid w:val="009003CC"/>
    <w:rsid w:val="009025FF"/>
    <w:rsid w:val="00905FFF"/>
    <w:rsid w:val="00910D04"/>
    <w:rsid w:val="0091374C"/>
    <w:rsid w:val="00914820"/>
    <w:rsid w:val="009160E6"/>
    <w:rsid w:val="00916C12"/>
    <w:rsid w:val="009223F9"/>
    <w:rsid w:val="00922DE2"/>
    <w:rsid w:val="009234CF"/>
    <w:rsid w:val="0092472A"/>
    <w:rsid w:val="009255E3"/>
    <w:rsid w:val="009304CC"/>
    <w:rsid w:val="00936390"/>
    <w:rsid w:val="00936A7D"/>
    <w:rsid w:val="00937E16"/>
    <w:rsid w:val="0094504F"/>
    <w:rsid w:val="00945EE5"/>
    <w:rsid w:val="00947F04"/>
    <w:rsid w:val="009530E4"/>
    <w:rsid w:val="00955860"/>
    <w:rsid w:val="009620C5"/>
    <w:rsid w:val="00965C16"/>
    <w:rsid w:val="00966095"/>
    <w:rsid w:val="00967918"/>
    <w:rsid w:val="009730D4"/>
    <w:rsid w:val="0098205A"/>
    <w:rsid w:val="00996B2D"/>
    <w:rsid w:val="00997792"/>
    <w:rsid w:val="009A11AC"/>
    <w:rsid w:val="009A70D9"/>
    <w:rsid w:val="009B0E15"/>
    <w:rsid w:val="009B5057"/>
    <w:rsid w:val="009B533E"/>
    <w:rsid w:val="009B580C"/>
    <w:rsid w:val="009C0036"/>
    <w:rsid w:val="009C0DCC"/>
    <w:rsid w:val="009C604B"/>
    <w:rsid w:val="009D2EB4"/>
    <w:rsid w:val="009D6B16"/>
    <w:rsid w:val="009D721A"/>
    <w:rsid w:val="009D75E9"/>
    <w:rsid w:val="009E0444"/>
    <w:rsid w:val="009E0472"/>
    <w:rsid w:val="009E453F"/>
    <w:rsid w:val="009E67B5"/>
    <w:rsid w:val="009F1529"/>
    <w:rsid w:val="009F782F"/>
    <w:rsid w:val="00A011DA"/>
    <w:rsid w:val="00A01D27"/>
    <w:rsid w:val="00A046CF"/>
    <w:rsid w:val="00A057AA"/>
    <w:rsid w:val="00A06B00"/>
    <w:rsid w:val="00A11F3C"/>
    <w:rsid w:val="00A12A1C"/>
    <w:rsid w:val="00A1351F"/>
    <w:rsid w:val="00A214A0"/>
    <w:rsid w:val="00A217C2"/>
    <w:rsid w:val="00A231C1"/>
    <w:rsid w:val="00A253C4"/>
    <w:rsid w:val="00A31099"/>
    <w:rsid w:val="00A327BE"/>
    <w:rsid w:val="00A33FC5"/>
    <w:rsid w:val="00A34EDC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5097"/>
    <w:rsid w:val="00A615B4"/>
    <w:rsid w:val="00A62FC7"/>
    <w:rsid w:val="00A6536A"/>
    <w:rsid w:val="00A654C7"/>
    <w:rsid w:val="00A65C43"/>
    <w:rsid w:val="00A74227"/>
    <w:rsid w:val="00A74A7E"/>
    <w:rsid w:val="00A76663"/>
    <w:rsid w:val="00A82BFA"/>
    <w:rsid w:val="00A849F3"/>
    <w:rsid w:val="00A91AE2"/>
    <w:rsid w:val="00A91E4B"/>
    <w:rsid w:val="00A92648"/>
    <w:rsid w:val="00A94DBC"/>
    <w:rsid w:val="00AA0CD3"/>
    <w:rsid w:val="00AA46A0"/>
    <w:rsid w:val="00AA5613"/>
    <w:rsid w:val="00AB211F"/>
    <w:rsid w:val="00AB65CA"/>
    <w:rsid w:val="00AC00D2"/>
    <w:rsid w:val="00AC011D"/>
    <w:rsid w:val="00AC07B6"/>
    <w:rsid w:val="00AC0BBB"/>
    <w:rsid w:val="00AC3FA5"/>
    <w:rsid w:val="00AC699E"/>
    <w:rsid w:val="00AC775A"/>
    <w:rsid w:val="00AD2BD4"/>
    <w:rsid w:val="00AD2D7D"/>
    <w:rsid w:val="00AE193B"/>
    <w:rsid w:val="00AE52A4"/>
    <w:rsid w:val="00AF1B45"/>
    <w:rsid w:val="00AF3F32"/>
    <w:rsid w:val="00AF6C7D"/>
    <w:rsid w:val="00AF7FDE"/>
    <w:rsid w:val="00B0160B"/>
    <w:rsid w:val="00B01883"/>
    <w:rsid w:val="00B030FD"/>
    <w:rsid w:val="00B05023"/>
    <w:rsid w:val="00B07857"/>
    <w:rsid w:val="00B173A3"/>
    <w:rsid w:val="00B2077B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89B"/>
    <w:rsid w:val="00B36114"/>
    <w:rsid w:val="00B41A47"/>
    <w:rsid w:val="00B438EE"/>
    <w:rsid w:val="00B43FC0"/>
    <w:rsid w:val="00B44502"/>
    <w:rsid w:val="00B4542B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75E8C"/>
    <w:rsid w:val="00B8010D"/>
    <w:rsid w:val="00B808F6"/>
    <w:rsid w:val="00B83541"/>
    <w:rsid w:val="00B93D7A"/>
    <w:rsid w:val="00B950CF"/>
    <w:rsid w:val="00B961AD"/>
    <w:rsid w:val="00BA1FB3"/>
    <w:rsid w:val="00BA380B"/>
    <w:rsid w:val="00BB0A5C"/>
    <w:rsid w:val="00BB24AA"/>
    <w:rsid w:val="00BB3616"/>
    <w:rsid w:val="00BB4AF5"/>
    <w:rsid w:val="00BB6FFE"/>
    <w:rsid w:val="00BC2603"/>
    <w:rsid w:val="00BD3E0E"/>
    <w:rsid w:val="00BD6708"/>
    <w:rsid w:val="00BD74B3"/>
    <w:rsid w:val="00BE02DD"/>
    <w:rsid w:val="00BE228E"/>
    <w:rsid w:val="00BE59E1"/>
    <w:rsid w:val="00BE6332"/>
    <w:rsid w:val="00BE76E5"/>
    <w:rsid w:val="00BF073A"/>
    <w:rsid w:val="00BF10C8"/>
    <w:rsid w:val="00BF4776"/>
    <w:rsid w:val="00BF587E"/>
    <w:rsid w:val="00BF6A19"/>
    <w:rsid w:val="00C00C2B"/>
    <w:rsid w:val="00C03169"/>
    <w:rsid w:val="00C03801"/>
    <w:rsid w:val="00C03842"/>
    <w:rsid w:val="00C04F81"/>
    <w:rsid w:val="00C10804"/>
    <w:rsid w:val="00C124CD"/>
    <w:rsid w:val="00C1514C"/>
    <w:rsid w:val="00C21A5D"/>
    <w:rsid w:val="00C23F7A"/>
    <w:rsid w:val="00C26AAA"/>
    <w:rsid w:val="00C37909"/>
    <w:rsid w:val="00C41CB9"/>
    <w:rsid w:val="00C42D8B"/>
    <w:rsid w:val="00C43171"/>
    <w:rsid w:val="00C4380E"/>
    <w:rsid w:val="00C44546"/>
    <w:rsid w:val="00C44568"/>
    <w:rsid w:val="00C44750"/>
    <w:rsid w:val="00C45FE0"/>
    <w:rsid w:val="00C501D0"/>
    <w:rsid w:val="00C51B19"/>
    <w:rsid w:val="00C51BD8"/>
    <w:rsid w:val="00C51EC6"/>
    <w:rsid w:val="00C53C12"/>
    <w:rsid w:val="00C548E3"/>
    <w:rsid w:val="00C56CAE"/>
    <w:rsid w:val="00C6007D"/>
    <w:rsid w:val="00C64449"/>
    <w:rsid w:val="00C6549A"/>
    <w:rsid w:val="00C6783C"/>
    <w:rsid w:val="00C67A09"/>
    <w:rsid w:val="00C67AB3"/>
    <w:rsid w:val="00C70590"/>
    <w:rsid w:val="00C70D10"/>
    <w:rsid w:val="00C71CEE"/>
    <w:rsid w:val="00C74F75"/>
    <w:rsid w:val="00C756FB"/>
    <w:rsid w:val="00C80005"/>
    <w:rsid w:val="00C83528"/>
    <w:rsid w:val="00C84767"/>
    <w:rsid w:val="00C84F6B"/>
    <w:rsid w:val="00C85965"/>
    <w:rsid w:val="00C86168"/>
    <w:rsid w:val="00C9030D"/>
    <w:rsid w:val="00C96B0B"/>
    <w:rsid w:val="00CA1E22"/>
    <w:rsid w:val="00CA2290"/>
    <w:rsid w:val="00CA24EB"/>
    <w:rsid w:val="00CA32A5"/>
    <w:rsid w:val="00CA3437"/>
    <w:rsid w:val="00CA58E9"/>
    <w:rsid w:val="00CA653E"/>
    <w:rsid w:val="00CB1014"/>
    <w:rsid w:val="00CB55FF"/>
    <w:rsid w:val="00CB5D18"/>
    <w:rsid w:val="00CC1B62"/>
    <w:rsid w:val="00CC27A4"/>
    <w:rsid w:val="00CC42E4"/>
    <w:rsid w:val="00CC45E8"/>
    <w:rsid w:val="00CC664A"/>
    <w:rsid w:val="00CD1474"/>
    <w:rsid w:val="00CE129D"/>
    <w:rsid w:val="00CE1500"/>
    <w:rsid w:val="00CE20B8"/>
    <w:rsid w:val="00CE2318"/>
    <w:rsid w:val="00CE2613"/>
    <w:rsid w:val="00CE2E67"/>
    <w:rsid w:val="00CE5AAF"/>
    <w:rsid w:val="00CF09F2"/>
    <w:rsid w:val="00CF358C"/>
    <w:rsid w:val="00CF3DE0"/>
    <w:rsid w:val="00CF6457"/>
    <w:rsid w:val="00CF7C30"/>
    <w:rsid w:val="00D01998"/>
    <w:rsid w:val="00D0446D"/>
    <w:rsid w:val="00D05300"/>
    <w:rsid w:val="00D0534C"/>
    <w:rsid w:val="00D062D5"/>
    <w:rsid w:val="00D07503"/>
    <w:rsid w:val="00D13438"/>
    <w:rsid w:val="00D17497"/>
    <w:rsid w:val="00D21D6E"/>
    <w:rsid w:val="00D23661"/>
    <w:rsid w:val="00D258F5"/>
    <w:rsid w:val="00D31A4A"/>
    <w:rsid w:val="00D31D5F"/>
    <w:rsid w:val="00D351A6"/>
    <w:rsid w:val="00D3601B"/>
    <w:rsid w:val="00D40702"/>
    <w:rsid w:val="00D42E7F"/>
    <w:rsid w:val="00D430F3"/>
    <w:rsid w:val="00D4685F"/>
    <w:rsid w:val="00D52DD9"/>
    <w:rsid w:val="00D54BD0"/>
    <w:rsid w:val="00D57739"/>
    <w:rsid w:val="00D609B5"/>
    <w:rsid w:val="00D6598C"/>
    <w:rsid w:val="00D66AE2"/>
    <w:rsid w:val="00D7147F"/>
    <w:rsid w:val="00D71BC0"/>
    <w:rsid w:val="00D744DF"/>
    <w:rsid w:val="00D74AA8"/>
    <w:rsid w:val="00D77BE9"/>
    <w:rsid w:val="00D861DE"/>
    <w:rsid w:val="00D90B01"/>
    <w:rsid w:val="00D92EAB"/>
    <w:rsid w:val="00D93BAF"/>
    <w:rsid w:val="00D93F86"/>
    <w:rsid w:val="00D97619"/>
    <w:rsid w:val="00D97AEB"/>
    <w:rsid w:val="00DB35CE"/>
    <w:rsid w:val="00DB4F35"/>
    <w:rsid w:val="00DB6143"/>
    <w:rsid w:val="00DB72E3"/>
    <w:rsid w:val="00DC0BD4"/>
    <w:rsid w:val="00DC728C"/>
    <w:rsid w:val="00DC7FC0"/>
    <w:rsid w:val="00DD4A9F"/>
    <w:rsid w:val="00DE1E95"/>
    <w:rsid w:val="00DE21C6"/>
    <w:rsid w:val="00DE2866"/>
    <w:rsid w:val="00DE572A"/>
    <w:rsid w:val="00DE707C"/>
    <w:rsid w:val="00DE71B8"/>
    <w:rsid w:val="00DF3FA7"/>
    <w:rsid w:val="00DF6188"/>
    <w:rsid w:val="00DF79C9"/>
    <w:rsid w:val="00E03DAF"/>
    <w:rsid w:val="00E0480A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3009B"/>
    <w:rsid w:val="00E32805"/>
    <w:rsid w:val="00E35241"/>
    <w:rsid w:val="00E35475"/>
    <w:rsid w:val="00E36105"/>
    <w:rsid w:val="00E408CC"/>
    <w:rsid w:val="00E46275"/>
    <w:rsid w:val="00E4684D"/>
    <w:rsid w:val="00E50F26"/>
    <w:rsid w:val="00E53081"/>
    <w:rsid w:val="00E534A1"/>
    <w:rsid w:val="00E53C38"/>
    <w:rsid w:val="00E5668E"/>
    <w:rsid w:val="00E61975"/>
    <w:rsid w:val="00E63FAC"/>
    <w:rsid w:val="00E65DCD"/>
    <w:rsid w:val="00E6695D"/>
    <w:rsid w:val="00E670BE"/>
    <w:rsid w:val="00E72073"/>
    <w:rsid w:val="00E7409B"/>
    <w:rsid w:val="00E77236"/>
    <w:rsid w:val="00E8230E"/>
    <w:rsid w:val="00E85899"/>
    <w:rsid w:val="00E864FA"/>
    <w:rsid w:val="00E86CA9"/>
    <w:rsid w:val="00E953B0"/>
    <w:rsid w:val="00EA22F3"/>
    <w:rsid w:val="00EA2A15"/>
    <w:rsid w:val="00EA63A9"/>
    <w:rsid w:val="00EA7F15"/>
    <w:rsid w:val="00EB0CC2"/>
    <w:rsid w:val="00EB60B8"/>
    <w:rsid w:val="00EB6E74"/>
    <w:rsid w:val="00EC0703"/>
    <w:rsid w:val="00EC1BA4"/>
    <w:rsid w:val="00EC3B19"/>
    <w:rsid w:val="00EC6923"/>
    <w:rsid w:val="00ED34C4"/>
    <w:rsid w:val="00ED7BC6"/>
    <w:rsid w:val="00EE1069"/>
    <w:rsid w:val="00EE10AB"/>
    <w:rsid w:val="00EE20EB"/>
    <w:rsid w:val="00EE2C87"/>
    <w:rsid w:val="00EE4EF4"/>
    <w:rsid w:val="00EE6420"/>
    <w:rsid w:val="00EF0FDA"/>
    <w:rsid w:val="00EF6F8F"/>
    <w:rsid w:val="00F007BF"/>
    <w:rsid w:val="00F03FC3"/>
    <w:rsid w:val="00F0716D"/>
    <w:rsid w:val="00F112A1"/>
    <w:rsid w:val="00F13541"/>
    <w:rsid w:val="00F20CE8"/>
    <w:rsid w:val="00F30554"/>
    <w:rsid w:val="00F31302"/>
    <w:rsid w:val="00F31323"/>
    <w:rsid w:val="00F32CA9"/>
    <w:rsid w:val="00F37157"/>
    <w:rsid w:val="00F4001D"/>
    <w:rsid w:val="00F43E4E"/>
    <w:rsid w:val="00F44EDD"/>
    <w:rsid w:val="00F465C7"/>
    <w:rsid w:val="00F51EC3"/>
    <w:rsid w:val="00F55635"/>
    <w:rsid w:val="00F5785A"/>
    <w:rsid w:val="00F6135F"/>
    <w:rsid w:val="00F61D91"/>
    <w:rsid w:val="00F62766"/>
    <w:rsid w:val="00F62C4C"/>
    <w:rsid w:val="00F632C3"/>
    <w:rsid w:val="00F63DA2"/>
    <w:rsid w:val="00F640B7"/>
    <w:rsid w:val="00F648EA"/>
    <w:rsid w:val="00F71F0C"/>
    <w:rsid w:val="00F730C6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A2C4A"/>
    <w:rsid w:val="00FA2D07"/>
    <w:rsid w:val="00FA4C08"/>
    <w:rsid w:val="00FA54E6"/>
    <w:rsid w:val="00FA65E4"/>
    <w:rsid w:val="00FA7494"/>
    <w:rsid w:val="00FB09FF"/>
    <w:rsid w:val="00FB0DF7"/>
    <w:rsid w:val="00FB1307"/>
    <w:rsid w:val="00FB2AE3"/>
    <w:rsid w:val="00FB4913"/>
    <w:rsid w:val="00FB4E31"/>
    <w:rsid w:val="00FB6542"/>
    <w:rsid w:val="00FC1F37"/>
    <w:rsid w:val="00FC3163"/>
    <w:rsid w:val="00FC4BE6"/>
    <w:rsid w:val="00FC6893"/>
    <w:rsid w:val="00FD2A9A"/>
    <w:rsid w:val="00FD4ECA"/>
    <w:rsid w:val="00FD5571"/>
    <w:rsid w:val="00FE1C3B"/>
    <w:rsid w:val="00FE63D9"/>
    <w:rsid w:val="00FE6573"/>
    <w:rsid w:val="00FF4741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401C"/>
  <w15:chartTrackingRefBased/>
  <w15:docId w15:val="{C2F0640A-304F-4EBD-9E33-6C96FF6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BC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uiPriority w:val="39"/>
    <w:unhideWhenUsed/>
    <w:rsid w:val="00D861DE"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rsid w:val="00D861DE"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rsid w:val="00D861DE"/>
    <w:pPr>
      <w:spacing w:after="160" w:line="240" w:lineRule="auto"/>
      <w:ind w:left="907" w:firstLine="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a7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link w:val="ae"/>
    <w:uiPriority w:val="34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f">
    <w:name w:val="Title"/>
    <w:basedOn w:val="a"/>
    <w:next w:val="a"/>
    <w:link w:val="af0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0">
    <w:name w:val="Заголовок Знак"/>
    <w:basedOn w:val="a0"/>
    <w:link w:val="af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760BCA"/>
    <w:pPr>
      <w:ind w:firstLine="0"/>
      <w:jc w:val="center"/>
    </w:pPr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41">
    <w:name w:val="toc 4"/>
    <w:basedOn w:val="a"/>
    <w:next w:val="a"/>
    <w:uiPriority w:val="39"/>
    <w:unhideWhenUsed/>
    <w:rsid w:val="00D861DE"/>
    <w:pPr>
      <w:spacing w:after="160" w:line="240" w:lineRule="auto"/>
      <w:ind w:left="1361" w:firstLine="0"/>
    </w:pPr>
  </w:style>
  <w:style w:type="table" w:customStyle="1" w:styleId="TableGrid1">
    <w:name w:val="Table Grid1"/>
    <w:basedOn w:val="a1"/>
    <w:next w:val="a3"/>
    <w:uiPriority w:val="39"/>
    <w:rsid w:val="00760BCA"/>
    <w:pPr>
      <w:spacing w:line="240" w:lineRule="auto"/>
      <w:ind w:firstLine="0"/>
      <w:jc w:val="left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ey\OneDrive\&#1044;&#1086;&#1082;&#1091;&#1084;&#1077;&#1085;&#1090;&#1099;\&#1053;&#1072;&#1089;&#1090;&#1088;&#1072;&#1080;&#1074;&#1072;&#1077;&#1084;&#1099;&#1077;%20&#1096;&#1072;&#1073;&#1083;&#1086;&#1085;&#1099;%20Office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307</TotalTime>
  <Pages>10</Pages>
  <Words>1110</Words>
  <Characters>6330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Семейкин</dc:creator>
  <cp:keywords/>
  <dc:description/>
  <cp:lastModifiedBy>belosludtsev.egor@outlook.com</cp:lastModifiedBy>
  <cp:revision>27</cp:revision>
  <dcterms:created xsi:type="dcterms:W3CDTF">2024-02-19T13:53:00Z</dcterms:created>
  <dcterms:modified xsi:type="dcterms:W3CDTF">2024-03-11T18:34:00Z</dcterms:modified>
</cp:coreProperties>
</file>